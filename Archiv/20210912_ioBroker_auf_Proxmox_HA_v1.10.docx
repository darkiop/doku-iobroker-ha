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52277728"/>
        <w:docPartObj>
          <w:docPartGallery w:val="Cover Pages"/>
          <w:docPartUnique/>
        </w:docPartObj>
      </w:sdtPr>
      <w:sdtEndPr/>
      <w:sdtContent>
        <w:p w14:paraId="1F826F67" w14:textId="4ED85F61" w:rsidR="007F6786" w:rsidRDefault="007F6786"/>
        <w:p w14:paraId="595C47E2" w14:textId="6347B765" w:rsidR="007F6786" w:rsidRDefault="007F6786">
          <w:pPr>
            <w:spacing w:before="0" w:after="200"/>
            <w:rPr>
              <w:rFonts w:eastAsiaTheme="majorEastAsia" w:cstheme="majorBidi"/>
              <w:b/>
              <w:color w:val="264356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06C5BD1E" wp14:editId="51537B3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28E856" w14:textId="4FCF3C00" w:rsidR="007F6786" w:rsidRPr="007F6786" w:rsidRDefault="00B27FC4">
                                <w:pPr>
                                  <w:pStyle w:val="KeinLeerraum"/>
                                  <w:jc w:val="right"/>
                                  <w:rPr>
                                    <w:rFonts w:ascii="Grandview" w:hAnsi="Grandview"/>
                                    <w:caps/>
                                    <w:color w:val="264356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Grandview" w:hAnsi="Grandview"/>
                                      <w:b/>
                                      <w:caps/>
                                      <w:color w:val="264356" w:themeColor="text2" w:themeShade="BF"/>
                                      <w:sz w:val="48"/>
                                      <w:szCs w:val="48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FA3B3F">
                                      <w:rPr>
                                        <w:rFonts w:ascii="Grandview" w:hAnsi="Grandview"/>
                                        <w:b/>
                                        <w:caps/>
                                        <w:color w:val="264356" w:themeColor="text2" w:themeShade="BF"/>
                                        <w:sz w:val="48"/>
                                        <w:szCs w:val="48"/>
                                      </w:rPr>
                                      <w:t>HIGH AVAILABILITY Umgebung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Grandview" w:hAnsi="Grandview"/>
                                    <w:smallCaps/>
                                    <w:color w:val="335B74" w:themeColor="text2"/>
                                    <w:spacing w:val="16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661006" w14:textId="4CF7D076" w:rsidR="007F6786" w:rsidRPr="007F6786" w:rsidRDefault="00123301">
                                    <w:pPr>
                                      <w:pStyle w:val="KeinLeerraum"/>
                                      <w:jc w:val="right"/>
                                      <w:rPr>
                                        <w:rFonts w:ascii="Grandview" w:hAnsi="Grandview"/>
                                        <w:smallCaps/>
                                        <w:color w:val="335B74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123301">
                                      <w:rPr>
                                        <w:rFonts w:ascii="Grandview" w:hAnsi="Grandview"/>
                                        <w:smallCaps/>
                                        <w:color w:val="335B74" w:themeColor="text2"/>
                                        <w:spacing w:val="16"/>
                                        <w:sz w:val="36"/>
                                        <w:szCs w:val="36"/>
                                      </w:rPr>
                                      <w:t>IOBROKER AUF PROXMOX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6C5BD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3" o:spid="_x0000_s1026" type="#_x0000_t202" style="position:absolute;margin-left:0;margin-top:0;width:453pt;height:41.4pt;z-index:251658241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" filled="f" stroked="f" strokeweight=".5pt">
                    <v:textbox inset="0,0,0,0">
                      <w:txbxContent>
                        <w:p w14:paraId="6428E856" w14:textId="4FCF3C00" w:rsidR="007F6786" w:rsidRPr="007F6786" w:rsidRDefault="00586B7B">
                          <w:pPr>
                            <w:pStyle w:val="KeinLeerraum"/>
                            <w:jc w:val="right"/>
                            <w:rPr>
                              <w:rFonts w:ascii="Grandview" w:hAnsi="Grandview"/>
                              <w:caps/>
                              <w:color w:val="264356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Grandview" w:hAnsi="Grandview"/>
                                <w:b/>
                                <w:caps/>
                                <w:color w:val="264356" w:themeColor="text2" w:themeShade="BF"/>
                                <w:sz w:val="48"/>
                                <w:szCs w:val="48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FA3B3F">
                                <w:rPr>
                                  <w:rFonts w:ascii="Grandview" w:hAnsi="Grandview"/>
                                  <w:b/>
                                  <w:caps/>
                                  <w:color w:val="264356" w:themeColor="text2" w:themeShade="BF"/>
                                  <w:sz w:val="48"/>
                                  <w:szCs w:val="48"/>
                                </w:rPr>
                                <w:t>HIGH AVAILABILITY Umgebung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Grandview" w:hAnsi="Grandview"/>
                              <w:smallCaps/>
                              <w:color w:val="335B74" w:themeColor="text2"/>
                              <w:spacing w:val="16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0661006" w14:textId="4CF7D076" w:rsidR="007F6786" w:rsidRPr="007F6786" w:rsidRDefault="00123301">
                              <w:pPr>
                                <w:pStyle w:val="KeinLeerraum"/>
                                <w:jc w:val="right"/>
                                <w:rPr>
                                  <w:rFonts w:ascii="Grandview" w:hAnsi="Grandview"/>
                                  <w:smallCaps/>
                                  <w:color w:val="335B74" w:themeColor="text2"/>
                                  <w:sz w:val="36"/>
                                  <w:szCs w:val="36"/>
                                </w:rPr>
                              </w:pPr>
                              <w:r w:rsidRPr="00123301">
                                <w:rPr>
                                  <w:rFonts w:ascii="Grandview" w:hAnsi="Grandview"/>
                                  <w:smallCaps/>
                                  <w:color w:val="335B74" w:themeColor="text2"/>
                                  <w:spacing w:val="16"/>
                                  <w:sz w:val="36"/>
                                  <w:szCs w:val="36"/>
                                </w:rPr>
                                <w:t>IOBROKER AUF PROXMOX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500F1259" wp14:editId="01EE149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BE46B1E" id="Gruppe 114" o:spid="_x0000_s1026" style="position:absolute;margin-left:0;margin-top:0;width:18pt;height:10in;z-index:25165824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">
                    <v:rect id="Rechtec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htec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bookmarkStart w:id="0" w:name="_Toc65783444" w:displacedByCustomXml="next"/>
    <w:bookmarkStart w:id="1" w:name="_Ref59864003" w:displacedByCustomXml="next"/>
    <w:sdt>
      <w:sdtPr>
        <w:rPr>
          <w:rFonts w:eastAsiaTheme="minorEastAsia" w:cstheme="minorBidi"/>
          <w:b w:val="0"/>
          <w:bCs w:val="0"/>
          <w:caps w:val="0"/>
          <w:color w:val="auto"/>
          <w:spacing w:val="0"/>
          <w:sz w:val="20"/>
          <w:szCs w:val="22"/>
        </w:rPr>
        <w:id w:val="1991822307"/>
        <w:docPartObj>
          <w:docPartGallery w:val="Table of Contents"/>
          <w:docPartUnique/>
        </w:docPartObj>
      </w:sdtPr>
      <w:sdtEndPr/>
      <w:sdtContent>
        <w:p w14:paraId="3B709E9D" w14:textId="4E5F5C15" w:rsidR="00123301" w:rsidRDefault="00123301">
          <w:pPr>
            <w:pStyle w:val="Inhaltsverzeichnisberschrift"/>
          </w:pPr>
          <w:r>
            <w:t>Inhaltsverzeichnis</w:t>
          </w:r>
        </w:p>
        <w:p w14:paraId="243CAA6F" w14:textId="0F6C40EB" w:rsidR="00123301" w:rsidRDefault="00123301">
          <w:pPr>
            <w:pStyle w:val="Verzeichnis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327808" w:history="1">
            <w:r w:rsidRPr="00AF5993">
              <w:rPr>
                <w:rStyle w:val="Hyperlink"/>
                <w:noProof/>
                <w:lang w:val="en-US"/>
              </w:rPr>
              <w:t>Änderungen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_Toc82327808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C2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326A3" w14:textId="5E958F41" w:rsidR="00123301" w:rsidRDefault="00B27FC4">
          <w:pPr>
            <w:pStyle w:val="Verzeichnis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2327809" w:history="1">
            <w:r w:rsidR="00123301" w:rsidRPr="00AF5993">
              <w:rPr>
                <w:rStyle w:val="Hyperlink"/>
                <w:noProof/>
                <w:lang w:val="en-US"/>
              </w:rPr>
              <w:t>Vorwort</w:t>
            </w:r>
            <w:r w:rsidR="00123301">
              <w:rPr>
                <w:noProof/>
                <w:webHidden/>
              </w:rPr>
              <w:tab/>
            </w:r>
            <w:r w:rsidR="00123301">
              <w:rPr>
                <w:noProof/>
                <w:webHidden/>
              </w:rPr>
              <w:fldChar w:fldCharType="begin"/>
            </w:r>
            <w:r w:rsidR="00123301">
              <w:rPr>
                <w:noProof/>
                <w:webHidden/>
              </w:rPr>
              <w:instrText xml:space="preserve"> PAGEREF _Toc82327809 \h </w:instrText>
            </w:r>
            <w:r w:rsidR="00123301">
              <w:rPr>
                <w:noProof/>
                <w:webHidden/>
              </w:rPr>
            </w:r>
            <w:r w:rsidR="00123301">
              <w:rPr>
                <w:noProof/>
                <w:webHidden/>
              </w:rPr>
              <w:fldChar w:fldCharType="separate"/>
            </w:r>
            <w:r w:rsidR="00CA1C22">
              <w:rPr>
                <w:noProof/>
                <w:webHidden/>
              </w:rPr>
              <w:t>1</w:t>
            </w:r>
            <w:r w:rsidR="00123301">
              <w:rPr>
                <w:noProof/>
                <w:webHidden/>
              </w:rPr>
              <w:fldChar w:fldCharType="end"/>
            </w:r>
          </w:hyperlink>
        </w:p>
        <w:p w14:paraId="64CE0B89" w14:textId="2FDC465A" w:rsidR="00123301" w:rsidRDefault="00B27FC4">
          <w:pPr>
            <w:pStyle w:val="Verzeichnis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2327810" w:history="1">
            <w:r w:rsidR="00123301" w:rsidRPr="00AF5993">
              <w:rPr>
                <w:rStyle w:val="Hyperlink"/>
                <w:noProof/>
              </w:rPr>
              <w:t>Ziel</w:t>
            </w:r>
            <w:r w:rsidR="00123301">
              <w:rPr>
                <w:noProof/>
                <w:webHidden/>
              </w:rPr>
              <w:tab/>
            </w:r>
            <w:r w:rsidR="00123301">
              <w:rPr>
                <w:noProof/>
                <w:webHidden/>
              </w:rPr>
              <w:fldChar w:fldCharType="begin"/>
            </w:r>
            <w:r w:rsidR="00123301">
              <w:rPr>
                <w:noProof/>
                <w:webHidden/>
              </w:rPr>
              <w:instrText xml:space="preserve"> PAGEREF _Toc82327810 \h </w:instrText>
            </w:r>
            <w:r w:rsidR="00123301">
              <w:rPr>
                <w:noProof/>
                <w:webHidden/>
              </w:rPr>
            </w:r>
            <w:r w:rsidR="00123301">
              <w:rPr>
                <w:noProof/>
                <w:webHidden/>
              </w:rPr>
              <w:fldChar w:fldCharType="separate"/>
            </w:r>
            <w:r w:rsidR="00CA1C22">
              <w:rPr>
                <w:noProof/>
                <w:webHidden/>
              </w:rPr>
              <w:t>1</w:t>
            </w:r>
            <w:r w:rsidR="00123301">
              <w:rPr>
                <w:noProof/>
                <w:webHidden/>
              </w:rPr>
              <w:fldChar w:fldCharType="end"/>
            </w:r>
          </w:hyperlink>
        </w:p>
        <w:p w14:paraId="4F9D7C2E" w14:textId="47968A48" w:rsidR="00123301" w:rsidRDefault="00B27FC4">
          <w:pPr>
            <w:pStyle w:val="Verzeichnis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2327811" w:history="1">
            <w:r w:rsidR="00123301" w:rsidRPr="00AF5993">
              <w:rPr>
                <w:rStyle w:val="Hyperlink"/>
                <w:noProof/>
              </w:rPr>
              <w:t>Vorrausetzungen</w:t>
            </w:r>
            <w:r w:rsidR="00123301">
              <w:rPr>
                <w:noProof/>
                <w:webHidden/>
              </w:rPr>
              <w:tab/>
            </w:r>
            <w:r w:rsidR="00123301">
              <w:rPr>
                <w:noProof/>
                <w:webHidden/>
              </w:rPr>
              <w:fldChar w:fldCharType="begin"/>
            </w:r>
            <w:r w:rsidR="00123301">
              <w:rPr>
                <w:noProof/>
                <w:webHidden/>
              </w:rPr>
              <w:instrText xml:space="preserve"> PAGEREF _Toc82327811 \h </w:instrText>
            </w:r>
            <w:r w:rsidR="00123301">
              <w:rPr>
                <w:noProof/>
                <w:webHidden/>
              </w:rPr>
            </w:r>
            <w:r w:rsidR="00123301">
              <w:rPr>
                <w:noProof/>
                <w:webHidden/>
              </w:rPr>
              <w:fldChar w:fldCharType="separate"/>
            </w:r>
            <w:r w:rsidR="00CA1C22">
              <w:rPr>
                <w:noProof/>
                <w:webHidden/>
              </w:rPr>
              <w:t>2</w:t>
            </w:r>
            <w:r w:rsidR="00123301">
              <w:rPr>
                <w:noProof/>
                <w:webHidden/>
              </w:rPr>
              <w:fldChar w:fldCharType="end"/>
            </w:r>
          </w:hyperlink>
        </w:p>
        <w:p w14:paraId="67B1E2C0" w14:textId="43BC3D0F" w:rsidR="00123301" w:rsidRDefault="00B27FC4">
          <w:pPr>
            <w:pStyle w:val="Verzeichnis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2327812" w:history="1">
            <w:r w:rsidR="00123301" w:rsidRPr="00AF5993">
              <w:rPr>
                <w:rStyle w:val="Hyperlink"/>
                <w:noProof/>
              </w:rPr>
              <w:t>Offene Punkte &amp; Ideen für Erweiterungen</w:t>
            </w:r>
            <w:r w:rsidR="00123301">
              <w:rPr>
                <w:noProof/>
                <w:webHidden/>
              </w:rPr>
              <w:tab/>
            </w:r>
            <w:r w:rsidR="00123301">
              <w:rPr>
                <w:noProof/>
                <w:webHidden/>
              </w:rPr>
              <w:fldChar w:fldCharType="begin"/>
            </w:r>
            <w:r w:rsidR="00123301">
              <w:rPr>
                <w:noProof/>
                <w:webHidden/>
              </w:rPr>
              <w:instrText xml:space="preserve"> PAGEREF _Toc82327812 \h </w:instrText>
            </w:r>
            <w:r w:rsidR="00123301">
              <w:rPr>
                <w:noProof/>
                <w:webHidden/>
              </w:rPr>
            </w:r>
            <w:r w:rsidR="00123301">
              <w:rPr>
                <w:noProof/>
                <w:webHidden/>
              </w:rPr>
              <w:fldChar w:fldCharType="separate"/>
            </w:r>
            <w:r w:rsidR="00CA1C22">
              <w:rPr>
                <w:noProof/>
                <w:webHidden/>
              </w:rPr>
              <w:t>2</w:t>
            </w:r>
            <w:r w:rsidR="00123301">
              <w:rPr>
                <w:noProof/>
                <w:webHidden/>
              </w:rPr>
              <w:fldChar w:fldCharType="end"/>
            </w:r>
          </w:hyperlink>
        </w:p>
        <w:p w14:paraId="2E54CB20" w14:textId="58BA1B92" w:rsidR="00123301" w:rsidRDefault="00B27FC4">
          <w:pPr>
            <w:pStyle w:val="Verzeichnis3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2327813" w:history="1">
            <w:r w:rsidR="00123301" w:rsidRPr="00AF5993">
              <w:rPr>
                <w:rStyle w:val="Hyperlink"/>
                <w:noProof/>
              </w:rPr>
              <w:t>Mögliche zukünftige Erweiterungen</w:t>
            </w:r>
            <w:r w:rsidR="00123301">
              <w:rPr>
                <w:noProof/>
                <w:webHidden/>
              </w:rPr>
              <w:tab/>
            </w:r>
            <w:r w:rsidR="00123301">
              <w:rPr>
                <w:noProof/>
                <w:webHidden/>
              </w:rPr>
              <w:fldChar w:fldCharType="begin"/>
            </w:r>
            <w:r w:rsidR="00123301">
              <w:rPr>
                <w:noProof/>
                <w:webHidden/>
              </w:rPr>
              <w:instrText xml:space="preserve"> PAGEREF _Toc82327813 \h </w:instrText>
            </w:r>
            <w:r w:rsidR="00123301">
              <w:rPr>
                <w:noProof/>
                <w:webHidden/>
              </w:rPr>
            </w:r>
            <w:r w:rsidR="00123301">
              <w:rPr>
                <w:noProof/>
                <w:webHidden/>
              </w:rPr>
              <w:fldChar w:fldCharType="separate"/>
            </w:r>
            <w:r w:rsidR="00CA1C22">
              <w:rPr>
                <w:noProof/>
                <w:webHidden/>
              </w:rPr>
              <w:t>2</w:t>
            </w:r>
            <w:r w:rsidR="00123301">
              <w:rPr>
                <w:noProof/>
                <w:webHidden/>
              </w:rPr>
              <w:fldChar w:fldCharType="end"/>
            </w:r>
          </w:hyperlink>
        </w:p>
        <w:p w14:paraId="06014945" w14:textId="548A41FE" w:rsidR="00123301" w:rsidRDefault="00B27FC4">
          <w:pPr>
            <w:pStyle w:val="Verzeichnis3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2327814" w:history="1">
            <w:r w:rsidR="00123301" w:rsidRPr="00AF5993">
              <w:rPr>
                <w:rStyle w:val="Hyperlink"/>
                <w:noProof/>
              </w:rPr>
              <w:t>TODOs</w:t>
            </w:r>
            <w:r w:rsidR="00123301">
              <w:rPr>
                <w:noProof/>
                <w:webHidden/>
              </w:rPr>
              <w:tab/>
            </w:r>
            <w:r w:rsidR="00123301">
              <w:rPr>
                <w:noProof/>
                <w:webHidden/>
              </w:rPr>
              <w:fldChar w:fldCharType="begin"/>
            </w:r>
            <w:r w:rsidR="00123301">
              <w:rPr>
                <w:noProof/>
                <w:webHidden/>
              </w:rPr>
              <w:instrText xml:space="preserve"> PAGEREF _Toc82327814 \h </w:instrText>
            </w:r>
            <w:r w:rsidR="00123301">
              <w:rPr>
                <w:noProof/>
                <w:webHidden/>
              </w:rPr>
            </w:r>
            <w:r w:rsidR="00123301">
              <w:rPr>
                <w:noProof/>
                <w:webHidden/>
              </w:rPr>
              <w:fldChar w:fldCharType="separate"/>
            </w:r>
            <w:r w:rsidR="00CA1C22">
              <w:rPr>
                <w:noProof/>
                <w:webHidden/>
              </w:rPr>
              <w:t>2</w:t>
            </w:r>
            <w:r w:rsidR="00123301">
              <w:rPr>
                <w:noProof/>
                <w:webHidden/>
              </w:rPr>
              <w:fldChar w:fldCharType="end"/>
            </w:r>
          </w:hyperlink>
        </w:p>
        <w:p w14:paraId="7A6489D8" w14:textId="00BE8835" w:rsidR="00123301" w:rsidRDefault="00B27FC4">
          <w:pPr>
            <w:pStyle w:val="Verzeichnis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2327815" w:history="1">
            <w:r w:rsidR="00123301" w:rsidRPr="00AF5993">
              <w:rPr>
                <w:rStyle w:val="Hyperlink"/>
                <w:noProof/>
              </w:rPr>
              <w:t>Installation</w:t>
            </w:r>
            <w:r w:rsidR="00123301">
              <w:rPr>
                <w:noProof/>
                <w:webHidden/>
              </w:rPr>
              <w:tab/>
            </w:r>
            <w:r w:rsidR="00123301">
              <w:rPr>
                <w:noProof/>
                <w:webHidden/>
              </w:rPr>
              <w:fldChar w:fldCharType="begin"/>
            </w:r>
            <w:r w:rsidR="00123301">
              <w:rPr>
                <w:noProof/>
                <w:webHidden/>
              </w:rPr>
              <w:instrText xml:space="preserve"> PAGEREF _Toc82327815 \h </w:instrText>
            </w:r>
            <w:r w:rsidR="00123301">
              <w:rPr>
                <w:noProof/>
                <w:webHidden/>
              </w:rPr>
            </w:r>
            <w:r w:rsidR="00123301">
              <w:rPr>
                <w:noProof/>
                <w:webHidden/>
              </w:rPr>
              <w:fldChar w:fldCharType="separate"/>
            </w:r>
            <w:r w:rsidR="00CA1C22">
              <w:rPr>
                <w:noProof/>
                <w:webHidden/>
              </w:rPr>
              <w:t>3</w:t>
            </w:r>
            <w:r w:rsidR="00123301">
              <w:rPr>
                <w:noProof/>
                <w:webHidden/>
              </w:rPr>
              <w:fldChar w:fldCharType="end"/>
            </w:r>
          </w:hyperlink>
        </w:p>
        <w:p w14:paraId="7E0922FE" w14:textId="37BC8DBB" w:rsidR="00123301" w:rsidRDefault="00B27FC4">
          <w:pPr>
            <w:pStyle w:val="Verzeichnis3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2327816" w:history="1">
            <w:r w:rsidR="00123301" w:rsidRPr="00AF5993">
              <w:rPr>
                <w:rStyle w:val="Hyperlink"/>
                <w:noProof/>
              </w:rPr>
              <w:t>Proxmox</w:t>
            </w:r>
            <w:r w:rsidR="00123301">
              <w:rPr>
                <w:noProof/>
                <w:webHidden/>
              </w:rPr>
              <w:tab/>
            </w:r>
            <w:r w:rsidR="00123301">
              <w:rPr>
                <w:noProof/>
                <w:webHidden/>
              </w:rPr>
              <w:fldChar w:fldCharType="begin"/>
            </w:r>
            <w:r w:rsidR="00123301">
              <w:rPr>
                <w:noProof/>
                <w:webHidden/>
              </w:rPr>
              <w:instrText xml:space="preserve"> PAGEREF _Toc82327816 \h </w:instrText>
            </w:r>
            <w:r w:rsidR="00123301">
              <w:rPr>
                <w:noProof/>
                <w:webHidden/>
              </w:rPr>
            </w:r>
            <w:r w:rsidR="00123301">
              <w:rPr>
                <w:noProof/>
                <w:webHidden/>
              </w:rPr>
              <w:fldChar w:fldCharType="separate"/>
            </w:r>
            <w:r w:rsidR="00CA1C22">
              <w:rPr>
                <w:noProof/>
                <w:webHidden/>
              </w:rPr>
              <w:t>3</w:t>
            </w:r>
            <w:r w:rsidR="00123301">
              <w:rPr>
                <w:noProof/>
                <w:webHidden/>
              </w:rPr>
              <w:fldChar w:fldCharType="end"/>
            </w:r>
          </w:hyperlink>
        </w:p>
        <w:p w14:paraId="3F907078" w14:textId="342E867B" w:rsidR="00123301" w:rsidRDefault="00B27FC4">
          <w:pPr>
            <w:pStyle w:val="Verzeichnis3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2327817" w:history="1">
            <w:r w:rsidR="00123301" w:rsidRPr="00AF5993">
              <w:rPr>
                <w:rStyle w:val="Hyperlink"/>
                <w:noProof/>
              </w:rPr>
              <w:t>Redis</w:t>
            </w:r>
            <w:r w:rsidR="00123301">
              <w:rPr>
                <w:noProof/>
                <w:webHidden/>
              </w:rPr>
              <w:tab/>
            </w:r>
            <w:r w:rsidR="00123301">
              <w:rPr>
                <w:noProof/>
                <w:webHidden/>
              </w:rPr>
              <w:fldChar w:fldCharType="begin"/>
            </w:r>
            <w:r w:rsidR="00123301">
              <w:rPr>
                <w:noProof/>
                <w:webHidden/>
              </w:rPr>
              <w:instrText xml:space="preserve"> PAGEREF _Toc82327817 \h </w:instrText>
            </w:r>
            <w:r w:rsidR="00123301">
              <w:rPr>
                <w:noProof/>
                <w:webHidden/>
              </w:rPr>
            </w:r>
            <w:r w:rsidR="00123301">
              <w:rPr>
                <w:noProof/>
                <w:webHidden/>
              </w:rPr>
              <w:fldChar w:fldCharType="separate"/>
            </w:r>
            <w:r w:rsidR="00CA1C22">
              <w:rPr>
                <w:noProof/>
                <w:webHidden/>
              </w:rPr>
              <w:t>17</w:t>
            </w:r>
            <w:r w:rsidR="00123301">
              <w:rPr>
                <w:noProof/>
                <w:webHidden/>
              </w:rPr>
              <w:fldChar w:fldCharType="end"/>
            </w:r>
          </w:hyperlink>
        </w:p>
        <w:p w14:paraId="233791B9" w14:textId="645B9318" w:rsidR="00123301" w:rsidRDefault="00B27FC4">
          <w:pPr>
            <w:pStyle w:val="Verzeichnis3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2327818" w:history="1">
            <w:r w:rsidR="00123301" w:rsidRPr="00AF5993">
              <w:rPr>
                <w:rStyle w:val="Hyperlink"/>
                <w:noProof/>
                <w:lang w:val="en-US"/>
              </w:rPr>
              <w:t>ioBroker</w:t>
            </w:r>
            <w:r w:rsidR="00123301">
              <w:rPr>
                <w:noProof/>
                <w:webHidden/>
              </w:rPr>
              <w:tab/>
            </w:r>
            <w:r w:rsidR="00123301">
              <w:rPr>
                <w:noProof/>
                <w:webHidden/>
              </w:rPr>
              <w:fldChar w:fldCharType="begin"/>
            </w:r>
            <w:r w:rsidR="00123301">
              <w:rPr>
                <w:noProof/>
                <w:webHidden/>
              </w:rPr>
              <w:instrText xml:space="preserve"> PAGEREF _Toc82327818 \h </w:instrText>
            </w:r>
            <w:r w:rsidR="00123301">
              <w:rPr>
                <w:noProof/>
                <w:webHidden/>
              </w:rPr>
            </w:r>
            <w:r w:rsidR="00123301">
              <w:rPr>
                <w:noProof/>
                <w:webHidden/>
              </w:rPr>
              <w:fldChar w:fldCharType="separate"/>
            </w:r>
            <w:r w:rsidR="00CA1C22">
              <w:rPr>
                <w:noProof/>
                <w:webHidden/>
              </w:rPr>
              <w:t>25</w:t>
            </w:r>
            <w:r w:rsidR="00123301">
              <w:rPr>
                <w:noProof/>
                <w:webHidden/>
              </w:rPr>
              <w:fldChar w:fldCharType="end"/>
            </w:r>
          </w:hyperlink>
        </w:p>
        <w:p w14:paraId="6A81C79F" w14:textId="5F51560F" w:rsidR="00123301" w:rsidRDefault="00123301">
          <w:r>
            <w:rPr>
              <w:b/>
              <w:bCs/>
            </w:rPr>
            <w:fldChar w:fldCharType="end"/>
          </w:r>
        </w:p>
      </w:sdtContent>
    </w:sdt>
    <w:p w14:paraId="54CF5D12" w14:textId="48E937FD" w:rsidR="00405847" w:rsidRDefault="00405847" w:rsidP="00123301">
      <w:pPr>
        <w:pStyle w:val="berschrift2"/>
        <w:rPr>
          <w:lang w:val="en-US"/>
        </w:rPr>
      </w:pPr>
      <w:bookmarkStart w:id="2" w:name="_Toc82327808"/>
      <w:r>
        <w:rPr>
          <w:lang w:val="en-US"/>
        </w:rPr>
        <w:t>Änderungen</w:t>
      </w:r>
      <w:bookmarkEnd w:id="2"/>
    </w:p>
    <w:tbl>
      <w:tblPr>
        <w:tblStyle w:val="Listentabelle3Akzent1"/>
        <w:tblW w:w="0" w:type="auto"/>
        <w:tblLook w:val="04A0" w:firstRow="1" w:lastRow="0" w:firstColumn="1" w:lastColumn="0" w:noHBand="0" w:noVBand="1"/>
      </w:tblPr>
      <w:tblGrid>
        <w:gridCol w:w="1413"/>
        <w:gridCol w:w="942"/>
        <w:gridCol w:w="1751"/>
        <w:gridCol w:w="6350"/>
      </w:tblGrid>
      <w:tr w:rsidR="00FA3B3F" w14:paraId="6C0ABA63" w14:textId="7FF16896" w:rsidTr="006F7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  <w:hideMark/>
          </w:tcPr>
          <w:p w14:paraId="32326A96" w14:textId="77777777" w:rsidR="00FA3B3F" w:rsidRDefault="00FA3B3F" w:rsidP="00123301">
            <w:pPr>
              <w:rPr>
                <w:lang w:val="en-US"/>
              </w:rPr>
            </w:pPr>
            <w:r>
              <w:t>Datum</w:t>
            </w:r>
          </w:p>
        </w:tc>
        <w:tc>
          <w:tcPr>
            <w:tcW w:w="942" w:type="dxa"/>
            <w:hideMark/>
          </w:tcPr>
          <w:p w14:paraId="532FCE50" w14:textId="19AAC7D1" w:rsidR="00FA3B3F" w:rsidRDefault="00FA3B3F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751" w:type="dxa"/>
          </w:tcPr>
          <w:p w14:paraId="424F63CC" w14:textId="5E163732" w:rsidR="00FA3B3F" w:rsidRDefault="00FA3B3F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Author</w:t>
            </w:r>
            <w:proofErr w:type="spellEnd"/>
          </w:p>
        </w:tc>
        <w:tc>
          <w:tcPr>
            <w:tcW w:w="6350" w:type="dxa"/>
          </w:tcPr>
          <w:p w14:paraId="6B463AAD" w14:textId="7929592F" w:rsidR="00FA3B3F" w:rsidRDefault="00FA3B3F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Änderungen</w:t>
            </w:r>
          </w:p>
        </w:tc>
      </w:tr>
      <w:tr w:rsidR="00FA3B3F" w14:paraId="718A386C" w14:textId="427AF341" w:rsidTr="006F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729D544F" w14:textId="77777777" w:rsidR="00FA3B3F" w:rsidRDefault="00FA3B3F" w:rsidP="00123301">
            <w:r>
              <w:t>01.09.2021</w:t>
            </w:r>
          </w:p>
        </w:tc>
        <w:tc>
          <w:tcPr>
            <w:tcW w:w="942" w:type="dxa"/>
            <w:hideMark/>
          </w:tcPr>
          <w:p w14:paraId="18B84DB8" w14:textId="04CEFA67" w:rsidR="00FA3B3F" w:rsidRDefault="00FA3B3F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V1.00</w:t>
            </w:r>
          </w:p>
        </w:tc>
        <w:tc>
          <w:tcPr>
            <w:tcW w:w="1751" w:type="dxa"/>
          </w:tcPr>
          <w:p w14:paraId="7727C038" w14:textId="71E7E1F4" w:rsidR="00FA3B3F" w:rsidRDefault="00FA3B3F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Thorsten Walk</w:t>
            </w:r>
          </w:p>
        </w:tc>
        <w:tc>
          <w:tcPr>
            <w:tcW w:w="6350" w:type="dxa"/>
          </w:tcPr>
          <w:p w14:paraId="01D2D3CC" w14:textId="7AB46F88" w:rsidR="00FA3B3F" w:rsidRDefault="00FA3B3F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initialer Upload</w:t>
            </w:r>
          </w:p>
        </w:tc>
      </w:tr>
      <w:tr w:rsidR="00FA3B3F" w14:paraId="3F7036A5" w14:textId="0D1C5480" w:rsidTr="006F7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932F3B0" w14:textId="0EC3BD1A" w:rsidR="00FA3B3F" w:rsidRDefault="00FA3B3F" w:rsidP="00123301">
            <w:r>
              <w:t>12.09.2021</w:t>
            </w:r>
          </w:p>
        </w:tc>
        <w:tc>
          <w:tcPr>
            <w:tcW w:w="942" w:type="dxa"/>
          </w:tcPr>
          <w:p w14:paraId="12BB887F" w14:textId="64586078" w:rsidR="00FA3B3F" w:rsidRDefault="00FA3B3F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V1.1</w:t>
            </w:r>
            <w:r w:rsidR="00431674">
              <w:t>0</w:t>
            </w:r>
          </w:p>
        </w:tc>
        <w:tc>
          <w:tcPr>
            <w:tcW w:w="1751" w:type="dxa"/>
          </w:tcPr>
          <w:p w14:paraId="4564643A" w14:textId="5076C8AE" w:rsidR="00FA3B3F" w:rsidRDefault="00FA3B3F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Thorsten Walk</w:t>
            </w:r>
          </w:p>
        </w:tc>
        <w:tc>
          <w:tcPr>
            <w:tcW w:w="6350" w:type="dxa"/>
          </w:tcPr>
          <w:p w14:paraId="12E27783" w14:textId="4B062273" w:rsidR="00FA3B3F" w:rsidRDefault="00FA3B3F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RPI als qdevice, GlusterFS Arbiter, Hardware-Watchdog, einige Befehls-Beschreibungen ergänzt</w:t>
            </w:r>
          </w:p>
        </w:tc>
      </w:tr>
    </w:tbl>
    <w:p w14:paraId="0F9096D8" w14:textId="1A6D3878" w:rsidR="00541C18" w:rsidRDefault="00541C18" w:rsidP="00123301">
      <w:pPr>
        <w:pStyle w:val="berschrift2"/>
        <w:rPr>
          <w:lang w:val="en-US"/>
        </w:rPr>
      </w:pPr>
      <w:bookmarkStart w:id="3" w:name="_Toc82327809"/>
      <w:r>
        <w:rPr>
          <w:lang w:val="en-US"/>
        </w:rPr>
        <w:t>Vorwort</w:t>
      </w:r>
      <w:bookmarkEnd w:id="3"/>
    </w:p>
    <w:p w14:paraId="36885536" w14:textId="4963D6C0" w:rsidR="005C5C31" w:rsidRDefault="00541C18" w:rsidP="00123301">
      <w:pPr>
        <w:rPr>
          <w:lang w:val="en-US"/>
        </w:rPr>
      </w:pPr>
      <w:proofErr w:type="spellStart"/>
      <w:r>
        <w:rPr>
          <w:lang w:val="en-US"/>
        </w:rPr>
        <w:t>Inspiriert</w:t>
      </w:r>
      <w:proofErr w:type="spellEnd"/>
      <w:r>
        <w:rPr>
          <w:lang w:val="en-US"/>
        </w:rPr>
        <w:t xml:space="preserve"> </w:t>
      </w:r>
      <w:r w:rsidR="00A91F2D">
        <w:rPr>
          <w:lang w:val="en-US"/>
        </w:rPr>
        <w:t xml:space="preserve">von </w:t>
      </w:r>
      <w:r w:rsidR="005C5C31">
        <w:rPr>
          <w:lang w:val="en-US"/>
        </w:rPr>
        <w:t>den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Diskussion</w:t>
      </w:r>
      <w:r w:rsidR="005C5C31">
        <w:rPr>
          <w:lang w:val="en-US"/>
        </w:rPr>
        <w:t>en</w:t>
      </w:r>
      <w:proofErr w:type="spellEnd"/>
      <w:r w:rsidR="00A91F2D">
        <w:rPr>
          <w:lang w:val="en-US"/>
        </w:rPr>
        <w:t xml:space="preserve"> </w:t>
      </w:r>
      <w:proofErr w:type="spellStart"/>
      <w:r w:rsidR="00A91F2D">
        <w:rPr>
          <w:lang w:val="en-US"/>
        </w:rPr>
        <w:t>aus</w:t>
      </w:r>
      <w:proofErr w:type="spellEnd"/>
    </w:p>
    <w:p w14:paraId="1570A660" w14:textId="77777777" w:rsidR="005C5C31" w:rsidRDefault="00B27FC4" w:rsidP="00123301">
      <w:pPr>
        <w:pStyle w:val="Listenabsatz"/>
        <w:numPr>
          <w:ilvl w:val="0"/>
          <w:numId w:val="51"/>
        </w:numPr>
        <w:rPr>
          <w:lang w:val="en-US"/>
        </w:rPr>
      </w:pPr>
      <w:hyperlink r:id="rId8" w:history="1">
        <w:r w:rsidR="005C5C31" w:rsidRPr="005C5C31">
          <w:rPr>
            <w:rStyle w:val="Hyperlink"/>
            <w:lang w:val="en-US"/>
          </w:rPr>
          <w:t>https://forum.iobroker.net/topic/26327/redis-in-iobroker-%C3%BCberblick</w:t>
        </w:r>
      </w:hyperlink>
    </w:p>
    <w:p w14:paraId="0137A9D5" w14:textId="58E35645" w:rsidR="005C5C31" w:rsidRPr="005C5C31" w:rsidRDefault="00B27FC4" w:rsidP="00123301">
      <w:pPr>
        <w:pStyle w:val="Listenabsatz"/>
        <w:numPr>
          <w:ilvl w:val="0"/>
          <w:numId w:val="51"/>
        </w:numPr>
        <w:rPr>
          <w:lang w:val="en-US"/>
        </w:rPr>
      </w:pPr>
      <w:hyperlink r:id="rId9" w:history="1">
        <w:r w:rsidR="00DB13C1" w:rsidRPr="002824D7">
          <w:rPr>
            <w:rStyle w:val="Hyperlink"/>
            <w:lang w:val="en-US"/>
          </w:rPr>
          <w:t>https://forum.iobroker.net/topic/45979/iobroker-hochverf%C3%BCgbar</w:t>
        </w:r>
      </w:hyperlink>
    </w:p>
    <w:p w14:paraId="2ED4BD5E" w14:textId="17DB0147" w:rsidR="00541C18" w:rsidRPr="00FF3E3D" w:rsidRDefault="00541C18" w:rsidP="00123301">
      <w:r w:rsidRPr="00FF3E3D">
        <w:t xml:space="preserve">ist in den letzten Wochen diese Anleitung entstanden. </w:t>
      </w:r>
      <w:r w:rsidR="009D486D" w:rsidRPr="00FF3E3D">
        <w:t xml:space="preserve">Großen </w:t>
      </w:r>
      <w:r w:rsidRPr="00FF3E3D">
        <w:t xml:space="preserve">Dank </w:t>
      </w:r>
      <w:r w:rsidR="009D486D" w:rsidRPr="00FF3E3D">
        <w:t xml:space="preserve">geht </w:t>
      </w:r>
      <w:r w:rsidRPr="00FF3E3D">
        <w:t>an Ingo (@Apollon77) für das Querlesen, Auskunft geben und korrigieren.</w:t>
      </w:r>
    </w:p>
    <w:p w14:paraId="673B801C" w14:textId="6CF1B3EE" w:rsidR="00CA1633" w:rsidRPr="00FF3E3D" w:rsidRDefault="00CA1633" w:rsidP="00123301">
      <w:pPr>
        <w:pStyle w:val="berschrift2"/>
      </w:pPr>
      <w:bookmarkStart w:id="4" w:name="_Toc82327810"/>
      <w:r w:rsidRPr="00FF3E3D">
        <w:t>Ziel</w:t>
      </w:r>
      <w:bookmarkEnd w:id="4"/>
    </w:p>
    <w:p w14:paraId="50AE5524" w14:textId="154AFB1E" w:rsidR="004A4288" w:rsidRDefault="00CA1633" w:rsidP="00123301">
      <w:r>
        <w:t xml:space="preserve">Nach dem Durcharbeiten dieser Anleitung steht eine (virtuelle) </w:t>
      </w:r>
      <w:r w:rsidR="009808D8">
        <w:t xml:space="preserve">HA-Umgebung auf Basis von 3 Proxmox-Nodes zur Verfügung. Innerhalb dieser Nodes werden die Daten der Container auf </w:t>
      </w:r>
      <w:r w:rsidR="007A4F66">
        <w:t xml:space="preserve">einem </w:t>
      </w:r>
      <w:proofErr w:type="spellStart"/>
      <w:r w:rsidR="00B11F32">
        <w:t>S</w:t>
      </w:r>
      <w:r w:rsidR="007A4F66">
        <w:t>hared</w:t>
      </w:r>
      <w:proofErr w:type="spellEnd"/>
      <w:r w:rsidR="009B7AAF">
        <w:t>-</w:t>
      </w:r>
      <w:r w:rsidR="00B11F32">
        <w:t>S</w:t>
      </w:r>
      <w:r w:rsidR="007A4F66">
        <w:t>torage</w:t>
      </w:r>
      <w:r w:rsidR="00B61418">
        <w:t xml:space="preserve"> des Typs </w:t>
      </w:r>
      <w:r w:rsidR="007A4F66">
        <w:t>GlusterFS</w:t>
      </w:r>
      <w:r w:rsidR="00B61418">
        <w:t xml:space="preserve"> </w:t>
      </w:r>
      <w:r w:rsidR="007A4F66">
        <w:t xml:space="preserve">verfügbar gehalten. ioBroker </w:t>
      </w:r>
      <w:r w:rsidR="00AF1A70">
        <w:t>ist</w:t>
      </w:r>
      <w:r w:rsidR="00413E1E">
        <w:t xml:space="preserve"> </w:t>
      </w:r>
      <w:r w:rsidR="00AF1A70">
        <w:t>k</w:t>
      </w:r>
      <w:r w:rsidR="00413E1E">
        <w:t xml:space="preserve">onfiguriert als </w:t>
      </w:r>
      <w:proofErr w:type="spellStart"/>
      <w:r w:rsidR="007A4F66">
        <w:t>file</w:t>
      </w:r>
      <w:proofErr w:type="spellEnd"/>
      <w:r w:rsidR="00AF1A70">
        <w:t>(</w:t>
      </w:r>
      <w:r w:rsidR="007A4F66">
        <w:t>redis)/</w:t>
      </w:r>
      <w:proofErr w:type="spellStart"/>
      <w:r w:rsidR="00413E1E">
        <w:t>o</w:t>
      </w:r>
      <w:r w:rsidR="007A4F66">
        <w:t>bjects</w:t>
      </w:r>
      <w:proofErr w:type="spellEnd"/>
      <w:r w:rsidR="007A4F66">
        <w:t xml:space="preserve">(redis) und </w:t>
      </w:r>
      <w:r w:rsidR="0052027E">
        <w:t xml:space="preserve">hat Zugriff auf </w:t>
      </w:r>
      <w:r w:rsidR="000C5EC8">
        <w:t xml:space="preserve">3 </w:t>
      </w:r>
      <w:r w:rsidR="000261F2">
        <w:t>Redis-</w:t>
      </w:r>
      <w:r w:rsidR="004A4288">
        <w:t>Server</w:t>
      </w:r>
      <w:r w:rsidR="000261F2">
        <w:t xml:space="preserve">-Nodes mit </w:t>
      </w:r>
      <w:r w:rsidR="0052027E">
        <w:t>6 Redis</w:t>
      </w:r>
      <w:r w:rsidR="00BB1F4E">
        <w:t>-Server</w:t>
      </w:r>
      <w:r w:rsidR="0052027E">
        <w:t>-</w:t>
      </w:r>
      <w:r w:rsidR="000C5EC8">
        <w:t>Prozesse</w:t>
      </w:r>
      <w:r w:rsidR="000261F2">
        <w:t>n</w:t>
      </w:r>
      <w:r w:rsidR="00BB1F4E">
        <w:t xml:space="preserve"> (je LXC einer für </w:t>
      </w:r>
      <w:r w:rsidR="00B61418">
        <w:t xml:space="preserve">die </w:t>
      </w:r>
      <w:r w:rsidR="00BB1F4E">
        <w:t>file</w:t>
      </w:r>
      <w:r w:rsidR="00B61418">
        <w:t>-</w:t>
      </w:r>
      <w:r w:rsidR="00BB1F4E">
        <w:t xml:space="preserve"> und </w:t>
      </w:r>
      <w:proofErr w:type="spellStart"/>
      <w:r w:rsidR="00BB1F4E">
        <w:t>objects</w:t>
      </w:r>
      <w:proofErr w:type="spellEnd"/>
      <w:r w:rsidR="00B61418">
        <w:t>-Datenbank</w:t>
      </w:r>
      <w:r w:rsidR="00BB1F4E">
        <w:t>)</w:t>
      </w:r>
      <w:r w:rsidR="00B61418">
        <w:t xml:space="preserve">. </w:t>
      </w:r>
      <w:r w:rsidR="004A4288">
        <w:t>Redis-Sentinel</w:t>
      </w:r>
      <w:r w:rsidR="00B61418">
        <w:t xml:space="preserve"> überwacht die Redis-Nodes und stellt die Verfügbarkeit </w:t>
      </w:r>
      <w:r w:rsidR="00B11F32">
        <w:t xml:space="preserve">dieser </w:t>
      </w:r>
      <w:r w:rsidR="00B61418">
        <w:t>sicher.</w:t>
      </w:r>
    </w:p>
    <w:p w14:paraId="47CE7E18" w14:textId="3217242B" w:rsidR="00CA1633" w:rsidRDefault="00162C69" w:rsidP="00123301">
      <w:r>
        <w:t xml:space="preserve">Die Anleitung </w:t>
      </w:r>
      <w:r w:rsidR="00267B40">
        <w:t>lässt</w:t>
      </w:r>
      <w:r>
        <w:t xml:space="preserve"> sich für einen produktiven Betrieb</w:t>
      </w:r>
      <w:r w:rsidR="00471BA6">
        <w:t xml:space="preserve"> auf echter Hardware, z.B. </w:t>
      </w:r>
      <w:r>
        <w:t>auf ein 3x Intel NUC Setup</w:t>
      </w:r>
      <w:r w:rsidR="00471BA6">
        <w:t>,</w:t>
      </w:r>
      <w:r>
        <w:t xml:space="preserve"> adaptieren.</w:t>
      </w:r>
    </w:p>
    <w:p w14:paraId="3CD35173" w14:textId="77560DB9" w:rsidR="001E480F" w:rsidRPr="00CA1633" w:rsidRDefault="001E480F" w:rsidP="00123301">
      <w:r>
        <w:t xml:space="preserve">Zu einem späteren Zeitpunkt wird dies virtuelle Ausgangsituation in dieser Anleitung </w:t>
      </w:r>
      <w:r w:rsidR="00123301">
        <w:t xml:space="preserve">in den Anhang </w:t>
      </w:r>
      <w:r>
        <w:t>verschoben und der Fokus auf echte Hardware gelegt.</w:t>
      </w:r>
    </w:p>
    <w:p w14:paraId="3C757874" w14:textId="569E4E74" w:rsidR="00FF5A98" w:rsidRDefault="00FF5A98" w:rsidP="00123301">
      <w:pPr>
        <w:pStyle w:val="berschrift2"/>
      </w:pPr>
      <w:bookmarkStart w:id="5" w:name="_Toc82327811"/>
      <w:r>
        <w:lastRenderedPageBreak/>
        <w:t>Vorrausetzungen</w:t>
      </w:r>
      <w:bookmarkEnd w:id="5"/>
    </w:p>
    <w:p w14:paraId="77355C94" w14:textId="1A970E07" w:rsidR="007D0A10" w:rsidRDefault="007D0A10" w:rsidP="00123301">
      <w:pPr>
        <w:pStyle w:val="Listenabsatz"/>
        <w:numPr>
          <w:ilvl w:val="0"/>
          <w:numId w:val="48"/>
        </w:numPr>
      </w:pPr>
      <w:r>
        <w:t xml:space="preserve">Entstanden ist die Anleitung mit Proxmox in der Version 6.4 und Debian 10 Buster. </w:t>
      </w:r>
      <w:r w:rsidR="00741C3B">
        <w:t xml:space="preserve">Mittlerweile setze ich </w:t>
      </w:r>
      <w:r w:rsidR="008878A2">
        <w:t xml:space="preserve">dieses Setup auf 2 Intel NUCs mit </w:t>
      </w:r>
      <w:r>
        <w:t xml:space="preserve">Proxmox 7 </w:t>
      </w:r>
      <w:r w:rsidR="008878A2">
        <w:t xml:space="preserve">und einem Raspberry Pi auf </w:t>
      </w:r>
      <w:r>
        <w:t>Debian 11</w:t>
      </w:r>
      <w:r w:rsidR="00603DF0">
        <w:t xml:space="preserve"> als qdevice</w:t>
      </w:r>
      <w:r>
        <w:t xml:space="preserve"> </w:t>
      </w:r>
      <w:r w:rsidR="008878A2">
        <w:t>ein</w:t>
      </w:r>
      <w:r>
        <w:t>.</w:t>
      </w:r>
    </w:p>
    <w:p w14:paraId="12349AF9" w14:textId="46DB1A3D" w:rsidR="00FF5A98" w:rsidRDefault="00FF5A98" w:rsidP="00123301">
      <w:pPr>
        <w:pStyle w:val="Listenabsatz"/>
        <w:numPr>
          <w:ilvl w:val="0"/>
          <w:numId w:val="48"/>
        </w:numPr>
      </w:pPr>
      <w:r>
        <w:t>Grundlegendes Verständnis im Umgang mit Linux, Proxmox und ioBroker</w:t>
      </w:r>
      <w:r w:rsidR="00227B75">
        <w:t>.</w:t>
      </w:r>
    </w:p>
    <w:p w14:paraId="0E8F83D9" w14:textId="5E8A6270" w:rsidR="006D5DA7" w:rsidRDefault="006D5DA7" w:rsidP="00123301">
      <w:pPr>
        <w:pStyle w:val="Listenabsatz"/>
        <w:numPr>
          <w:ilvl w:val="0"/>
          <w:numId w:val="48"/>
        </w:numPr>
      </w:pPr>
      <w:r>
        <w:t xml:space="preserve">Auf </w:t>
      </w:r>
      <w:r w:rsidR="000A3516">
        <w:t>das Erstellen</w:t>
      </w:r>
      <w:r>
        <w:t xml:space="preserve"> der 3 VMs mit Proxmox wird in dieser Anleitung nur </w:t>
      </w:r>
      <w:r w:rsidR="001F724B">
        <w:t>oberflächlich</w:t>
      </w:r>
      <w:r>
        <w:t xml:space="preserve"> eingegangen</w:t>
      </w:r>
      <w:r w:rsidR="00227B75">
        <w:t>.</w:t>
      </w:r>
    </w:p>
    <w:p w14:paraId="6350A957" w14:textId="7DEF3914" w:rsidR="002A496C" w:rsidRDefault="002A496C" w:rsidP="00123301">
      <w:pPr>
        <w:pStyle w:val="Listenabsatz"/>
        <w:numPr>
          <w:ilvl w:val="0"/>
          <w:numId w:val="48"/>
        </w:numPr>
      </w:pPr>
      <w:r>
        <w:t>Die Linux Container (LXC) werden aus einem Debian 10 Template erstellt</w:t>
      </w:r>
      <w:r w:rsidR="00227B75">
        <w:t>.</w:t>
      </w:r>
    </w:p>
    <w:p w14:paraId="5597C870" w14:textId="668EFA67" w:rsidR="00FF5A98" w:rsidRDefault="00FF5A98" w:rsidP="00123301">
      <w:pPr>
        <w:pStyle w:val="Listenabsatz"/>
        <w:numPr>
          <w:ilvl w:val="0"/>
          <w:numId w:val="48"/>
        </w:numPr>
      </w:pPr>
      <w:r>
        <w:t>Hardware für d</w:t>
      </w:r>
      <w:r w:rsidR="00B1244B">
        <w:t xml:space="preserve">as Aufsetzen der </w:t>
      </w:r>
      <w:r w:rsidR="004568C3">
        <w:t xml:space="preserve">virtuellen </w:t>
      </w:r>
      <w:r w:rsidR="00B1244B">
        <w:t>Testumgebung</w:t>
      </w:r>
    </w:p>
    <w:p w14:paraId="29224F5E" w14:textId="23AE7DE0" w:rsidR="00B1244B" w:rsidRDefault="009A1EC6" w:rsidP="00123301">
      <w:pPr>
        <w:pStyle w:val="Listenabsatz"/>
        <w:numPr>
          <w:ilvl w:val="1"/>
          <w:numId w:val="48"/>
        </w:numPr>
      </w:pPr>
      <w:r>
        <w:t>In meinem Beispiel</w:t>
      </w:r>
      <w:r w:rsidR="004568C3">
        <w:t xml:space="preserve"> ein </w:t>
      </w:r>
      <w:r w:rsidR="00B1244B">
        <w:t>aussortierter Intel i7 3770K, 24GB RAM</w:t>
      </w:r>
      <w:r w:rsidR="004568C3">
        <w:t>,</w:t>
      </w:r>
      <w:r w:rsidR="00B1244B">
        <w:t xml:space="preserve"> SSD</w:t>
      </w:r>
    </w:p>
    <w:p w14:paraId="74967C42" w14:textId="77777777" w:rsidR="00AB3AF5" w:rsidRPr="00D84272" w:rsidRDefault="00AB3AF5" w:rsidP="00123301">
      <w:pPr>
        <w:pStyle w:val="Listenabsatz"/>
        <w:numPr>
          <w:ilvl w:val="0"/>
          <w:numId w:val="48"/>
        </w:numPr>
      </w:pPr>
      <w:r w:rsidRPr="00D84272">
        <w:t xml:space="preserve">Alle Schritte in dieser Anleitung sind als </w:t>
      </w:r>
      <w:r w:rsidRPr="00AB3AF5">
        <w:rPr>
          <w:b/>
          <w:bCs/>
        </w:rPr>
        <w:t>root</w:t>
      </w:r>
      <w:r w:rsidRPr="00D84272">
        <w:t xml:space="preserve"> oder mit vorangestelltem </w:t>
      </w:r>
      <w:r w:rsidRPr="00AB3AF5">
        <w:rPr>
          <w:b/>
          <w:bCs/>
        </w:rPr>
        <w:t>sudo</w:t>
      </w:r>
      <w:r w:rsidRPr="00D84272">
        <w:t xml:space="preserve"> auszuführen. Danach ist kein Root Zugriff mehr erforderlich und sollte vermieden werden.</w:t>
      </w:r>
    </w:p>
    <w:p w14:paraId="781FBCAF" w14:textId="21220559" w:rsidR="00AB3AF5" w:rsidRDefault="00AB3AF5" w:rsidP="00123301">
      <w:pPr>
        <w:pStyle w:val="Listenabsatz"/>
        <w:numPr>
          <w:ilvl w:val="0"/>
          <w:numId w:val="48"/>
        </w:numPr>
      </w:pPr>
      <w:r>
        <w:t xml:space="preserve">In den </w:t>
      </w:r>
      <w:r w:rsidRPr="00AB3AF5">
        <w:rPr>
          <w:rStyle w:val="CodeZchn"/>
        </w:rPr>
        <w:t>blauen</w:t>
      </w:r>
      <w:r>
        <w:t xml:space="preserve"> Boxen stehen die Shell-Befehle, in den </w:t>
      </w:r>
      <w:r w:rsidRPr="00AB3AF5">
        <w:rPr>
          <w:rStyle w:val="Code-AusgabeZchn"/>
        </w:rPr>
        <w:t>grünen</w:t>
      </w:r>
      <w:r>
        <w:t xml:space="preserve"> </w:t>
      </w:r>
      <w:r w:rsidR="00284B37">
        <w:t xml:space="preserve">die </w:t>
      </w:r>
      <w:r>
        <w:t>Shell-Ausgaben.</w:t>
      </w:r>
    </w:p>
    <w:p w14:paraId="2CD3EE9C" w14:textId="7D6C3A92" w:rsidR="004F1836" w:rsidRDefault="00AC44EB" w:rsidP="00123301">
      <w:pPr>
        <w:pStyle w:val="berschrift2"/>
      </w:pPr>
      <w:bookmarkStart w:id="6" w:name="_Toc82327812"/>
      <w:r>
        <w:t>Offene Punkte</w:t>
      </w:r>
      <w:r w:rsidR="00C329E0">
        <w:t xml:space="preserve"> &amp; Ideen für Erweiterungen</w:t>
      </w:r>
      <w:bookmarkEnd w:id="6"/>
    </w:p>
    <w:p w14:paraId="67D62AE9" w14:textId="367C4B96" w:rsidR="00A72610" w:rsidRDefault="003D0C2A" w:rsidP="00123301">
      <w:pPr>
        <w:pStyle w:val="berschrift3"/>
      </w:pPr>
      <w:bookmarkStart w:id="7" w:name="_Toc82327813"/>
      <w:bookmarkEnd w:id="0"/>
      <w:r>
        <w:t xml:space="preserve">Mögliche </w:t>
      </w:r>
      <w:r w:rsidR="00761F22">
        <w:t>zukünftige</w:t>
      </w:r>
      <w:r w:rsidR="00A72610">
        <w:t xml:space="preserve"> Erweiterungen</w:t>
      </w:r>
      <w:bookmarkEnd w:id="7"/>
    </w:p>
    <w:p w14:paraId="68FC3A08" w14:textId="2CD04B33" w:rsidR="00BF7FC5" w:rsidRDefault="00BF7FC5" w:rsidP="00123301">
      <w:pPr>
        <w:pStyle w:val="Listenabsatz"/>
        <w:numPr>
          <w:ilvl w:val="0"/>
          <w:numId w:val="47"/>
        </w:numPr>
      </w:pPr>
      <w:r>
        <w:t>Kapitel: Redis</w:t>
      </w:r>
    </w:p>
    <w:p w14:paraId="2F4B3560" w14:textId="570558B0" w:rsidR="00BF7FC5" w:rsidRDefault="00BF7FC5" w:rsidP="00123301">
      <w:pPr>
        <w:pStyle w:val="Listenabsatz"/>
        <w:numPr>
          <w:ilvl w:val="1"/>
          <w:numId w:val="47"/>
        </w:numPr>
      </w:pPr>
      <w:r w:rsidRPr="00C867BF">
        <w:t>Persistenz: AOF (Append-</w:t>
      </w:r>
      <w:proofErr w:type="spellStart"/>
      <w:r w:rsidRPr="00C867BF">
        <w:t>Only</w:t>
      </w:r>
      <w:proofErr w:type="spellEnd"/>
      <w:r w:rsidRPr="00C867BF">
        <w:t xml:space="preserve"> File)</w:t>
      </w:r>
      <w:r w:rsidR="00A618A3">
        <w:t xml:space="preserve"> anstatt RDB</w:t>
      </w:r>
    </w:p>
    <w:p w14:paraId="032849AF" w14:textId="0B9D1CB1" w:rsidR="003D0C2A" w:rsidRDefault="003D0C2A" w:rsidP="00123301">
      <w:pPr>
        <w:pStyle w:val="Listenabsatz"/>
        <w:numPr>
          <w:ilvl w:val="2"/>
          <w:numId w:val="47"/>
        </w:numPr>
      </w:pPr>
      <w:r>
        <w:t>Vorteile, Nachteile, Unterschiede</w:t>
      </w:r>
    </w:p>
    <w:p w14:paraId="5B956181" w14:textId="5E639665" w:rsidR="005244E6" w:rsidRDefault="005244E6" w:rsidP="00123301">
      <w:pPr>
        <w:pStyle w:val="Listenabsatz"/>
        <w:numPr>
          <w:ilvl w:val="0"/>
          <w:numId w:val="47"/>
        </w:numPr>
      </w:pPr>
      <w:r>
        <w:t>Kapitel: Backup</w:t>
      </w:r>
      <w:r w:rsidR="000E560D">
        <w:t xml:space="preserve"> erstellen</w:t>
      </w:r>
    </w:p>
    <w:p w14:paraId="1A32C212" w14:textId="39D1828C" w:rsidR="001D5E63" w:rsidRDefault="00A72610" w:rsidP="00123301">
      <w:pPr>
        <w:pStyle w:val="Listenabsatz"/>
        <w:numPr>
          <w:ilvl w:val="0"/>
          <w:numId w:val="47"/>
        </w:numPr>
      </w:pPr>
      <w:r>
        <w:t>Kapitel: Netzwerk</w:t>
      </w:r>
      <w:r w:rsidR="00667CCD">
        <w:t xml:space="preserve"> erstellen</w:t>
      </w:r>
    </w:p>
    <w:p w14:paraId="358A160B" w14:textId="7FE9C829" w:rsidR="00971F8C" w:rsidRDefault="00971F8C" w:rsidP="00123301">
      <w:pPr>
        <w:pStyle w:val="Listenabsatz"/>
        <w:numPr>
          <w:ilvl w:val="1"/>
          <w:numId w:val="47"/>
        </w:numPr>
      </w:pPr>
      <w:r>
        <w:t>Eigener Switch für die Proxmox Nodes</w:t>
      </w:r>
      <w:r w:rsidR="00342548">
        <w:t>?</w:t>
      </w:r>
    </w:p>
    <w:p w14:paraId="61D228AF" w14:textId="53B7DD8B" w:rsidR="00971F8C" w:rsidRDefault="00BD431C" w:rsidP="00123301">
      <w:pPr>
        <w:pStyle w:val="Listenabsatz"/>
        <w:numPr>
          <w:ilvl w:val="1"/>
          <w:numId w:val="47"/>
        </w:numPr>
      </w:pPr>
      <w:r>
        <w:t>Eigenes Netz</w:t>
      </w:r>
      <w:r w:rsidR="008F4F77">
        <w:t xml:space="preserve"> (VLAN)</w:t>
      </w:r>
      <w:r>
        <w:t xml:space="preserve"> für HA</w:t>
      </w:r>
    </w:p>
    <w:p w14:paraId="2EA84004" w14:textId="3E9BE892" w:rsidR="00BD431C" w:rsidRDefault="00BD431C" w:rsidP="00123301">
      <w:pPr>
        <w:pStyle w:val="Listenabsatz"/>
        <w:numPr>
          <w:ilvl w:val="2"/>
          <w:numId w:val="47"/>
        </w:numPr>
      </w:pPr>
      <w:r>
        <w:t>Wenn Intel NUC</w:t>
      </w:r>
      <w:r w:rsidR="002C6EF3">
        <w:t xml:space="preserve">, </w:t>
      </w:r>
      <w:r>
        <w:t>wie 2. LAN-Port bereitstellen?</w:t>
      </w:r>
    </w:p>
    <w:p w14:paraId="151D4AA6" w14:textId="78F64144" w:rsidR="001D5E63" w:rsidRDefault="001D5E63" w:rsidP="00123301">
      <w:pPr>
        <w:pStyle w:val="Listenabsatz"/>
        <w:numPr>
          <w:ilvl w:val="0"/>
          <w:numId w:val="47"/>
        </w:numPr>
      </w:pPr>
      <w:r>
        <w:t>Kapitel: Hardware erstellen</w:t>
      </w:r>
    </w:p>
    <w:p w14:paraId="1FC586A4" w14:textId="77777777" w:rsidR="001D5E63" w:rsidRDefault="001D5E63" w:rsidP="00123301">
      <w:pPr>
        <w:pStyle w:val="Listenabsatz"/>
        <w:numPr>
          <w:ilvl w:val="1"/>
          <w:numId w:val="47"/>
        </w:numPr>
      </w:pPr>
      <w:r>
        <w:t>Intel NUCs im als Cluster</w:t>
      </w:r>
    </w:p>
    <w:p w14:paraId="77CB0E3A" w14:textId="40DA1F73" w:rsidR="001D5E63" w:rsidRDefault="001D5E63" w:rsidP="00123301">
      <w:pPr>
        <w:pStyle w:val="Listenabsatz"/>
        <w:numPr>
          <w:ilvl w:val="2"/>
          <w:numId w:val="47"/>
        </w:numPr>
      </w:pPr>
      <w:r>
        <w:t>19“ Blende für 3 Intel NUCs</w:t>
      </w:r>
      <w:r w:rsidR="00891323">
        <w:t xml:space="preserve">: </w:t>
      </w:r>
      <w:hyperlink r:id="rId10" w:history="1">
        <w:r w:rsidR="00473567" w:rsidRPr="00C158CD">
          <w:rPr>
            <w:rStyle w:val="Hyperlink"/>
          </w:rPr>
          <w:t>https://www.amazon.de/Rack-Mount-Intel-MiniPC-model/dp/B0886JMZW8</w:t>
        </w:r>
      </w:hyperlink>
    </w:p>
    <w:p w14:paraId="12E1C8B5" w14:textId="0D270587" w:rsidR="001D5E63" w:rsidRDefault="001D5E63" w:rsidP="00123301">
      <w:pPr>
        <w:pStyle w:val="Listenabsatz"/>
        <w:numPr>
          <w:ilvl w:val="1"/>
          <w:numId w:val="47"/>
        </w:numPr>
      </w:pPr>
      <w:r>
        <w:t>Alternativen</w:t>
      </w:r>
      <w:r w:rsidR="0080295A">
        <w:t xml:space="preserve"> zum Intel NUC</w:t>
      </w:r>
    </w:p>
    <w:p w14:paraId="76F04D1D" w14:textId="2014276A" w:rsidR="00DF373E" w:rsidRDefault="00B27FC4" w:rsidP="00123301">
      <w:pPr>
        <w:pStyle w:val="Listenabsatz"/>
        <w:numPr>
          <w:ilvl w:val="2"/>
          <w:numId w:val="47"/>
        </w:numPr>
      </w:pPr>
      <w:hyperlink r:id="rId11" w:history="1">
        <w:r w:rsidR="00DF373E" w:rsidRPr="00C519E6">
          <w:rPr>
            <w:rStyle w:val="Hyperlink"/>
          </w:rPr>
          <w:t>https://www.asrockind.com/en-gb/4X4%20BOX-4800U</w:t>
        </w:r>
      </w:hyperlink>
    </w:p>
    <w:p w14:paraId="21622478" w14:textId="77777777" w:rsidR="00D91C66" w:rsidRDefault="00A72610" w:rsidP="00123301">
      <w:pPr>
        <w:pStyle w:val="Listenabsatz"/>
        <w:numPr>
          <w:ilvl w:val="0"/>
          <w:numId w:val="47"/>
        </w:numPr>
      </w:pPr>
      <w:r>
        <w:t>Kapitel: USV</w:t>
      </w:r>
      <w:r w:rsidR="00667CCD">
        <w:t xml:space="preserve"> erstellen</w:t>
      </w:r>
    </w:p>
    <w:p w14:paraId="40783F38" w14:textId="77777777" w:rsidR="00D25DC0" w:rsidRDefault="0080295A" w:rsidP="00123301">
      <w:pPr>
        <w:pStyle w:val="Listenabsatz"/>
        <w:numPr>
          <w:ilvl w:val="1"/>
          <w:numId w:val="47"/>
        </w:numPr>
      </w:pPr>
      <w:r>
        <w:t>NUT-Server</w:t>
      </w:r>
    </w:p>
    <w:p w14:paraId="1248486E" w14:textId="601E2E5E" w:rsidR="00D91C66" w:rsidRPr="00D25DC0" w:rsidRDefault="00B27FC4" w:rsidP="00123301">
      <w:pPr>
        <w:pStyle w:val="Listenabsatz"/>
        <w:numPr>
          <w:ilvl w:val="2"/>
          <w:numId w:val="47"/>
        </w:numPr>
        <w:rPr>
          <w:rStyle w:val="Hyperlink"/>
          <w:color w:val="auto"/>
          <w:u w:val="none"/>
        </w:rPr>
      </w:pPr>
      <w:hyperlink r:id="rId12" w:history="1">
        <w:r w:rsidR="00A618A3" w:rsidRPr="00C158CD">
          <w:rPr>
            <w:rStyle w:val="Hyperlink"/>
          </w:rPr>
          <w:t>https://forum.iobroker.net/topic/23688/howto-usv-nut-server-auf-sbc-installieren?_=1621345610029</w:t>
        </w:r>
      </w:hyperlink>
    </w:p>
    <w:p w14:paraId="7C30D0C9" w14:textId="0C041A69" w:rsidR="00D25DC0" w:rsidRPr="00FA4920" w:rsidRDefault="00B27FC4" w:rsidP="00123301">
      <w:pPr>
        <w:pStyle w:val="Listenabsatz"/>
        <w:numPr>
          <w:ilvl w:val="2"/>
          <w:numId w:val="47"/>
        </w:numPr>
        <w:rPr>
          <w:rStyle w:val="Hyperlink"/>
          <w:color w:val="auto"/>
          <w:u w:val="none"/>
        </w:rPr>
      </w:pPr>
      <w:hyperlink r:id="rId13" w:history="1">
        <w:r w:rsidR="00CC242E" w:rsidRPr="00C519E6">
          <w:rPr>
            <w:rStyle w:val="Hyperlink"/>
          </w:rPr>
          <w:t>https://wiki.ledhed.net/index.php?title=Raspberry_Pi_NUT_Server</w:t>
        </w:r>
      </w:hyperlink>
    </w:p>
    <w:p w14:paraId="1475EB70" w14:textId="34078ACD" w:rsidR="00FA4920" w:rsidRPr="003350DF" w:rsidRDefault="00B27FC4" w:rsidP="00123301">
      <w:pPr>
        <w:pStyle w:val="Listenabsatz"/>
        <w:numPr>
          <w:ilvl w:val="2"/>
          <w:numId w:val="47"/>
        </w:numPr>
        <w:rPr>
          <w:rStyle w:val="Hyperlink"/>
          <w:color w:val="auto"/>
          <w:u w:val="none"/>
        </w:rPr>
      </w:pPr>
      <w:hyperlink r:id="rId14" w:history="1">
        <w:r w:rsidR="00FA4920" w:rsidRPr="00832EAB">
          <w:rPr>
            <w:rStyle w:val="Hyperlink"/>
          </w:rPr>
          <w:t>https://iot-blog.net/2021/04/04/iobroker-usv-der-erste-schritt-zur-hochverfuegbarkeit/</w:t>
        </w:r>
      </w:hyperlink>
    </w:p>
    <w:p w14:paraId="2064B12B" w14:textId="5D584A67" w:rsidR="003350DF" w:rsidRDefault="00B27FC4" w:rsidP="00123301">
      <w:pPr>
        <w:pStyle w:val="Listenabsatz"/>
        <w:numPr>
          <w:ilvl w:val="2"/>
          <w:numId w:val="47"/>
        </w:numPr>
      </w:pPr>
      <w:hyperlink r:id="rId15" w:history="1">
        <w:r w:rsidR="003350DF" w:rsidRPr="00B34C9A">
          <w:rPr>
            <w:rStyle w:val="Hyperlink"/>
          </w:rPr>
          <w:t>https://www.facebook.com/groups/440499112958264/posts/1572910643050433</w:t>
        </w:r>
      </w:hyperlink>
    </w:p>
    <w:p w14:paraId="586DB44A" w14:textId="59A4AF5B" w:rsidR="00E547DE" w:rsidRDefault="00E547DE" w:rsidP="00123301">
      <w:pPr>
        <w:pStyle w:val="Listenabsatz"/>
        <w:numPr>
          <w:ilvl w:val="1"/>
          <w:numId w:val="47"/>
        </w:numPr>
      </w:pPr>
      <w:r>
        <w:t>19“ USV mit geringer Einbautiefe</w:t>
      </w:r>
      <w:r w:rsidR="00FB2388">
        <w:t>:</w:t>
      </w:r>
    </w:p>
    <w:p w14:paraId="2018161A" w14:textId="26306E73" w:rsidR="00D91C66" w:rsidRDefault="00B27FC4" w:rsidP="00123301">
      <w:pPr>
        <w:pStyle w:val="Listenabsatz"/>
        <w:numPr>
          <w:ilvl w:val="2"/>
          <w:numId w:val="47"/>
        </w:numPr>
      </w:pPr>
      <w:hyperlink r:id="rId16" w:history="1">
        <w:r w:rsidR="00E547DE" w:rsidRPr="00C158CD">
          <w:rPr>
            <w:rStyle w:val="Hyperlink"/>
          </w:rPr>
          <w:t>https://www.cyberpower.com/de/de/product/sku/or600erm1u</w:t>
        </w:r>
      </w:hyperlink>
    </w:p>
    <w:p w14:paraId="37BD97AD" w14:textId="56834389" w:rsidR="00E547DE" w:rsidRDefault="00B27FC4" w:rsidP="00123301">
      <w:pPr>
        <w:pStyle w:val="Listenabsatz"/>
        <w:numPr>
          <w:ilvl w:val="2"/>
          <w:numId w:val="47"/>
        </w:numPr>
      </w:pPr>
      <w:hyperlink r:id="rId17" w:history="1">
        <w:r w:rsidR="003D0C2A" w:rsidRPr="00C158CD">
          <w:rPr>
            <w:rStyle w:val="Hyperlink"/>
          </w:rPr>
          <w:t>https://www.cyberpower.com/de/de/product/sku/or1000erm1u</w:t>
        </w:r>
      </w:hyperlink>
    </w:p>
    <w:p w14:paraId="040D4DF2" w14:textId="2C961BFF" w:rsidR="002C6EF3" w:rsidRDefault="002C6EF3" w:rsidP="00123301">
      <w:pPr>
        <w:pStyle w:val="berschrift3"/>
      </w:pPr>
      <w:bookmarkStart w:id="8" w:name="_Toc82327814"/>
      <w:r>
        <w:t>TODOs</w:t>
      </w:r>
      <w:bookmarkEnd w:id="8"/>
    </w:p>
    <w:p w14:paraId="0E58F275" w14:textId="33D895F1" w:rsidR="00B21B31" w:rsidRDefault="00B21B31" w:rsidP="00123301">
      <w:pPr>
        <w:pStyle w:val="Listenabsatz"/>
        <w:numPr>
          <w:ilvl w:val="0"/>
          <w:numId w:val="47"/>
        </w:numPr>
      </w:pPr>
      <w:r>
        <w:t xml:space="preserve">Tests um HA </w:t>
      </w:r>
      <w:proofErr w:type="gramStart"/>
      <w:r>
        <w:t>Sicherzustellen</w:t>
      </w:r>
      <w:proofErr w:type="gramEnd"/>
    </w:p>
    <w:p w14:paraId="567CC8F5" w14:textId="705880FA" w:rsidR="00A91B28" w:rsidRDefault="00A41F5A" w:rsidP="00123301">
      <w:pPr>
        <w:pStyle w:val="Listenabsatz"/>
        <w:numPr>
          <w:ilvl w:val="0"/>
          <w:numId w:val="47"/>
        </w:numPr>
      </w:pPr>
      <w:r>
        <w:t xml:space="preserve">Fertigstellung </w:t>
      </w:r>
      <w:r w:rsidR="00A91B28">
        <w:t>Befehlsübersichten: kurze Erklärung der Befehle</w:t>
      </w:r>
    </w:p>
    <w:p w14:paraId="476A3296" w14:textId="77777777" w:rsidR="006F75DE" w:rsidRDefault="006F75DE" w:rsidP="00123301">
      <w:pPr>
        <w:pStyle w:val="Listenabsatz"/>
        <w:numPr>
          <w:ilvl w:val="0"/>
          <w:numId w:val="47"/>
        </w:numPr>
      </w:pPr>
      <w:r>
        <w:t>Kapitel ioBroker</w:t>
      </w:r>
    </w:p>
    <w:p w14:paraId="6166FFA4" w14:textId="2044432E" w:rsidR="006F75DE" w:rsidRDefault="006F75DE" w:rsidP="00123301">
      <w:pPr>
        <w:pStyle w:val="Listenabsatz"/>
        <w:numPr>
          <w:ilvl w:val="1"/>
          <w:numId w:val="47"/>
        </w:numPr>
      </w:pPr>
      <w:r>
        <w:t xml:space="preserve">Bestehenden ioBroker umstellen (lokale </w:t>
      </w:r>
      <w:proofErr w:type="spellStart"/>
      <w:r>
        <w:t>states</w:t>
      </w:r>
      <w:proofErr w:type="spellEnd"/>
      <w:r>
        <w:t>/</w:t>
      </w:r>
      <w:proofErr w:type="spellStart"/>
      <w:r>
        <w:t>objects</w:t>
      </w:r>
      <w:proofErr w:type="spellEnd"/>
      <w:r>
        <w:t xml:space="preserve"> &gt; redis), inkl. Hinweis auf Multihost</w:t>
      </w:r>
      <w:r w:rsidR="0007702D">
        <w:t xml:space="preserve"> Umgebungen: S</w:t>
      </w:r>
      <w:r>
        <w:t>laves nicht migrieren</w:t>
      </w:r>
      <w:r w:rsidR="0007702D">
        <w:t>!</w:t>
      </w:r>
    </w:p>
    <w:p w14:paraId="75D1F913" w14:textId="07B0B70D" w:rsidR="006C4A9A" w:rsidRDefault="006C4A9A" w:rsidP="00123301">
      <w:pPr>
        <w:pStyle w:val="Listenabsatz"/>
        <w:numPr>
          <w:ilvl w:val="1"/>
          <w:numId w:val="47"/>
        </w:numPr>
      </w:pPr>
      <w:r>
        <w:t xml:space="preserve">Integration von USB-Geräten, z.B. </w:t>
      </w:r>
      <w:r w:rsidR="00A043B5">
        <w:t xml:space="preserve">die </w:t>
      </w:r>
      <w:r>
        <w:t>Sensoren für das Auslesen von Smartmetern</w:t>
      </w:r>
      <w:r w:rsidR="001C6C83">
        <w:t>:</w:t>
      </w:r>
      <w:r w:rsidR="00603DF0">
        <w:t xml:space="preserve"> </w:t>
      </w:r>
      <w:proofErr w:type="spellStart"/>
      <w:r w:rsidR="00603DF0">
        <w:t>usbip</w:t>
      </w:r>
      <w:proofErr w:type="spellEnd"/>
    </w:p>
    <w:p w14:paraId="25194222" w14:textId="0DD42EDF" w:rsidR="006C4A9A" w:rsidRDefault="006C4A9A" w:rsidP="00123301">
      <w:pPr>
        <w:pStyle w:val="Listenabsatz"/>
        <w:numPr>
          <w:ilvl w:val="1"/>
          <w:numId w:val="47"/>
        </w:numPr>
      </w:pPr>
      <w:r>
        <w:t xml:space="preserve">Integration </w:t>
      </w:r>
      <w:r w:rsidR="009544FA">
        <w:t>HomeMatic Funk-Modul</w:t>
      </w:r>
      <w:r w:rsidR="00A043B5">
        <w:t xml:space="preserve"> (aktuell auch USB, ggf. Umstieg </w:t>
      </w:r>
      <w:r w:rsidR="00DD2A7A">
        <w:t>auf HB-RF-ETH)</w:t>
      </w:r>
    </w:p>
    <w:p w14:paraId="3C2B8AEF" w14:textId="49422C81" w:rsidR="002533E7" w:rsidRDefault="00B27FC4" w:rsidP="00123301">
      <w:pPr>
        <w:pStyle w:val="Listenabsatz"/>
        <w:numPr>
          <w:ilvl w:val="2"/>
          <w:numId w:val="47"/>
        </w:numPr>
      </w:pPr>
      <w:hyperlink r:id="rId18" w:anchor="hb-rf-eth-anbindung" w:history="1">
        <w:r w:rsidR="002533E7" w:rsidRPr="00A05CBD">
          <w:rPr>
            <w:rStyle w:val="Hyperlink"/>
          </w:rPr>
          <w:t>https://github.com/jens-maus/RaspberryMatic/wiki/Experten-Features#hb-rf-eth-anbindung</w:t>
        </w:r>
      </w:hyperlink>
    </w:p>
    <w:p w14:paraId="0F213C9D" w14:textId="7A92C5BE" w:rsidR="008A5EBA" w:rsidRDefault="008A5EBA" w:rsidP="00123301">
      <w:pPr>
        <w:pStyle w:val="berschrift2"/>
      </w:pPr>
      <w:bookmarkStart w:id="9" w:name="_Toc82327815"/>
      <w:r>
        <w:t>Installation</w:t>
      </w:r>
      <w:bookmarkEnd w:id="9"/>
    </w:p>
    <w:p w14:paraId="34FAF229" w14:textId="4DD568C5" w:rsidR="005535B9" w:rsidRDefault="005535B9" w:rsidP="00123301">
      <w:pPr>
        <w:pStyle w:val="berschrift3"/>
      </w:pPr>
      <w:bookmarkStart w:id="10" w:name="_Toc82327816"/>
      <w:r>
        <w:t>Proxmox</w:t>
      </w:r>
      <w:bookmarkEnd w:id="10"/>
    </w:p>
    <w:p w14:paraId="6DF92915" w14:textId="6F7D4CDF" w:rsidR="002A61C8" w:rsidRPr="002C703E" w:rsidRDefault="002A61C8" w:rsidP="00123301">
      <w:pPr>
        <w:pStyle w:val="berschrift4"/>
      </w:pPr>
      <w:r w:rsidRPr="00A24292">
        <w:fldChar w:fldCharType="begin"/>
      </w:r>
      <w:r w:rsidRPr="002C703E">
        <w:instrText xml:space="preserve"> TC „</w:instrText>
      </w:r>
      <w:bookmarkStart w:id="11" w:name="_Toc81127473"/>
      <w:r w:rsidRPr="002C703E">
        <w:instrText>Container und VMs</w:instrText>
      </w:r>
      <w:bookmarkEnd w:id="11"/>
      <w:r w:rsidRPr="002C703E">
        <w:instrText xml:space="preserve">”\f Proxmox\l 2 </w:instrText>
      </w:r>
      <w:r w:rsidRPr="00A24292">
        <w:fldChar w:fldCharType="end"/>
      </w:r>
      <w:r w:rsidRPr="002C703E">
        <w:t>Container und VMs</w:t>
      </w:r>
    </w:p>
    <w:p w14:paraId="0495E36C" w14:textId="77777777" w:rsidR="00F90F28" w:rsidRDefault="00F90F28" w:rsidP="00123301">
      <w:r>
        <w:t>Für die Testumgebung werden 3 Virtuelle Maschinen mit einer Proxmox 6.4 Installation und je einer zusätzlichen HDD für das GlusterFS benutzt. Diese Vorgehensweise sollte genauso auch auf 3 Intel NUCs für einen Produktiven Betrieb umzusetzen sein.</w:t>
      </w:r>
    </w:p>
    <w:p w14:paraId="05424A21" w14:textId="77777777" w:rsidR="00F90F28" w:rsidRDefault="00F90F28" w:rsidP="00123301">
      <w:r>
        <w:t xml:space="preserve">Damit Proxmox Virtuelle Maschinen mit wiederum Proxmox bereitstellen kann, muss </w:t>
      </w:r>
      <w:proofErr w:type="spellStart"/>
      <w:r w:rsidRPr="00401AAF">
        <w:rPr>
          <w:b/>
          <w:bCs/>
        </w:rPr>
        <w:t>Nested</w:t>
      </w:r>
      <w:proofErr w:type="spellEnd"/>
      <w:r w:rsidRPr="00401AAF">
        <w:rPr>
          <w:b/>
          <w:bCs/>
        </w:rPr>
        <w:t xml:space="preserve"> </w:t>
      </w:r>
      <w:proofErr w:type="spellStart"/>
      <w:r w:rsidRPr="00401AAF">
        <w:rPr>
          <w:b/>
          <w:bCs/>
        </w:rPr>
        <w:t>Virtualization</w:t>
      </w:r>
      <w:proofErr w:type="spellEnd"/>
      <w:r>
        <w:t xml:space="preserve"> aktiviert werden:</w:t>
      </w:r>
    </w:p>
    <w:p w14:paraId="5B2287B0" w14:textId="77777777" w:rsidR="00F90F28" w:rsidRDefault="00F90F28" w:rsidP="00123301">
      <w:pPr>
        <w:pStyle w:val="Code"/>
        <w:rPr>
          <w:lang w:val="en-US"/>
        </w:rPr>
      </w:pPr>
      <w:r w:rsidRPr="00763E5C">
        <w:rPr>
          <w:lang w:val="en-US"/>
        </w:rPr>
        <w:t>cat /sys/module/kvm_intel/parameters/nested</w:t>
      </w:r>
    </w:p>
    <w:p w14:paraId="56BC5183" w14:textId="77777777" w:rsidR="00F90F28" w:rsidRPr="00D84272" w:rsidRDefault="00F90F28" w:rsidP="00123301">
      <w:pPr>
        <w:pStyle w:val="Code-Ausgabe"/>
        <w:rPr>
          <w:lang w:val="de-DE"/>
        </w:rPr>
      </w:pPr>
      <w:r w:rsidRPr="00D84272">
        <w:rPr>
          <w:lang w:val="de-DE"/>
        </w:rPr>
        <w:t>N</w:t>
      </w:r>
    </w:p>
    <w:p w14:paraId="119001FC" w14:textId="77777777" w:rsidR="00F90F28" w:rsidRPr="00D84272" w:rsidRDefault="00F90F28" w:rsidP="00123301">
      <w:r w:rsidRPr="00D84272">
        <w:t xml:space="preserve">N bedeutet, das </w:t>
      </w:r>
      <w:proofErr w:type="spellStart"/>
      <w:r w:rsidRPr="00D84272">
        <w:rPr>
          <w:b/>
          <w:bCs/>
        </w:rPr>
        <w:t>Nested</w:t>
      </w:r>
      <w:proofErr w:type="spellEnd"/>
      <w:r w:rsidRPr="00D84272">
        <w:rPr>
          <w:b/>
          <w:bCs/>
        </w:rPr>
        <w:t xml:space="preserve"> </w:t>
      </w:r>
      <w:proofErr w:type="spellStart"/>
      <w:r w:rsidRPr="00D84272">
        <w:rPr>
          <w:b/>
          <w:bCs/>
        </w:rPr>
        <w:t>Virtualization</w:t>
      </w:r>
      <w:proofErr w:type="spellEnd"/>
      <w:r w:rsidRPr="00D84272">
        <w:t xml:space="preserve"> nicht aktiviert ist.</w:t>
      </w:r>
    </w:p>
    <w:p w14:paraId="5CA8C988" w14:textId="5A1C8884" w:rsidR="00F90F28" w:rsidRPr="00D84272" w:rsidRDefault="00E46FF2" w:rsidP="00123301">
      <w:r>
        <w:t xml:space="preserve">Das </w:t>
      </w:r>
      <w:r w:rsidR="00F90F28" w:rsidRPr="00D84272">
        <w:t xml:space="preserve">Kernel-Modul </w:t>
      </w:r>
      <w:proofErr w:type="spellStart"/>
      <w:r w:rsidR="00F90F28" w:rsidRPr="00D84272">
        <w:rPr>
          <w:b/>
          <w:bCs/>
        </w:rPr>
        <w:t>kvm</w:t>
      </w:r>
      <w:proofErr w:type="spellEnd"/>
      <w:r w:rsidR="00F90F28" w:rsidRPr="00D84272">
        <w:rPr>
          <w:b/>
          <w:bCs/>
        </w:rPr>
        <w:t>-intel</w:t>
      </w:r>
      <w:r w:rsidR="00F90F28" w:rsidRPr="00D84272">
        <w:t xml:space="preserve"> für Intel CPUs laden:</w:t>
      </w:r>
    </w:p>
    <w:p w14:paraId="52484DF5" w14:textId="5826FD27" w:rsidR="00F90F28" w:rsidRPr="00763E5C" w:rsidRDefault="00F90F28" w:rsidP="00123301">
      <w:pPr>
        <w:pStyle w:val="Code"/>
        <w:rPr>
          <w:lang w:val="en-US"/>
        </w:rPr>
      </w:pPr>
      <w:r w:rsidRPr="00763E5C">
        <w:rPr>
          <w:lang w:val="en-US"/>
        </w:rPr>
        <w:t>echo "options kvm-intel nested=Y" &gt; /etc/modprobe.d/kvm-intel.conf</w:t>
      </w:r>
      <w:r>
        <w:rPr>
          <w:lang w:val="en-US"/>
        </w:rPr>
        <w:br/>
      </w:r>
      <w:r w:rsidRPr="00763E5C">
        <w:rPr>
          <w:lang w:val="en-US"/>
        </w:rPr>
        <w:t>modprobe -r kvm_intel</w:t>
      </w:r>
      <w:r w:rsidRPr="00763E5C">
        <w:rPr>
          <w:lang w:val="en-US"/>
        </w:rPr>
        <w:br/>
        <w:t>modprobe kvm_intel</w:t>
      </w:r>
      <w:r w:rsidR="00E46FF2">
        <w:rPr>
          <w:lang w:val="en-US"/>
        </w:rPr>
        <w:br/>
        <w:t>reboot</w:t>
      </w:r>
    </w:p>
    <w:p w14:paraId="5F18F2F1" w14:textId="30924731" w:rsidR="000A67B2" w:rsidRDefault="000A67B2" w:rsidP="00123301">
      <w:r>
        <w:t xml:space="preserve">Danach </w:t>
      </w:r>
      <w:r w:rsidR="008D3D4A">
        <w:t>gibt der folgende Befehl ein Y aus:</w:t>
      </w:r>
    </w:p>
    <w:p w14:paraId="0CD4743D" w14:textId="77777777" w:rsidR="000A67B2" w:rsidRDefault="000A67B2" w:rsidP="00123301">
      <w:pPr>
        <w:pStyle w:val="Code"/>
        <w:rPr>
          <w:lang w:val="en-US"/>
        </w:rPr>
      </w:pPr>
      <w:r w:rsidRPr="00763E5C">
        <w:rPr>
          <w:lang w:val="en-US"/>
        </w:rPr>
        <w:t>cat /sys/module/kvm_intel/parameters/nested</w:t>
      </w:r>
    </w:p>
    <w:p w14:paraId="4D7BF2CB" w14:textId="22F5C87F" w:rsidR="000A67B2" w:rsidRPr="00D84272" w:rsidRDefault="000A67B2" w:rsidP="00123301">
      <w:pPr>
        <w:pStyle w:val="Code-Ausgabe"/>
        <w:rPr>
          <w:lang w:val="de-DE"/>
        </w:rPr>
      </w:pPr>
      <w:r>
        <w:rPr>
          <w:lang w:val="de-DE"/>
        </w:rPr>
        <w:t>Y</w:t>
      </w:r>
    </w:p>
    <w:p w14:paraId="3AE38AE4" w14:textId="67811BEB" w:rsidR="00F90F28" w:rsidRPr="00D84272" w:rsidRDefault="00F90F28" w:rsidP="00123301">
      <w:r>
        <w:t xml:space="preserve">Siehe auch: </w:t>
      </w:r>
      <w:hyperlink r:id="rId19" w:history="1">
        <w:r w:rsidRPr="00D84272">
          <w:rPr>
            <w:rStyle w:val="Hyperlink"/>
          </w:rPr>
          <w:t>https://pve.proxmox.com/wiki/Nested_Virtualization</w:t>
        </w:r>
      </w:hyperlink>
    </w:p>
    <w:p w14:paraId="6AEB2E61" w14:textId="05ACB6A3" w:rsidR="00F84857" w:rsidRPr="00F84857" w:rsidRDefault="00F90F28" w:rsidP="00123301">
      <w:r>
        <w:t xml:space="preserve">Die 3 VMs </w:t>
      </w:r>
      <w:r w:rsidR="002B0112">
        <w:t>innerhalb</w:t>
      </w:r>
      <w:r>
        <w:t xml:space="preserve"> Proxmox</w:t>
      </w:r>
      <w:r w:rsidR="002B0112">
        <w:t xml:space="preserve"> erstellen und grundlegend einrichten:</w:t>
      </w:r>
    </w:p>
    <w:tbl>
      <w:tblPr>
        <w:tblStyle w:val="Listentabelle3Akzent1"/>
        <w:tblW w:w="5000" w:type="pct"/>
        <w:tblLook w:val="04A0" w:firstRow="1" w:lastRow="0" w:firstColumn="1" w:lastColumn="0" w:noHBand="0" w:noVBand="1"/>
      </w:tblPr>
      <w:tblGrid>
        <w:gridCol w:w="704"/>
        <w:gridCol w:w="2125"/>
        <w:gridCol w:w="7627"/>
      </w:tblGrid>
      <w:tr w:rsidR="00F84857" w14:paraId="0AAD83BC" w14:textId="77777777" w:rsidTr="0001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7" w:type="pct"/>
          </w:tcPr>
          <w:p w14:paraId="5B5F2537" w14:textId="77777777" w:rsidR="00F84857" w:rsidRDefault="00F84857" w:rsidP="00123301">
            <w:pPr>
              <w:jc w:val="center"/>
            </w:pPr>
            <w:r>
              <w:t>ID</w:t>
            </w:r>
          </w:p>
        </w:tc>
        <w:tc>
          <w:tcPr>
            <w:tcW w:w="1016" w:type="pct"/>
          </w:tcPr>
          <w:p w14:paraId="6C23910F" w14:textId="77777777" w:rsidR="00F84857" w:rsidRDefault="00F84857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647" w:type="pct"/>
          </w:tcPr>
          <w:p w14:paraId="2B80E3BD" w14:textId="77777777" w:rsidR="00F84857" w:rsidRDefault="00F84857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 / WebUI</w:t>
            </w:r>
          </w:p>
        </w:tc>
      </w:tr>
      <w:tr w:rsidR="00F84857" w14:paraId="6A7A95BE" w14:textId="77777777" w:rsidTr="0001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</w:tcPr>
          <w:p w14:paraId="3DA36E02" w14:textId="77777777" w:rsidR="00F84857" w:rsidRDefault="00F84857" w:rsidP="00123301">
            <w:pPr>
              <w:jc w:val="center"/>
            </w:pPr>
            <w:r>
              <w:t>100</w:t>
            </w:r>
          </w:p>
        </w:tc>
        <w:tc>
          <w:tcPr>
            <w:tcW w:w="1016" w:type="pct"/>
            <w:shd w:val="clear" w:color="auto" w:fill="FFFFFF" w:themeFill="background1"/>
          </w:tcPr>
          <w:p w14:paraId="41C00ABC" w14:textId="77777777" w:rsidR="00F84857" w:rsidRPr="00A5174D" w:rsidRDefault="00F84857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pve-test-node-1</w:t>
            </w:r>
          </w:p>
        </w:tc>
        <w:tc>
          <w:tcPr>
            <w:tcW w:w="3647" w:type="pct"/>
            <w:shd w:val="clear" w:color="auto" w:fill="FFFFFF" w:themeFill="background1"/>
          </w:tcPr>
          <w:p w14:paraId="7F689720" w14:textId="77777777" w:rsidR="00F84857" w:rsidRPr="00172A9D" w:rsidRDefault="00F84857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192.168.1.61 / </w:t>
            </w:r>
            <w:hyperlink r:id="rId20" w:history="1">
              <w:r w:rsidRPr="007119D5">
                <w:rPr>
                  <w:rStyle w:val="Hyperlink"/>
                </w:rPr>
                <w:t>https://192.168.1.61:8006</w:t>
              </w:r>
            </w:hyperlink>
          </w:p>
        </w:tc>
      </w:tr>
      <w:tr w:rsidR="00F84857" w14:paraId="28280D97" w14:textId="77777777" w:rsidTr="0001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</w:tcPr>
          <w:p w14:paraId="7BCF823F" w14:textId="77777777" w:rsidR="00F84857" w:rsidRDefault="00F84857" w:rsidP="00123301">
            <w:pPr>
              <w:jc w:val="center"/>
            </w:pPr>
            <w:r>
              <w:t>101</w:t>
            </w:r>
          </w:p>
        </w:tc>
        <w:tc>
          <w:tcPr>
            <w:tcW w:w="1016" w:type="pct"/>
            <w:shd w:val="clear" w:color="auto" w:fill="FFFFFF" w:themeFill="background1"/>
          </w:tcPr>
          <w:p w14:paraId="62C49E20" w14:textId="77777777" w:rsidR="00F84857" w:rsidRDefault="00F84857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pve-test-node-2</w:t>
            </w:r>
          </w:p>
        </w:tc>
        <w:tc>
          <w:tcPr>
            <w:tcW w:w="3647" w:type="pct"/>
            <w:shd w:val="clear" w:color="auto" w:fill="FFFFFF" w:themeFill="background1"/>
          </w:tcPr>
          <w:p w14:paraId="2BF3198D" w14:textId="77777777" w:rsidR="00F84857" w:rsidRPr="00172A9D" w:rsidRDefault="00F84857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192.168.1.62 / </w:t>
            </w:r>
            <w:hyperlink r:id="rId21" w:history="1">
              <w:r w:rsidRPr="007119D5">
                <w:rPr>
                  <w:rStyle w:val="Hyperlink"/>
                </w:rPr>
                <w:t>https://192.168.1.62:8006</w:t>
              </w:r>
            </w:hyperlink>
          </w:p>
        </w:tc>
      </w:tr>
      <w:tr w:rsidR="00F84857" w14:paraId="36C41896" w14:textId="77777777" w:rsidTr="0001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</w:tcPr>
          <w:p w14:paraId="239E2BC1" w14:textId="77777777" w:rsidR="00F84857" w:rsidRDefault="00F84857" w:rsidP="00123301">
            <w:pPr>
              <w:jc w:val="center"/>
            </w:pPr>
            <w:r>
              <w:t>102</w:t>
            </w:r>
          </w:p>
        </w:tc>
        <w:tc>
          <w:tcPr>
            <w:tcW w:w="1016" w:type="pct"/>
            <w:shd w:val="clear" w:color="auto" w:fill="FFFFFF" w:themeFill="background1"/>
          </w:tcPr>
          <w:p w14:paraId="0601530C" w14:textId="77777777" w:rsidR="00F84857" w:rsidRDefault="00F84857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pve-test-node-3</w:t>
            </w:r>
          </w:p>
        </w:tc>
        <w:tc>
          <w:tcPr>
            <w:tcW w:w="3647" w:type="pct"/>
            <w:shd w:val="clear" w:color="auto" w:fill="FFFFFF" w:themeFill="background1"/>
          </w:tcPr>
          <w:p w14:paraId="7BDBB538" w14:textId="77777777" w:rsidR="00F84857" w:rsidRPr="00172A9D" w:rsidRDefault="00F84857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192.168.1.63 / </w:t>
            </w:r>
            <w:hyperlink r:id="rId22" w:history="1">
              <w:r w:rsidRPr="007119D5">
                <w:rPr>
                  <w:rStyle w:val="Hyperlink"/>
                </w:rPr>
                <w:t>https://192.168.1.63:8006</w:t>
              </w:r>
            </w:hyperlink>
          </w:p>
        </w:tc>
      </w:tr>
    </w:tbl>
    <w:p w14:paraId="6D766754" w14:textId="43755D67" w:rsidR="002B0112" w:rsidRDefault="00577BC3" w:rsidP="00123301">
      <w:r w:rsidRPr="00577BC3">
        <w:rPr>
          <w:noProof/>
        </w:rPr>
        <w:lastRenderedPageBreak/>
        <w:drawing>
          <wp:inline distT="0" distB="0" distL="0" distR="0" wp14:anchorId="088D21D9" wp14:editId="7A159A4C">
            <wp:extent cx="4843463" cy="1192586"/>
            <wp:effectExtent l="0" t="0" r="0" b="7620"/>
            <wp:docPr id="70" name="Grafik 70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Grafik 70" descr="Ein Bild, das Tisch enthält.&#10;&#10;Automatisch generierte Beschreibung"/>
                    <pic:cNvPicPr/>
                  </pic:nvPicPr>
                  <pic:blipFill rotWithShape="1">
                    <a:blip r:embed="rId23"/>
                    <a:srcRect t="1716"/>
                    <a:stretch/>
                  </pic:blipFill>
                  <pic:spPr bwMode="auto">
                    <a:xfrm>
                      <a:off x="0" y="0"/>
                      <a:ext cx="4866387" cy="1198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ACAE67" w14:textId="1F503F15" w:rsidR="002B0112" w:rsidRDefault="002B0112" w:rsidP="00123301">
      <w:pPr>
        <w:pStyle w:val="Listenabsatz"/>
        <w:numPr>
          <w:ilvl w:val="0"/>
          <w:numId w:val="45"/>
        </w:numPr>
        <w:rPr>
          <w:lang w:val="en-US"/>
        </w:rPr>
      </w:pPr>
      <w:proofErr w:type="spellStart"/>
      <w:r w:rsidRPr="00401AAF">
        <w:rPr>
          <w:lang w:val="en-US"/>
        </w:rPr>
        <w:t>Benutzer</w:t>
      </w:r>
      <w:proofErr w:type="spellEnd"/>
    </w:p>
    <w:p w14:paraId="54AB6448" w14:textId="10EC7D57" w:rsidR="002B0112" w:rsidRPr="00FF3E3D" w:rsidRDefault="002B0112" w:rsidP="00123301">
      <w:pPr>
        <w:pStyle w:val="Listenabsatz"/>
        <w:numPr>
          <w:ilvl w:val="0"/>
          <w:numId w:val="45"/>
        </w:numPr>
      </w:pPr>
      <w:r w:rsidRPr="00FF3E3D">
        <w:t xml:space="preserve">Standard-Software: </w:t>
      </w:r>
      <w:proofErr w:type="spellStart"/>
      <w:r w:rsidRPr="00FF3E3D">
        <w:t>vim</w:t>
      </w:r>
      <w:proofErr w:type="spellEnd"/>
      <w:r w:rsidRPr="00FF3E3D">
        <w:t xml:space="preserve">, </w:t>
      </w:r>
      <w:proofErr w:type="spellStart"/>
      <w:r w:rsidRPr="00FF3E3D">
        <w:t>git</w:t>
      </w:r>
      <w:proofErr w:type="spellEnd"/>
      <w:r w:rsidRPr="00FF3E3D">
        <w:t xml:space="preserve">, </w:t>
      </w:r>
      <w:proofErr w:type="spellStart"/>
      <w:r w:rsidRPr="00FF3E3D">
        <w:t>curl</w:t>
      </w:r>
      <w:proofErr w:type="spellEnd"/>
      <w:r w:rsidR="000A67B2" w:rsidRPr="00FF3E3D">
        <w:t>, …</w:t>
      </w:r>
    </w:p>
    <w:p w14:paraId="4E330735" w14:textId="77777777" w:rsidR="002B0112" w:rsidRDefault="002B0112" w:rsidP="00123301">
      <w:pPr>
        <w:pStyle w:val="Listenabsatz"/>
        <w:numPr>
          <w:ilvl w:val="0"/>
          <w:numId w:val="45"/>
        </w:numPr>
        <w:rPr>
          <w:lang w:val="en-US"/>
        </w:rPr>
      </w:pPr>
      <w:r>
        <w:rPr>
          <w:lang w:val="en-US"/>
        </w:rPr>
        <w:t>System Updates</w:t>
      </w:r>
    </w:p>
    <w:p w14:paraId="16A8490F" w14:textId="7408444F" w:rsidR="002B0112" w:rsidRDefault="002B0112" w:rsidP="00123301">
      <w:pPr>
        <w:pStyle w:val="Listenabsatz"/>
        <w:numPr>
          <w:ilvl w:val="0"/>
          <w:numId w:val="45"/>
        </w:numPr>
        <w:rPr>
          <w:lang w:val="en-US"/>
        </w:rPr>
      </w:pPr>
      <w:r w:rsidRPr="00401AAF">
        <w:rPr>
          <w:lang w:val="en-US"/>
        </w:rPr>
        <w:t>SSH-</w:t>
      </w:r>
      <w:proofErr w:type="spellStart"/>
      <w:r w:rsidRPr="00401AAF">
        <w:rPr>
          <w:lang w:val="en-US"/>
        </w:rPr>
        <w:t>Zugan</w:t>
      </w:r>
      <w:r>
        <w:rPr>
          <w:lang w:val="en-US"/>
        </w:rPr>
        <w:t>g</w:t>
      </w:r>
      <w:proofErr w:type="spellEnd"/>
    </w:p>
    <w:p w14:paraId="7C318C9F" w14:textId="07D8C945" w:rsidR="00353089" w:rsidRPr="002C703E" w:rsidRDefault="00353089" w:rsidP="00123301">
      <w:r w:rsidRPr="002C703E">
        <w:t>Darauf achten, das</w:t>
      </w:r>
      <w:r w:rsidR="00AE40FB">
        <w:t>s</w:t>
      </w:r>
      <w:r w:rsidRPr="002C703E">
        <w:t xml:space="preserve"> in den Optionen der VMs</w:t>
      </w:r>
    </w:p>
    <w:p w14:paraId="0E544299" w14:textId="57E76EFF" w:rsidR="00353089" w:rsidRDefault="00353089" w:rsidP="00123301">
      <w:pPr>
        <w:rPr>
          <w:lang w:val="en-US"/>
        </w:rPr>
      </w:pPr>
      <w:r w:rsidRPr="00353089">
        <w:rPr>
          <w:noProof/>
          <w:lang w:val="en-US"/>
        </w:rPr>
        <w:drawing>
          <wp:inline distT="0" distB="0" distL="0" distR="0" wp14:anchorId="36F915BF" wp14:editId="0CC40B05">
            <wp:extent cx="2762636" cy="333422"/>
            <wp:effectExtent l="0" t="0" r="0" b="952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FE9B" w14:textId="447CD154" w:rsidR="00353089" w:rsidRPr="002C703E" w:rsidRDefault="00353089" w:rsidP="00123301">
      <w:r w:rsidRPr="002C703E">
        <w:t>aktiviert ist.</w:t>
      </w:r>
    </w:p>
    <w:p w14:paraId="2A8B6D6B" w14:textId="4B74120D" w:rsidR="00F90F28" w:rsidRDefault="00683E8B" w:rsidP="00123301">
      <w:r>
        <w:t>Mit diesen 3 VMs wird im nächsten Kapitel ein Proxmox-Cluster gebildet und darin dann, n</w:t>
      </w:r>
      <w:r w:rsidR="002B0112">
        <w:t>ach Abschluss des Kapitels „GlusterFS“</w:t>
      </w:r>
      <w:r>
        <w:t xml:space="preserve">, </w:t>
      </w:r>
      <w:r w:rsidR="009D2C8B">
        <w:t>die</w:t>
      </w:r>
      <w:r w:rsidR="002B0112">
        <w:t xml:space="preserve"> folgenden </w:t>
      </w:r>
      <w:r>
        <w:t>Linux Container (CT)</w:t>
      </w:r>
      <w:r w:rsidR="004A76EC">
        <w:t xml:space="preserve"> </w:t>
      </w:r>
      <w:r w:rsidR="009D2C8B">
        <w:t>erstellt</w:t>
      </w:r>
      <w:r w:rsidR="0048732F">
        <w:t>:</w:t>
      </w:r>
    </w:p>
    <w:tbl>
      <w:tblPr>
        <w:tblStyle w:val="Listentabelle3Akzent1"/>
        <w:tblW w:w="5000" w:type="pct"/>
        <w:tblLook w:val="04A0" w:firstRow="1" w:lastRow="0" w:firstColumn="1" w:lastColumn="0" w:noHBand="0" w:noVBand="1"/>
      </w:tblPr>
      <w:tblGrid>
        <w:gridCol w:w="847"/>
        <w:gridCol w:w="2668"/>
        <w:gridCol w:w="2150"/>
        <w:gridCol w:w="4791"/>
      </w:tblGrid>
      <w:tr w:rsidR="00420750" w14:paraId="3BC683CD" w14:textId="77777777" w:rsidTr="00315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pct"/>
          </w:tcPr>
          <w:p w14:paraId="41F173B1" w14:textId="77777777" w:rsidR="00F90F28" w:rsidRDefault="00F90F28" w:rsidP="00123301">
            <w:pPr>
              <w:jc w:val="center"/>
            </w:pPr>
            <w:r>
              <w:t>ID</w:t>
            </w:r>
          </w:p>
        </w:tc>
        <w:tc>
          <w:tcPr>
            <w:tcW w:w="1276" w:type="pct"/>
          </w:tcPr>
          <w:p w14:paraId="66F034A0" w14:textId="77777777" w:rsidR="00F90F28" w:rsidRDefault="00F90F28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028" w:type="pct"/>
          </w:tcPr>
          <w:p w14:paraId="281FCA79" w14:textId="5C72D258" w:rsidR="00F90F28" w:rsidRDefault="00F90F28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IP </w:t>
            </w:r>
          </w:p>
        </w:tc>
        <w:tc>
          <w:tcPr>
            <w:tcW w:w="2291" w:type="pct"/>
          </w:tcPr>
          <w:p w14:paraId="66A75075" w14:textId="77777777" w:rsidR="00F90F28" w:rsidRDefault="00F90F28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OS</w:t>
            </w:r>
          </w:p>
        </w:tc>
      </w:tr>
      <w:tr w:rsidR="00420750" w14:paraId="64EF55AC" w14:textId="77777777" w:rsidTr="00315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49BB2D82" w14:textId="77777777" w:rsidR="00F90F28" w:rsidRDefault="00F90F28" w:rsidP="00123301">
            <w:pPr>
              <w:jc w:val="center"/>
            </w:pPr>
            <w:r>
              <w:t>100</w:t>
            </w:r>
          </w:p>
        </w:tc>
        <w:tc>
          <w:tcPr>
            <w:tcW w:w="1276" w:type="pct"/>
            <w:shd w:val="clear" w:color="auto" w:fill="FFFFFF" w:themeFill="background1"/>
          </w:tcPr>
          <w:p w14:paraId="2CCDAC7E" w14:textId="77777777" w:rsidR="00F90F28" w:rsidRPr="00A5174D" w:rsidRDefault="00F90F2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t>pve</w:t>
            </w:r>
            <w:proofErr w:type="spellEnd"/>
            <w:r>
              <w:t>-test-iobroker</w:t>
            </w:r>
          </w:p>
        </w:tc>
        <w:tc>
          <w:tcPr>
            <w:tcW w:w="1028" w:type="pct"/>
            <w:shd w:val="clear" w:color="auto" w:fill="FFFFFF" w:themeFill="background1"/>
          </w:tcPr>
          <w:p w14:paraId="695F3690" w14:textId="77777777" w:rsidR="00F90F28" w:rsidRPr="00172A9D" w:rsidRDefault="00F90F2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192.168.1.70</w:t>
            </w:r>
          </w:p>
        </w:tc>
        <w:tc>
          <w:tcPr>
            <w:tcW w:w="2291" w:type="pct"/>
            <w:shd w:val="clear" w:color="auto" w:fill="FFFFFF" w:themeFill="background1"/>
          </w:tcPr>
          <w:p w14:paraId="04BD1586" w14:textId="744E6449" w:rsidR="00F90F28" w:rsidRDefault="00F47073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Debian 10</w:t>
            </w:r>
          </w:p>
        </w:tc>
      </w:tr>
      <w:tr w:rsidR="00420750" w14:paraId="398DBB5D" w14:textId="77777777" w:rsidTr="00315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4CB696D4" w14:textId="77777777" w:rsidR="00F90F28" w:rsidRDefault="00F90F28" w:rsidP="00123301">
            <w:pPr>
              <w:jc w:val="center"/>
            </w:pPr>
            <w:r>
              <w:t>101</w:t>
            </w:r>
          </w:p>
        </w:tc>
        <w:tc>
          <w:tcPr>
            <w:tcW w:w="1276" w:type="pct"/>
            <w:shd w:val="clear" w:color="auto" w:fill="FFFFFF" w:themeFill="background1"/>
          </w:tcPr>
          <w:p w14:paraId="13C519B6" w14:textId="3F67554B" w:rsidR="00F90F28" w:rsidRDefault="0080643F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pve-test-redis-node-1</w:t>
            </w:r>
          </w:p>
        </w:tc>
        <w:tc>
          <w:tcPr>
            <w:tcW w:w="1028" w:type="pct"/>
            <w:shd w:val="clear" w:color="auto" w:fill="FFFFFF" w:themeFill="background1"/>
          </w:tcPr>
          <w:p w14:paraId="0B7814AA" w14:textId="77777777" w:rsidR="00F90F28" w:rsidRPr="00172A9D" w:rsidRDefault="00F90F2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192.168.1.71</w:t>
            </w:r>
          </w:p>
        </w:tc>
        <w:tc>
          <w:tcPr>
            <w:tcW w:w="2291" w:type="pct"/>
            <w:shd w:val="clear" w:color="auto" w:fill="FFFFFF" w:themeFill="background1"/>
          </w:tcPr>
          <w:p w14:paraId="18BD846B" w14:textId="4CC74B5E" w:rsidR="00F90F28" w:rsidRDefault="00F47073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Debian 10</w:t>
            </w:r>
          </w:p>
        </w:tc>
      </w:tr>
      <w:tr w:rsidR="00420750" w14:paraId="3B3FFEA6" w14:textId="77777777" w:rsidTr="00315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0D59A4FF" w14:textId="77777777" w:rsidR="00F90F28" w:rsidRDefault="00F90F28" w:rsidP="00123301">
            <w:pPr>
              <w:jc w:val="center"/>
            </w:pPr>
            <w:r>
              <w:t>102</w:t>
            </w:r>
          </w:p>
        </w:tc>
        <w:tc>
          <w:tcPr>
            <w:tcW w:w="1276" w:type="pct"/>
            <w:shd w:val="clear" w:color="auto" w:fill="FFFFFF" w:themeFill="background1"/>
          </w:tcPr>
          <w:p w14:paraId="431B85AE" w14:textId="0DF4FE48" w:rsidR="00F90F28" w:rsidRDefault="00F90F2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pve-test-redis-</w:t>
            </w:r>
            <w:r w:rsidR="00650B00">
              <w:t>node</w:t>
            </w:r>
            <w:r w:rsidR="0080643F">
              <w:t>-</w:t>
            </w:r>
            <w:r w:rsidR="00650B00">
              <w:t>2</w:t>
            </w:r>
          </w:p>
        </w:tc>
        <w:tc>
          <w:tcPr>
            <w:tcW w:w="1028" w:type="pct"/>
            <w:shd w:val="clear" w:color="auto" w:fill="FFFFFF" w:themeFill="background1"/>
          </w:tcPr>
          <w:p w14:paraId="11E44326" w14:textId="77777777" w:rsidR="00F90F28" w:rsidRPr="00172A9D" w:rsidRDefault="00F90F2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192.168.1.72</w:t>
            </w:r>
          </w:p>
        </w:tc>
        <w:tc>
          <w:tcPr>
            <w:tcW w:w="2291" w:type="pct"/>
            <w:shd w:val="clear" w:color="auto" w:fill="FFFFFF" w:themeFill="background1"/>
          </w:tcPr>
          <w:p w14:paraId="7CF0C199" w14:textId="579ECF67" w:rsidR="00F90F28" w:rsidRDefault="00F47073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Debian 10</w:t>
            </w:r>
          </w:p>
        </w:tc>
      </w:tr>
      <w:tr w:rsidR="00420750" w14:paraId="531A0D9D" w14:textId="77777777" w:rsidTr="00315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2118E7B8" w14:textId="77777777" w:rsidR="00F90F28" w:rsidRDefault="00F90F28" w:rsidP="00123301">
            <w:pPr>
              <w:jc w:val="center"/>
            </w:pPr>
            <w:r>
              <w:t>103</w:t>
            </w:r>
          </w:p>
        </w:tc>
        <w:tc>
          <w:tcPr>
            <w:tcW w:w="1276" w:type="pct"/>
            <w:shd w:val="clear" w:color="auto" w:fill="FFFFFF" w:themeFill="background1"/>
          </w:tcPr>
          <w:p w14:paraId="537E4746" w14:textId="7E5252AB" w:rsidR="00F90F28" w:rsidRDefault="0080643F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pve-test-redis-node-3</w:t>
            </w:r>
          </w:p>
        </w:tc>
        <w:tc>
          <w:tcPr>
            <w:tcW w:w="1028" w:type="pct"/>
            <w:shd w:val="clear" w:color="auto" w:fill="FFFFFF" w:themeFill="background1"/>
          </w:tcPr>
          <w:p w14:paraId="2E812292" w14:textId="77777777" w:rsidR="00F90F28" w:rsidRDefault="00F90F2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192.168.1.73</w:t>
            </w:r>
          </w:p>
        </w:tc>
        <w:tc>
          <w:tcPr>
            <w:tcW w:w="2291" w:type="pct"/>
            <w:shd w:val="clear" w:color="auto" w:fill="FFFFFF" w:themeFill="background1"/>
          </w:tcPr>
          <w:p w14:paraId="2B180239" w14:textId="1EF71207" w:rsidR="00F90F28" w:rsidRDefault="00F47073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Debian 10</w:t>
            </w:r>
          </w:p>
        </w:tc>
      </w:tr>
    </w:tbl>
    <w:p w14:paraId="570322E3" w14:textId="75BCAD13" w:rsidR="0053442E" w:rsidRDefault="0053442E" w:rsidP="00123301">
      <w:pPr>
        <w:pStyle w:val="berschrift4"/>
      </w:pPr>
      <w:r>
        <w:t>Cluster erstellen</w:t>
      </w:r>
    </w:p>
    <w:p w14:paraId="09CFED7D" w14:textId="515B858F" w:rsidR="00A674FD" w:rsidRDefault="00A674FD" w:rsidP="00123301">
      <w:pPr>
        <w:pStyle w:val="Bildabsatz"/>
      </w:pPr>
      <w:r>
        <w:t xml:space="preserve">Auf </w:t>
      </w:r>
      <w:r w:rsidR="00B33677" w:rsidRPr="00B33677">
        <w:rPr>
          <w:rStyle w:val="HostnameZchn"/>
        </w:rPr>
        <w:t>pve-test-n</w:t>
      </w:r>
      <w:r w:rsidRPr="00B33677">
        <w:rPr>
          <w:rStyle w:val="HostnameZchn"/>
        </w:rPr>
        <w:t>ode-1</w:t>
      </w:r>
      <w:r>
        <w:t xml:space="preserve"> über </w:t>
      </w:r>
      <w:r w:rsidRPr="008B1A74">
        <w:rPr>
          <w:b/>
          <w:bCs/>
        </w:rPr>
        <w:t>Datacenter &gt; Cluster &gt; Create Cluster</w:t>
      </w:r>
      <w:r>
        <w:t xml:space="preserve"> ein Cluster erstellen:</w:t>
      </w:r>
    </w:p>
    <w:p w14:paraId="08D68C03" w14:textId="77777777" w:rsidR="00A674FD" w:rsidRDefault="00A674FD" w:rsidP="00123301">
      <w:pPr>
        <w:pStyle w:val="Bildabsatz"/>
      </w:pPr>
      <w:r w:rsidRPr="00494E07">
        <w:drawing>
          <wp:inline distT="0" distB="0" distL="0" distR="0" wp14:anchorId="0191C8C6" wp14:editId="50D0102C">
            <wp:extent cx="4372824" cy="1355599"/>
            <wp:effectExtent l="0" t="0" r="0" b="0"/>
            <wp:docPr id="55" name="Grafi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5601"/>
                    <a:stretch/>
                  </pic:blipFill>
                  <pic:spPr bwMode="auto">
                    <a:xfrm>
                      <a:off x="0" y="0"/>
                      <a:ext cx="4380956" cy="135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5FA07" w14:textId="5DE347FA" w:rsidR="00A674FD" w:rsidRDefault="00A674FD" w:rsidP="00123301">
      <w:pPr>
        <w:pStyle w:val="Bildabsatz"/>
      </w:pPr>
      <w:r>
        <w:t>Einen Namen für das Cluster eintragen</w:t>
      </w:r>
      <w:r w:rsidR="0083355A">
        <w:t xml:space="preserve"> und mit Create bestätigen:</w:t>
      </w:r>
    </w:p>
    <w:p w14:paraId="2B159518" w14:textId="77777777" w:rsidR="00A674FD" w:rsidRDefault="00A674FD" w:rsidP="00123301">
      <w:pPr>
        <w:pStyle w:val="Bildabsatz"/>
      </w:pPr>
      <w:r w:rsidRPr="00500AB0">
        <w:drawing>
          <wp:inline distT="0" distB="0" distL="0" distR="0" wp14:anchorId="59094352" wp14:editId="53689633">
            <wp:extent cx="3337840" cy="1281400"/>
            <wp:effectExtent l="0" t="0" r="0" b="0"/>
            <wp:docPr id="65" name="Grafik 6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Grafik 65" descr="Ein Bild, das Text enthält.&#10;&#10;Automatisch generierte Beschreibu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0227" cy="12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762F" w14:textId="77777777" w:rsidR="00A674FD" w:rsidRDefault="00A674FD" w:rsidP="00123301">
      <w:pPr>
        <w:pStyle w:val="Bildabsatz"/>
      </w:pPr>
      <w:r>
        <w:lastRenderedPageBreak/>
        <w:t xml:space="preserve">Nach dem anlegen des Clusters über </w:t>
      </w:r>
      <w:r w:rsidRPr="002C18A8">
        <w:rPr>
          <w:b/>
          <w:bCs/>
        </w:rPr>
        <w:t>Join Information</w:t>
      </w:r>
      <w:r>
        <w:t xml:space="preserve"> …</w:t>
      </w:r>
    </w:p>
    <w:p w14:paraId="4A93D951" w14:textId="77777777" w:rsidR="00A674FD" w:rsidRDefault="00A674FD" w:rsidP="00123301">
      <w:pPr>
        <w:pStyle w:val="Bildabsatz"/>
      </w:pPr>
      <w:r w:rsidRPr="00770C63">
        <w:drawing>
          <wp:inline distT="0" distB="0" distL="0" distR="0" wp14:anchorId="6E571491" wp14:editId="1DBCEA0D">
            <wp:extent cx="3982969" cy="1359216"/>
            <wp:effectExtent l="0" t="0" r="0" b="0"/>
            <wp:docPr id="66" name="Grafik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294" t="4101" r="-1294" b="-1954"/>
                    <a:stretch/>
                  </pic:blipFill>
                  <pic:spPr bwMode="auto">
                    <a:xfrm>
                      <a:off x="0" y="0"/>
                      <a:ext cx="4023505" cy="1373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04D62A" w14:textId="77777777" w:rsidR="00A674FD" w:rsidRDefault="00A674FD" w:rsidP="00123301">
      <w:pPr>
        <w:pStyle w:val="Bildabsatz"/>
      </w:pPr>
      <w:r w:rsidRPr="00EB7022">
        <w:drawing>
          <wp:inline distT="0" distB="0" distL="0" distR="0" wp14:anchorId="736BB36F" wp14:editId="05CFAACE">
            <wp:extent cx="4263460" cy="1517019"/>
            <wp:effectExtent l="0" t="0" r="3810" b="6985"/>
            <wp:docPr id="69" name="Grafik 6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Grafik 69" descr="Ein Bild, das Text enthält.&#10;&#10;Automatisch generierte Beschreibu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75888" cy="152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C5A6" w14:textId="77777777" w:rsidR="00A674FD" w:rsidRDefault="00A674FD" w:rsidP="00123301">
      <w:pPr>
        <w:pStyle w:val="Bildabsatz"/>
      </w:pPr>
      <w:r>
        <w:t>… den Schlüssel für das hinzufügen zusätzlicher Nodes kopieren.</w:t>
      </w:r>
    </w:p>
    <w:p w14:paraId="10E35A95" w14:textId="053C7E0E" w:rsidR="00A674FD" w:rsidRPr="00573471" w:rsidRDefault="00A674FD" w:rsidP="00123301">
      <w:r>
        <w:t xml:space="preserve">Auf </w:t>
      </w:r>
      <w:r w:rsidR="00B759EE" w:rsidRPr="00B33677">
        <w:rPr>
          <w:rStyle w:val="HostnameZchn"/>
        </w:rPr>
        <w:t>pve-test-n</w:t>
      </w:r>
      <w:r w:rsidRPr="00B33677">
        <w:rPr>
          <w:rStyle w:val="HostnameZchn"/>
        </w:rPr>
        <w:t>ode-</w:t>
      </w:r>
      <w:r w:rsidR="00B759EE" w:rsidRPr="00B33677">
        <w:rPr>
          <w:rStyle w:val="HostnameZchn"/>
        </w:rPr>
        <w:t>2</w:t>
      </w:r>
      <w:r>
        <w:t xml:space="preserve"> und </w:t>
      </w:r>
      <w:r w:rsidR="00B759EE" w:rsidRPr="00B33677">
        <w:rPr>
          <w:rStyle w:val="HostnameZchn"/>
        </w:rPr>
        <w:t>pve-test-n</w:t>
      </w:r>
      <w:r w:rsidRPr="00B33677">
        <w:rPr>
          <w:rStyle w:val="HostnameZchn"/>
        </w:rPr>
        <w:t>ode-3</w:t>
      </w:r>
      <w:r>
        <w:t xml:space="preserve"> über </w:t>
      </w:r>
      <w:r w:rsidRPr="00E52462">
        <w:rPr>
          <w:b/>
          <w:bCs/>
        </w:rPr>
        <w:t xml:space="preserve">Datacenter &gt; Cluster &gt; </w:t>
      </w:r>
      <w:proofErr w:type="spellStart"/>
      <w:r w:rsidRPr="00E52462">
        <w:rPr>
          <w:b/>
          <w:bCs/>
        </w:rPr>
        <w:t>Join</w:t>
      </w:r>
      <w:proofErr w:type="spellEnd"/>
      <w:r w:rsidRPr="00E52462">
        <w:rPr>
          <w:b/>
          <w:bCs/>
        </w:rPr>
        <w:t xml:space="preserve"> Cluster</w:t>
      </w:r>
      <w:r>
        <w:t xml:space="preserve"> dem Cluster CL01 beitreten.</w:t>
      </w:r>
    </w:p>
    <w:p w14:paraId="7D16C178" w14:textId="77777777" w:rsidR="00A674FD" w:rsidRDefault="00A674FD" w:rsidP="00123301">
      <w:pPr>
        <w:pStyle w:val="Bildabsatz"/>
        <w:rPr>
          <w:lang w:val="en-US"/>
        </w:rPr>
      </w:pPr>
      <w:r w:rsidRPr="008B1A74">
        <w:drawing>
          <wp:inline distT="0" distB="0" distL="0" distR="0" wp14:anchorId="0AD84F85" wp14:editId="276F5B03">
            <wp:extent cx="3674429" cy="1245822"/>
            <wp:effectExtent l="0" t="0" r="2540" b="0"/>
            <wp:docPr id="68" name="Grafik 6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Grafik 68" descr="Ein Bild, das Text enthält.&#10;&#10;Automatisch generierte Beschreibung"/>
                    <pic:cNvPicPr/>
                  </pic:nvPicPr>
                  <pic:blipFill rotWithShape="1">
                    <a:blip r:embed="rId29"/>
                    <a:srcRect l="1567" t="4669"/>
                    <a:stretch/>
                  </pic:blipFill>
                  <pic:spPr bwMode="auto">
                    <a:xfrm>
                      <a:off x="0" y="0"/>
                      <a:ext cx="3707156" cy="1256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91366" w14:textId="77777777" w:rsidR="00A674FD" w:rsidRPr="00D84272" w:rsidRDefault="00A674FD" w:rsidP="00123301">
      <w:r>
        <w:t>Dazu Schlüssel und Root-Passwort eingeben:</w:t>
      </w:r>
    </w:p>
    <w:p w14:paraId="103A252C" w14:textId="77777777" w:rsidR="00A674FD" w:rsidRDefault="00A674FD" w:rsidP="00123301">
      <w:pPr>
        <w:pStyle w:val="Bildabsatz"/>
        <w:rPr>
          <w:lang w:val="en-US"/>
        </w:rPr>
      </w:pPr>
      <w:r w:rsidRPr="008B1A74">
        <w:drawing>
          <wp:inline distT="0" distB="0" distL="0" distR="0" wp14:anchorId="760356AE" wp14:editId="7921542F">
            <wp:extent cx="3736137" cy="1518587"/>
            <wp:effectExtent l="0" t="0" r="0" b="5715"/>
            <wp:docPr id="71" name="Grafik 7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Grafik 71" descr="Ein Bild, das Text enthält.&#10;&#10;Automatisch generierte Beschreibu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52339" cy="152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B8DE" w14:textId="6C2E296E" w:rsidR="00A674FD" w:rsidRPr="00D84272" w:rsidRDefault="00A674FD" w:rsidP="00123301">
      <w:r w:rsidRPr="00D84272">
        <w:t xml:space="preserve">Während dieses Prozesses verlieren die Web-UIs von Node-2 und Node-3 kurz ihre Verbindung. Sobald diese dem Cluster beigetreten </w:t>
      </w:r>
      <w:r w:rsidR="001C104C" w:rsidRPr="00D84272">
        <w:t>sind,</w:t>
      </w:r>
      <w:r w:rsidRPr="00D84272">
        <w:t xml:space="preserve"> können sie wieder normal benutzt werden und zeigen dann jeweils alle Nodes des Clusters an</w:t>
      </w:r>
      <w:r w:rsidR="00702771">
        <w:t>. Damit ist die WebUI</w:t>
      </w:r>
      <w:r w:rsidR="007D6CBE">
        <w:t xml:space="preserve"> des Clusters von allen 3 Nodes erreichbar:</w:t>
      </w:r>
    </w:p>
    <w:p w14:paraId="13B0D2C0" w14:textId="77777777" w:rsidR="00A674FD" w:rsidRPr="002215DC" w:rsidRDefault="00A674FD" w:rsidP="00123301">
      <w:pPr>
        <w:pStyle w:val="Bildabsatz"/>
        <w:rPr>
          <w:lang w:val="en-US"/>
        </w:rPr>
      </w:pPr>
      <w:r w:rsidRPr="00832EC5">
        <w:rPr>
          <w:lang w:val="en-US"/>
        </w:rPr>
        <w:lastRenderedPageBreak/>
        <w:drawing>
          <wp:inline distT="0" distB="0" distL="0" distR="0" wp14:anchorId="0EA77C66" wp14:editId="4A5C0921">
            <wp:extent cx="5298963" cy="2350512"/>
            <wp:effectExtent l="0" t="0" r="0" b="0"/>
            <wp:docPr id="72" name="Grafik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750" t="1524"/>
                    <a:stretch/>
                  </pic:blipFill>
                  <pic:spPr bwMode="auto">
                    <a:xfrm>
                      <a:off x="0" y="0"/>
                      <a:ext cx="5308782" cy="2354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2E4DB" w14:textId="17336644" w:rsidR="00BA0A88" w:rsidRDefault="00FE3C14" w:rsidP="00123301">
      <w:pPr>
        <w:pStyle w:val="berschrift4"/>
      </w:pPr>
      <w:r>
        <w:t>Optional: Ein Raspberry PI als qdevice</w:t>
      </w:r>
    </w:p>
    <w:p w14:paraId="2029EF3E" w14:textId="11399399" w:rsidR="00A534F9" w:rsidRDefault="00B27FC4" w:rsidP="00123301">
      <w:hyperlink r:id="rId32" w:anchor="_corosync_external_vote_support" w:history="1">
        <w:r w:rsidR="00A534F9" w:rsidRPr="0089372E">
          <w:rPr>
            <w:rStyle w:val="Hyperlink"/>
          </w:rPr>
          <w:t>https://pve.proxmox.com/pve-docs/chapter-pvecm.html#_corosync_external_vote_support</w:t>
        </w:r>
      </w:hyperlink>
      <w:hyperlink r:id="rId33" w:anchor="_corosync_external_vote_support" w:history="1"/>
    </w:p>
    <w:p w14:paraId="560E85A1" w14:textId="77777777" w:rsidR="009E57A1" w:rsidRDefault="00C91624" w:rsidP="00123301">
      <w:r>
        <w:t>Damit das Proxmox-Cluster Beschluss fähig ist (</w:t>
      </w:r>
      <w:proofErr w:type="spellStart"/>
      <w:r w:rsidR="00A3193A" w:rsidRPr="00A3193A">
        <w:t>quorated</w:t>
      </w:r>
      <w:proofErr w:type="spellEnd"/>
      <w:r w:rsidR="00A3193A">
        <w:t xml:space="preserve">), muss es aus mindestens 3 Nodes bestehen. </w:t>
      </w:r>
      <w:r w:rsidR="00A83CE8">
        <w:t>Als alternative</w:t>
      </w:r>
      <w:r w:rsidR="006B3BDC">
        <w:t xml:space="preserve"> oder auch Zwischenschritt</w:t>
      </w:r>
      <w:r w:rsidR="00A83CE8">
        <w:t xml:space="preserve"> zu einem</w:t>
      </w:r>
      <w:r w:rsidR="00C46448">
        <w:t xml:space="preserve"> „echten“ dritten Node kann diese Rolle auch ein Raspberry </w:t>
      </w:r>
      <w:r w:rsidR="00782FB3">
        <w:t xml:space="preserve">Pi </w:t>
      </w:r>
      <w:r w:rsidR="00C46448">
        <w:t>als „qdevice“ einnehmen. Damit stellt dieser</w:t>
      </w:r>
      <w:r w:rsidR="006B3BDC">
        <w:t xml:space="preserve"> die Beschlussfähigkeit sicher.</w:t>
      </w:r>
    </w:p>
    <w:p w14:paraId="15FC3952" w14:textId="74123C50" w:rsidR="00C91624" w:rsidRPr="009E57A1" w:rsidRDefault="009E57A1" w:rsidP="00123301">
      <w:pPr>
        <w:rPr>
          <w:b/>
          <w:bCs/>
        </w:rPr>
      </w:pPr>
      <w:r w:rsidRPr="009E57A1">
        <w:rPr>
          <w:b/>
          <w:bCs/>
        </w:rPr>
        <w:t>Wichtig: Wird das qdevice eingesetzt, dann auch T</w:t>
      </w:r>
      <w:r w:rsidR="00223788" w:rsidRPr="009E57A1">
        <w:rPr>
          <w:b/>
          <w:bCs/>
        </w:rPr>
        <w:t xml:space="preserve">eil 8 der GlusterFS </w:t>
      </w:r>
      <w:r w:rsidRPr="009E57A1">
        <w:rPr>
          <w:b/>
          <w:bCs/>
        </w:rPr>
        <w:t>Konfiguration beachten.</w:t>
      </w:r>
    </w:p>
    <w:p w14:paraId="4CD8F5EF" w14:textId="77777777" w:rsidR="00C63254" w:rsidRDefault="00C63254" w:rsidP="00123301">
      <w:pPr>
        <w:pStyle w:val="berschrift5"/>
      </w:pPr>
      <w:r>
        <w:t>Auf dem Raspberry PI</w:t>
      </w:r>
    </w:p>
    <w:p w14:paraId="3A5FAA2A" w14:textId="5BD832AD" w:rsidR="00C63254" w:rsidRDefault="008C3A3A" w:rsidP="00123301">
      <w:r>
        <w:t xml:space="preserve">Wichtig: </w:t>
      </w:r>
      <w:r w:rsidR="00C63254">
        <w:t xml:space="preserve">Der </w:t>
      </w:r>
      <w:r w:rsidR="001A0D88">
        <w:t xml:space="preserve">Raspberry </w:t>
      </w:r>
      <w:r w:rsidR="00C63254">
        <w:t xml:space="preserve">PI muss im selben </w:t>
      </w:r>
      <w:r w:rsidR="001A0D88">
        <w:t>Subn</w:t>
      </w:r>
      <w:r w:rsidR="00C63254">
        <w:t xml:space="preserve">etz wie die </w:t>
      </w:r>
      <w:r w:rsidR="00A83CE8">
        <w:t>Proxmox-</w:t>
      </w:r>
      <w:r w:rsidR="00C63254">
        <w:t>Nodes sein.</w:t>
      </w:r>
    </w:p>
    <w:p w14:paraId="774EBFCA" w14:textId="3A4825E3" w:rsidR="008C3A3A" w:rsidRDefault="00C63254" w:rsidP="00123301">
      <w:pPr>
        <w:rPr>
          <w:rStyle w:val="CodeZchn"/>
        </w:rPr>
      </w:pPr>
      <w:r>
        <w:t>Des Weiteren muss der SSH Login als root aktiviert sein</w:t>
      </w:r>
      <w:r w:rsidR="008C3A3A">
        <w:t xml:space="preserve">. Dies in der </w:t>
      </w:r>
      <w:r w:rsidR="008C3A3A" w:rsidRPr="008C3A3A">
        <w:rPr>
          <w:rStyle w:val="CodeZchn"/>
        </w:rPr>
        <w:t>/etc/ssh/sshd_config</w:t>
      </w:r>
      <w:r w:rsidR="008C3A3A">
        <w:t xml:space="preserve"> sicherstellen</w:t>
      </w:r>
      <w:r w:rsidR="00697B4B">
        <w:t xml:space="preserve"> und den SSH-Dienst neu starten:</w:t>
      </w:r>
    </w:p>
    <w:p w14:paraId="1504918A" w14:textId="505FE236" w:rsidR="00C63254" w:rsidRPr="00697B4B" w:rsidRDefault="00C63254" w:rsidP="00123301">
      <w:pPr>
        <w:pStyle w:val="Code"/>
        <w:rPr>
          <w:rStyle w:val="CodeZchn"/>
          <w:shd w:val="clear" w:color="auto" w:fill="auto"/>
          <w:lang w:eastAsia="de-DE"/>
        </w:rPr>
      </w:pPr>
      <w:r w:rsidRPr="004E276A">
        <w:rPr>
          <w:rStyle w:val="CodeZchn"/>
        </w:rPr>
        <w:t>PermitRootLogin yes</w:t>
      </w:r>
      <w:r w:rsidR="00CE1D8F">
        <w:rPr>
          <w:rStyle w:val="CodeZchn"/>
        </w:rPr>
        <w:br/>
      </w:r>
      <w:r w:rsidR="00697B4B" w:rsidRPr="00697B4B">
        <w:rPr>
          <w:lang w:eastAsia="de-DE"/>
        </w:rPr>
        <w:t>systemctl restart sshd.service</w:t>
      </w:r>
    </w:p>
    <w:p w14:paraId="7E820563" w14:textId="6BA34204" w:rsidR="008C3A3A" w:rsidRPr="008C3A3A" w:rsidRDefault="00CE1D8F" w:rsidP="00123301">
      <w:r>
        <w:t>Danach wird d</w:t>
      </w:r>
      <w:r w:rsidR="00697B4B">
        <w:t xml:space="preserve">as Paket für </w:t>
      </w:r>
      <w:r w:rsidR="006353E6">
        <w:t>den</w:t>
      </w:r>
      <w:r w:rsidR="00697B4B">
        <w:t xml:space="preserve"> qdevice </w:t>
      </w:r>
      <w:r w:rsidR="006353E6">
        <w:t xml:space="preserve">Dienst </w:t>
      </w:r>
      <w:r w:rsidR="00697B4B">
        <w:t>installiert:</w:t>
      </w:r>
    </w:p>
    <w:p w14:paraId="6B5021DD" w14:textId="77777777" w:rsidR="00C63254" w:rsidRDefault="00C63254" w:rsidP="00123301">
      <w:pPr>
        <w:pStyle w:val="Code"/>
      </w:pPr>
      <w:r>
        <w:t>apt install corosync-qnetd</w:t>
      </w:r>
    </w:p>
    <w:p w14:paraId="7C301E1B" w14:textId="7128784E" w:rsidR="00C63254" w:rsidRDefault="00C63254" w:rsidP="00123301">
      <w:pPr>
        <w:pStyle w:val="berschrift5"/>
      </w:pPr>
      <w:r>
        <w:t>Auf allen Nodes</w:t>
      </w:r>
    </w:p>
    <w:p w14:paraId="389C350F" w14:textId="2C068E8D" w:rsidR="006353E6" w:rsidRPr="006353E6" w:rsidRDefault="006353E6" w:rsidP="00123301">
      <w:pPr>
        <w:rPr>
          <w:lang w:val="en-US"/>
        </w:rPr>
      </w:pPr>
      <w:r>
        <w:rPr>
          <w:lang w:val="en-US"/>
        </w:rPr>
        <w:t>Auf den Proxmox-</w:t>
      </w:r>
      <w:proofErr w:type="gramStart"/>
      <w:r>
        <w:rPr>
          <w:lang w:val="en-US"/>
        </w:rPr>
        <w:t>Nodes</w:t>
      </w:r>
      <w:proofErr w:type="gramEnd"/>
      <w:r>
        <w:rPr>
          <w:lang w:val="en-US"/>
        </w:rPr>
        <w:t xml:space="preserve"> muss </w:t>
      </w:r>
      <w:proofErr w:type="spellStart"/>
      <w:r>
        <w:rPr>
          <w:lang w:val="en-US"/>
        </w:rPr>
        <w:t>ebenfalls</w:t>
      </w:r>
      <w:proofErr w:type="spellEnd"/>
      <w:r>
        <w:rPr>
          <w:lang w:val="en-US"/>
        </w:rPr>
        <w:t xml:space="preserve"> </w:t>
      </w:r>
      <w:proofErr w:type="spellStart"/>
      <w:r w:rsidR="009C71C7">
        <w:rPr>
          <w:lang w:val="en-US"/>
        </w:rPr>
        <w:t>ein</w:t>
      </w:r>
      <w:proofErr w:type="spellEnd"/>
      <w:r w:rsidR="009C71C7">
        <w:rPr>
          <w:lang w:val="en-US"/>
        </w:rPr>
        <w:t xml:space="preserve"> Paket für das qdevice </w:t>
      </w:r>
      <w:proofErr w:type="spellStart"/>
      <w:r w:rsidR="009C71C7">
        <w:rPr>
          <w:lang w:val="en-US"/>
        </w:rPr>
        <w:t>installiert</w:t>
      </w:r>
      <w:proofErr w:type="spellEnd"/>
      <w:r w:rsidR="009C71C7">
        <w:rPr>
          <w:lang w:val="en-US"/>
        </w:rPr>
        <w:t xml:space="preserve"> </w:t>
      </w:r>
      <w:proofErr w:type="spellStart"/>
      <w:r w:rsidR="009C71C7">
        <w:rPr>
          <w:lang w:val="en-US"/>
        </w:rPr>
        <w:t>werden</w:t>
      </w:r>
      <w:proofErr w:type="spellEnd"/>
      <w:r w:rsidR="009C71C7">
        <w:rPr>
          <w:lang w:val="en-US"/>
        </w:rPr>
        <w:t>:</w:t>
      </w:r>
    </w:p>
    <w:p w14:paraId="5CFFF7B4" w14:textId="3E5F6A1F" w:rsidR="00C63254" w:rsidRDefault="00C63254" w:rsidP="00123301">
      <w:pPr>
        <w:pStyle w:val="Code"/>
      </w:pPr>
      <w:r>
        <w:t>apt install corosync-qdevice</w:t>
      </w:r>
      <w:r w:rsidR="001A0D88">
        <w:t xml:space="preserve"> -y</w:t>
      </w:r>
    </w:p>
    <w:p w14:paraId="11F3E4E5" w14:textId="1ECB6496" w:rsidR="0018533E" w:rsidRDefault="0018533E" w:rsidP="00123301">
      <w:r>
        <w:t xml:space="preserve">Ob das </w:t>
      </w:r>
      <w:proofErr w:type="spellStart"/>
      <w:r>
        <w:t>ganze</w:t>
      </w:r>
      <w:proofErr w:type="spellEnd"/>
      <w:r>
        <w:t xml:space="preserve"> funktioniert hat, lässt sich mit </w:t>
      </w:r>
      <w:r w:rsidRPr="0097400F">
        <w:rPr>
          <w:rStyle w:val="CodeZchn"/>
        </w:rPr>
        <w:t>pvecm</w:t>
      </w:r>
      <w:r w:rsidR="00D726FB" w:rsidRPr="0097400F">
        <w:rPr>
          <w:rStyle w:val="CodeZchn"/>
        </w:rPr>
        <w:t xml:space="preserve"> status</w:t>
      </w:r>
      <w:r w:rsidR="00D726FB">
        <w:t xml:space="preserve"> überprüfen</w:t>
      </w:r>
    </w:p>
    <w:p w14:paraId="2C78F874" w14:textId="7DBEB8FA" w:rsidR="00D726FB" w:rsidRDefault="00D726FB" w:rsidP="00123301">
      <w:pPr>
        <w:pStyle w:val="Code-Ausgabe"/>
      </w:pPr>
      <w:r>
        <w:t>Cluster information</w:t>
      </w:r>
      <w:r>
        <w:br/>
        <w:t>-------------------</w:t>
      </w:r>
      <w:r>
        <w:br/>
        <w:t>Name:             pve</w:t>
      </w:r>
      <w:r>
        <w:br/>
        <w:t>Config Version:   3</w:t>
      </w:r>
      <w:r>
        <w:br/>
        <w:t>Transport:        knet</w:t>
      </w:r>
      <w:r>
        <w:br/>
        <w:t>Secure auth:      on</w:t>
      </w:r>
    </w:p>
    <w:p w14:paraId="36843222" w14:textId="77777777" w:rsidR="00D726FB" w:rsidRDefault="00D726FB" w:rsidP="00123301">
      <w:pPr>
        <w:pStyle w:val="Code-Ausgabe"/>
      </w:pPr>
      <w:r>
        <w:t>Quorum information</w:t>
      </w:r>
      <w:r>
        <w:br/>
        <w:t>------------------</w:t>
      </w:r>
      <w:r>
        <w:br/>
        <w:t>Date:             Sun Sep 12 07:38:55 2021</w:t>
      </w:r>
      <w:r>
        <w:br/>
      </w:r>
      <w:r>
        <w:lastRenderedPageBreak/>
        <w:t>Quorum provider:  corosync_votequorum</w:t>
      </w:r>
      <w:r>
        <w:br/>
        <w:t>Nodes:            2</w:t>
      </w:r>
      <w:r>
        <w:br/>
        <w:t>Node ID:          0x00000001</w:t>
      </w:r>
      <w:r>
        <w:br/>
        <w:t>Ring ID:          1.274</w:t>
      </w:r>
      <w:r>
        <w:br/>
        <w:t>Quorate:          Yes</w:t>
      </w:r>
    </w:p>
    <w:p w14:paraId="6950484F" w14:textId="09A03121" w:rsidR="00D726FB" w:rsidRDefault="00D726FB" w:rsidP="00123301">
      <w:pPr>
        <w:pStyle w:val="Code-Ausgabe"/>
      </w:pPr>
      <w:r>
        <w:t>Votequorum information</w:t>
      </w:r>
      <w:r>
        <w:br/>
        <w:t>----------------------</w:t>
      </w:r>
      <w:r>
        <w:br/>
        <w:t>Expected votes:   3</w:t>
      </w:r>
      <w:r>
        <w:br/>
        <w:t>Highest expected: 3</w:t>
      </w:r>
      <w:r>
        <w:br/>
        <w:t>Total votes:      3</w:t>
      </w:r>
      <w:r>
        <w:br/>
        <w:t xml:space="preserve">Quorum:           2  </w:t>
      </w:r>
      <w:r>
        <w:br/>
        <w:t>Flags:            Quorate Qdevice</w:t>
      </w:r>
    </w:p>
    <w:p w14:paraId="7BDE8D21" w14:textId="2C437383" w:rsidR="00D726FB" w:rsidRPr="0018533E" w:rsidRDefault="00D726FB" w:rsidP="00123301">
      <w:pPr>
        <w:pStyle w:val="Code-Ausgabe"/>
      </w:pPr>
      <w:r>
        <w:t>Membership information</w:t>
      </w:r>
      <w:r w:rsidR="0097400F">
        <w:br/>
      </w:r>
      <w:r>
        <w:t>----------------------</w:t>
      </w:r>
      <w:r w:rsidR="0097400F">
        <w:br/>
      </w:r>
      <w:r>
        <w:t xml:space="preserve">    Nodeid      Votes    Qdevice Name</w:t>
      </w:r>
      <w:r w:rsidR="0097400F">
        <w:br/>
      </w:r>
      <w:r>
        <w:t>0x00000001          1    A,V,NMW 192.168.1.50 (local)</w:t>
      </w:r>
      <w:r w:rsidR="0097400F">
        <w:br/>
      </w:r>
      <w:r>
        <w:t>0x00000002          1    A,V,NMW 192.168.1.51</w:t>
      </w:r>
      <w:r w:rsidR="0097400F">
        <w:br/>
      </w:r>
      <w:r w:rsidRPr="0097400F">
        <w:rPr>
          <w:b/>
          <w:bCs/>
        </w:rPr>
        <w:t>0x00000000          1            Qdevice</w:t>
      </w:r>
    </w:p>
    <w:p w14:paraId="62CEA502" w14:textId="271CABB4" w:rsidR="00C63254" w:rsidRDefault="00C63254" w:rsidP="00123301">
      <w:pPr>
        <w:pStyle w:val="berschrift5"/>
      </w:pPr>
      <w:r>
        <w:t>Auf einem der Nodes</w:t>
      </w:r>
    </w:p>
    <w:p w14:paraId="5B54681B" w14:textId="0306B29C" w:rsidR="009C71C7" w:rsidRPr="009C71C7" w:rsidRDefault="009C71C7" w:rsidP="00123301">
      <w:pPr>
        <w:rPr>
          <w:lang w:val="en-US"/>
        </w:rPr>
      </w:pPr>
      <w:r>
        <w:rPr>
          <w:lang w:val="en-US"/>
        </w:rPr>
        <w:t xml:space="preserve">Danach </w:t>
      </w:r>
      <w:proofErr w:type="spellStart"/>
      <w:r>
        <w:rPr>
          <w:lang w:val="en-US"/>
        </w:rPr>
        <w:t>kann</w:t>
      </w:r>
      <w:proofErr w:type="spellEnd"/>
      <w:r>
        <w:rPr>
          <w:lang w:val="en-US"/>
        </w:rPr>
        <w:t xml:space="preserve"> auf </w:t>
      </w:r>
      <w:proofErr w:type="spellStart"/>
      <w:r>
        <w:rPr>
          <w:lang w:val="en-US"/>
        </w:rPr>
        <w:t>einem</w:t>
      </w:r>
      <w:proofErr w:type="spellEnd"/>
      <w:r>
        <w:rPr>
          <w:lang w:val="en-US"/>
        </w:rPr>
        <w:t xml:space="preserve"> der Proxmox-Nodes</w:t>
      </w:r>
      <w:r w:rsidR="00DA407B">
        <w:rPr>
          <w:lang w:val="en-US"/>
        </w:rPr>
        <w:t xml:space="preserve"> </w:t>
      </w:r>
      <w:proofErr w:type="spellStart"/>
      <w:r w:rsidR="00DA407B">
        <w:rPr>
          <w:lang w:val="en-US"/>
        </w:rPr>
        <w:t>mit</w:t>
      </w:r>
      <w:proofErr w:type="spellEnd"/>
      <w:r w:rsidR="00DA407B">
        <w:rPr>
          <w:lang w:val="en-US"/>
        </w:rPr>
        <w:t xml:space="preserve"> dem </w:t>
      </w:r>
      <w:proofErr w:type="spellStart"/>
      <w:r w:rsidR="00DA407B">
        <w:rPr>
          <w:lang w:val="en-US"/>
        </w:rPr>
        <w:t>folgenden</w:t>
      </w:r>
      <w:proofErr w:type="spellEnd"/>
      <w:r w:rsidR="00DA407B">
        <w:rPr>
          <w:lang w:val="en-US"/>
        </w:rPr>
        <w:t xml:space="preserve"> </w:t>
      </w:r>
      <w:proofErr w:type="spellStart"/>
      <w:r w:rsidR="00DA407B">
        <w:rPr>
          <w:lang w:val="en-US"/>
        </w:rPr>
        <w:t>Befehl</w:t>
      </w:r>
      <w:proofErr w:type="spellEnd"/>
      <w:r w:rsidR="00DA407B">
        <w:rPr>
          <w:lang w:val="en-US"/>
        </w:rPr>
        <w:t xml:space="preserve"> das der Raspberry </w:t>
      </w:r>
      <w:r w:rsidR="00782FB3">
        <w:rPr>
          <w:lang w:val="en-US"/>
        </w:rPr>
        <w:t xml:space="preserve">in das </w:t>
      </w:r>
      <w:proofErr w:type="spellStart"/>
      <w:r w:rsidR="00782FB3">
        <w:rPr>
          <w:lang w:val="en-US"/>
        </w:rPr>
        <w:t>Promox</w:t>
      </w:r>
      <w:proofErr w:type="spellEnd"/>
      <w:r w:rsidR="00782FB3">
        <w:rPr>
          <w:lang w:val="en-US"/>
        </w:rPr>
        <w:t xml:space="preserve">-Cluster </w:t>
      </w:r>
      <w:proofErr w:type="spellStart"/>
      <w:r w:rsidR="00782FB3">
        <w:rPr>
          <w:lang w:val="en-US"/>
        </w:rPr>
        <w:t>aufgenommen</w:t>
      </w:r>
      <w:proofErr w:type="spellEnd"/>
      <w:r w:rsidR="00782FB3">
        <w:rPr>
          <w:lang w:val="en-US"/>
        </w:rPr>
        <w:t xml:space="preserve"> </w:t>
      </w:r>
      <w:proofErr w:type="spellStart"/>
      <w:r w:rsidR="00782FB3">
        <w:rPr>
          <w:lang w:val="en-US"/>
        </w:rPr>
        <w:t>werden</w:t>
      </w:r>
      <w:proofErr w:type="spellEnd"/>
      <w:r w:rsidR="00782FB3">
        <w:rPr>
          <w:lang w:val="en-US"/>
        </w:rPr>
        <w:t>:</w:t>
      </w:r>
    </w:p>
    <w:p w14:paraId="2C9D17CB" w14:textId="77777777" w:rsidR="00C63254" w:rsidRPr="0088109B" w:rsidRDefault="00C63254" w:rsidP="00123301">
      <w:pPr>
        <w:pStyle w:val="Code"/>
      </w:pPr>
      <w:r>
        <w:t>pvecm qdevice setup [IP-Raspberry-PI]</w:t>
      </w:r>
    </w:p>
    <w:p w14:paraId="5E61D3FA" w14:textId="0DEDBC26" w:rsidR="00382DA7" w:rsidRDefault="00382DA7" w:rsidP="00123301">
      <w:pPr>
        <w:pStyle w:val="berschrift4"/>
      </w:pPr>
      <w:r>
        <w:fldChar w:fldCharType="begin"/>
      </w:r>
      <w:r>
        <w:instrText xml:space="preserve"> TC „</w:instrText>
      </w:r>
      <w:bookmarkStart w:id="12" w:name="_Toc81127474"/>
      <w:r w:rsidRPr="00AB260A">
        <w:instrText>GlusterFS</w:instrText>
      </w:r>
      <w:bookmarkEnd w:id="12"/>
      <w:r w:rsidRPr="002C703E">
        <w:instrText>”</w:instrText>
      </w:r>
      <w:r>
        <w:instrText xml:space="preserve">\f Proxmox\l 3 </w:instrText>
      </w:r>
      <w:r>
        <w:fldChar w:fldCharType="end"/>
      </w:r>
      <w:r w:rsidRPr="00AB260A">
        <w:t>GlusterFS</w:t>
      </w:r>
      <w:r w:rsidR="009177CC">
        <w:t xml:space="preserve"> als Shared Storage</w:t>
      </w:r>
    </w:p>
    <w:p w14:paraId="1D0E585F" w14:textId="3FAB8F8D" w:rsidR="00C142A5" w:rsidRDefault="004E30EE" w:rsidP="00123301">
      <w:pPr>
        <w:pStyle w:val="berschrift5"/>
      </w:pPr>
      <w:r>
        <w:t xml:space="preserve">Teil </w:t>
      </w:r>
      <w:r w:rsidR="005450C4">
        <w:t>1</w:t>
      </w:r>
      <w:r>
        <w:t xml:space="preserve"> – GlusterFS aktualisieren</w:t>
      </w:r>
    </w:p>
    <w:p w14:paraId="570143BA" w14:textId="7F2CBF8F" w:rsidR="00647079" w:rsidRPr="00647079" w:rsidRDefault="00647079" w:rsidP="00123301">
      <w:pPr>
        <w:rPr>
          <w:b/>
          <w:bCs/>
        </w:rPr>
      </w:pPr>
      <w:r w:rsidRPr="00647079">
        <w:rPr>
          <w:b/>
          <w:bCs/>
        </w:rPr>
        <w:t>Wichtig: Wenn Proxmox 7 eingesetzt wird, kann dieser Schritt übersprungen werden. Hier wird Gluster</w:t>
      </w:r>
      <w:r>
        <w:rPr>
          <w:b/>
          <w:bCs/>
        </w:rPr>
        <w:t>F</w:t>
      </w:r>
      <w:r w:rsidRPr="00647079">
        <w:rPr>
          <w:b/>
          <w:bCs/>
        </w:rPr>
        <w:t>S in der Version 9.2 mit ausgeliefert.</w:t>
      </w:r>
    </w:p>
    <w:p w14:paraId="5E39AF30" w14:textId="3075ACF5" w:rsidR="005450C4" w:rsidRDefault="005450C4" w:rsidP="00123301">
      <w:r>
        <w:t>Mit Proxmox</w:t>
      </w:r>
      <w:r w:rsidR="000A0ED7">
        <w:t xml:space="preserve"> 6.</w:t>
      </w:r>
      <w:r w:rsidR="006B16E7">
        <w:t>4</w:t>
      </w:r>
      <w:r>
        <w:t xml:space="preserve"> wird eine sehr alte Version von GlusterFS</w:t>
      </w:r>
      <w:r w:rsidR="000A0ED7">
        <w:t xml:space="preserve"> </w:t>
      </w:r>
      <w:r w:rsidR="0058706D">
        <w:t>ausgeliefert</w:t>
      </w:r>
      <w:r w:rsidR="000A0ED7">
        <w:t xml:space="preserve"> (</w:t>
      </w:r>
      <w:r w:rsidR="005C5267">
        <w:t>Version 5.5)</w:t>
      </w:r>
      <w:r w:rsidR="0058706D">
        <w:t xml:space="preserve">. Mit den folgenden Schritten kann die </w:t>
      </w:r>
      <w:r w:rsidR="006B16E7">
        <w:t>GlusterFS</w:t>
      </w:r>
      <w:r w:rsidR="0058706D">
        <w:t xml:space="preserve"> auf 8.x angehoben werden</w:t>
      </w:r>
      <w:r w:rsidR="00D34DC8">
        <w:t>.</w:t>
      </w:r>
    </w:p>
    <w:p w14:paraId="52948158" w14:textId="764658A6" w:rsidR="00D34DC8" w:rsidRDefault="00D34DC8" w:rsidP="00123301">
      <w:pPr>
        <w:rPr>
          <w:rStyle w:val="Hyperlink"/>
        </w:rPr>
      </w:pPr>
      <w:r>
        <w:t xml:space="preserve">Quelle: </w:t>
      </w:r>
      <w:hyperlink r:id="rId34" w:history="1">
        <w:r w:rsidRPr="0063007F">
          <w:rPr>
            <w:rStyle w:val="Hyperlink"/>
          </w:rPr>
          <w:t>https://download.gluster.org/pub/gluster/glusterfs/8/LATEST/Debian/</w:t>
        </w:r>
      </w:hyperlink>
    </w:p>
    <w:p w14:paraId="03C3C508" w14:textId="29D5151C" w:rsidR="00A27467" w:rsidRPr="00A27467" w:rsidRDefault="00A27467" w:rsidP="00123301">
      <w:r>
        <w:t xml:space="preserve">Siehe auch Kapitel „Weiterführendes“ </w:t>
      </w:r>
      <w:r>
        <w:sym w:font="Wingdings" w:char="F0E0"/>
      </w:r>
      <w:r>
        <w:t xml:space="preserve"> </w:t>
      </w:r>
      <w:r w:rsidR="00A96B61" w:rsidRPr="00A96B61">
        <w:t>GLUSTERFS UPGRADE GUIDE V5 &gt; V8</w:t>
      </w:r>
    </w:p>
    <w:p w14:paraId="0121D5C4" w14:textId="25840ADF" w:rsidR="001E39E9" w:rsidRPr="00546846" w:rsidRDefault="001E39E9" w:rsidP="00123301">
      <w:pPr>
        <w:rPr>
          <w:rStyle w:val="IntensiveHervorhebung"/>
        </w:rPr>
      </w:pPr>
      <w:r w:rsidRPr="00546846">
        <w:rPr>
          <w:rStyle w:val="IntensiveHervorhebung"/>
        </w:rPr>
        <w:t>Achtung: Dies muss auf Node</w:t>
      </w:r>
      <w:r w:rsidR="005C5267">
        <w:rPr>
          <w:rStyle w:val="IntensiveHervorhebung"/>
        </w:rPr>
        <w:t xml:space="preserve"> 1,2 und 3</w:t>
      </w:r>
      <w:r w:rsidRPr="00546846">
        <w:rPr>
          <w:rStyle w:val="IntensiveHervorhebung"/>
        </w:rPr>
        <w:t xml:space="preserve"> ausgeführt werden!</w:t>
      </w:r>
    </w:p>
    <w:p w14:paraId="18F16533" w14:textId="64C46DD5" w:rsidR="00BC7CD8" w:rsidRPr="006056E9" w:rsidRDefault="002B3277" w:rsidP="00123301">
      <w:pPr>
        <w:pStyle w:val="Code"/>
        <w:rPr>
          <w:lang w:val="en-US"/>
        </w:rPr>
      </w:pPr>
      <w:r w:rsidRPr="006056E9">
        <w:rPr>
          <w:lang w:val="en-US"/>
        </w:rPr>
        <w:t>wget -O - https://download.gluster.org/pub/gluster/glusterfs/8/rsa.pub | apt-key add -</w:t>
      </w:r>
      <w:r w:rsidR="00423CB9" w:rsidRPr="006056E9">
        <w:rPr>
          <w:lang w:val="en-US"/>
        </w:rPr>
        <w:br/>
      </w:r>
      <w:r w:rsidR="002667B7" w:rsidRPr="006056E9">
        <w:rPr>
          <w:lang w:val="en-US"/>
        </w:rPr>
        <w:t>echo deb [arch=amd64] https://download.gluster.org/pub/gluster/glusterfs/8/LATEST/Debian/buster/amd64/apt buster main &gt; /etc/apt/sources.list.d/gluster.list</w:t>
      </w:r>
      <w:r w:rsidR="00423CB9" w:rsidRPr="006056E9">
        <w:rPr>
          <w:lang w:val="en-US"/>
        </w:rPr>
        <w:br/>
        <w:t>apt update</w:t>
      </w:r>
      <w:r w:rsidR="00A2757C">
        <w:rPr>
          <w:lang w:val="en-US"/>
        </w:rPr>
        <w:t xml:space="preserve"> &amp;&amp; </w:t>
      </w:r>
      <w:r w:rsidR="00BC7CD8">
        <w:rPr>
          <w:lang w:val="en-US"/>
        </w:rPr>
        <w:t>apt upgrade -y</w:t>
      </w:r>
    </w:p>
    <w:p w14:paraId="651C96CC" w14:textId="31CAC380" w:rsidR="00E570F6" w:rsidRPr="002C703E" w:rsidRDefault="00E570F6" w:rsidP="00123301">
      <w:pPr>
        <w:pStyle w:val="berschrift5"/>
        <w:rPr>
          <w:lang w:val="en-US"/>
        </w:rPr>
      </w:pPr>
      <w:r w:rsidRPr="002C703E">
        <w:rPr>
          <w:lang w:val="en-US"/>
        </w:rPr>
        <w:t>Teil 2 – gstatus installieren</w:t>
      </w:r>
    </w:p>
    <w:p w14:paraId="56C3482F" w14:textId="6532CF35" w:rsidR="00DD4339" w:rsidRPr="00D84272" w:rsidRDefault="00DD4339" w:rsidP="00123301">
      <w:pPr>
        <w:pStyle w:val="Zitat"/>
        <w:rPr>
          <w:lang w:val="en-US"/>
        </w:rPr>
      </w:pPr>
      <w:r w:rsidRPr="00D84272">
        <w:rPr>
          <w:lang w:val="en-US"/>
        </w:rPr>
        <w:t>„</w:t>
      </w:r>
      <w:proofErr w:type="spellStart"/>
      <w:proofErr w:type="gramStart"/>
      <w:r w:rsidRPr="00D84272">
        <w:rPr>
          <w:lang w:val="en-US"/>
        </w:rPr>
        <w:t>gstatus</w:t>
      </w:r>
      <w:proofErr w:type="spellEnd"/>
      <w:proofErr w:type="gramEnd"/>
      <w:r w:rsidRPr="00D84272">
        <w:rPr>
          <w:lang w:val="en-US"/>
        </w:rPr>
        <w:t xml:space="preserve"> is a </w:t>
      </w:r>
      <w:proofErr w:type="spellStart"/>
      <w:r w:rsidRPr="00D84272">
        <w:rPr>
          <w:lang w:val="en-US"/>
        </w:rPr>
        <w:t>commandline</w:t>
      </w:r>
      <w:proofErr w:type="spellEnd"/>
      <w:r w:rsidRPr="00D84272">
        <w:rPr>
          <w:lang w:val="en-US"/>
        </w:rPr>
        <w:t xml:space="preserve"> utility to report the health and other statistics related to a GlusterFS cluster. </w:t>
      </w:r>
      <w:proofErr w:type="spellStart"/>
      <w:r w:rsidRPr="00D84272">
        <w:rPr>
          <w:lang w:val="en-US"/>
        </w:rPr>
        <w:t>gstatus</w:t>
      </w:r>
      <w:proofErr w:type="spellEnd"/>
      <w:r w:rsidRPr="00D84272">
        <w:rPr>
          <w:lang w:val="en-US"/>
        </w:rPr>
        <w:t xml:space="preserve"> consolidates the volume, brick, and peer information of a GlusterFS cluster.</w:t>
      </w:r>
    </w:p>
    <w:p w14:paraId="1CB5203F" w14:textId="672AC95C" w:rsidR="00DD4339" w:rsidRPr="00D84272" w:rsidRDefault="00DD4339" w:rsidP="00123301">
      <w:pPr>
        <w:pStyle w:val="Zitat"/>
        <w:rPr>
          <w:lang w:val="en-US"/>
        </w:rPr>
      </w:pPr>
      <w:r w:rsidRPr="00D84272">
        <w:rPr>
          <w:lang w:val="en-US"/>
        </w:rPr>
        <w:t xml:space="preserve">At volume level, </w:t>
      </w:r>
      <w:proofErr w:type="spellStart"/>
      <w:r w:rsidRPr="00D84272">
        <w:rPr>
          <w:lang w:val="en-US"/>
        </w:rPr>
        <w:t>gstatus</w:t>
      </w:r>
      <w:proofErr w:type="spellEnd"/>
      <w:r w:rsidRPr="00D84272">
        <w:rPr>
          <w:lang w:val="en-US"/>
        </w:rPr>
        <w:t xml:space="preserve"> reports detailed </w:t>
      </w:r>
      <w:proofErr w:type="spellStart"/>
      <w:r w:rsidRPr="00D84272">
        <w:rPr>
          <w:lang w:val="en-US"/>
        </w:rPr>
        <w:t>infromation</w:t>
      </w:r>
      <w:proofErr w:type="spellEnd"/>
      <w:r w:rsidRPr="00D84272">
        <w:rPr>
          <w:lang w:val="en-US"/>
        </w:rPr>
        <w:t xml:space="preserve"> on quota usage, snapshots, self-heal and rebalance </w:t>
      </w:r>
      <w:proofErr w:type="gramStart"/>
      <w:r w:rsidRPr="00D84272">
        <w:rPr>
          <w:lang w:val="en-US"/>
        </w:rPr>
        <w:t>status“</w:t>
      </w:r>
      <w:proofErr w:type="gramEnd"/>
    </w:p>
    <w:p w14:paraId="623C09CE" w14:textId="49BA00D6" w:rsidR="002F30D2" w:rsidRPr="002F30D2" w:rsidRDefault="00B27FC4" w:rsidP="00123301">
      <w:pPr>
        <w:rPr>
          <w:lang w:val="en-US"/>
        </w:rPr>
      </w:pPr>
      <w:hyperlink r:id="rId35" w:anchor="install" w:history="1">
        <w:r w:rsidR="002F30D2" w:rsidRPr="002F30D2">
          <w:rPr>
            <w:rStyle w:val="Hyperlink"/>
            <w:lang w:val="en-US"/>
          </w:rPr>
          <w:t>https://github.com/gluster/gstatus#install</w:t>
        </w:r>
      </w:hyperlink>
    </w:p>
    <w:p w14:paraId="7B03FA97" w14:textId="66963A54" w:rsidR="00E570F6" w:rsidRPr="00D84272" w:rsidRDefault="00E570F6" w:rsidP="00123301">
      <w:pPr>
        <w:pStyle w:val="Code"/>
        <w:rPr>
          <w:b/>
          <w:bCs/>
          <w:lang w:val="en-US"/>
        </w:rPr>
      </w:pPr>
      <w:r w:rsidRPr="00D84272">
        <w:rPr>
          <w:lang w:val="en-US"/>
        </w:rPr>
        <w:t>curl -LO https://github.com/gluster/gstatus/releases/download/v1.0.6/gstatus</w:t>
      </w:r>
      <w:r w:rsidRPr="00D84272">
        <w:rPr>
          <w:lang w:val="en-US"/>
        </w:rPr>
        <w:br/>
        <w:t>chmod +x ./gstatus</w:t>
      </w:r>
      <w:r w:rsidRPr="00D84272">
        <w:rPr>
          <w:b/>
          <w:bCs/>
          <w:lang w:val="en-US"/>
        </w:rPr>
        <w:br/>
      </w:r>
      <w:r w:rsidRPr="00D84272">
        <w:rPr>
          <w:lang w:val="en-US"/>
        </w:rPr>
        <w:t>mv ./gstatus /usr/local/bin/gstatus</w:t>
      </w:r>
      <w:r w:rsidRPr="00D84272">
        <w:rPr>
          <w:lang w:val="en-US"/>
        </w:rPr>
        <w:br/>
        <w:t>gstatus --version</w:t>
      </w:r>
    </w:p>
    <w:p w14:paraId="5471096B" w14:textId="20671815" w:rsidR="00BD7EEC" w:rsidRPr="005D14E8" w:rsidRDefault="00423CB9" w:rsidP="00123301">
      <w:pPr>
        <w:pStyle w:val="berschrift5"/>
      </w:pPr>
      <w:r w:rsidRPr="005D14E8">
        <w:lastRenderedPageBreak/>
        <w:t xml:space="preserve">Teil </w:t>
      </w:r>
      <w:r w:rsidR="00E570F6" w:rsidRPr="005D14E8">
        <w:t>3</w:t>
      </w:r>
      <w:r w:rsidRPr="005D14E8">
        <w:t xml:space="preserve"> – Festplatten </w:t>
      </w:r>
      <w:r w:rsidR="00546846" w:rsidRPr="005D14E8">
        <w:t>für G</w:t>
      </w:r>
      <w:r w:rsidR="004C6866">
        <w:t>l</w:t>
      </w:r>
      <w:r w:rsidR="00546846" w:rsidRPr="005D14E8">
        <w:t>usterFS vorbereiten</w:t>
      </w:r>
    </w:p>
    <w:p w14:paraId="139894DC" w14:textId="7DE2D73B" w:rsidR="005C5267" w:rsidRDefault="005C5267" w:rsidP="00123301">
      <w:pPr>
        <w:rPr>
          <w:rStyle w:val="IntensiveHervorhebung"/>
        </w:rPr>
      </w:pPr>
      <w:r w:rsidRPr="00546846">
        <w:rPr>
          <w:rStyle w:val="IntensiveHervorhebung"/>
        </w:rPr>
        <w:t>Achtung: Dies muss auf Node</w:t>
      </w:r>
      <w:r>
        <w:rPr>
          <w:rStyle w:val="IntensiveHervorhebung"/>
        </w:rPr>
        <w:t xml:space="preserve"> 1,2 und 3</w:t>
      </w:r>
      <w:r w:rsidRPr="00546846">
        <w:rPr>
          <w:rStyle w:val="IntensiveHervorhebung"/>
        </w:rPr>
        <w:t xml:space="preserve"> ausgeführt werden!</w:t>
      </w:r>
    </w:p>
    <w:p w14:paraId="0267EF58" w14:textId="7D3C2861" w:rsidR="00096EA2" w:rsidRPr="00096EA2" w:rsidRDefault="00B76280" w:rsidP="00123301">
      <w:r>
        <w:t>Prüfen,</w:t>
      </w:r>
      <w:r w:rsidR="00096EA2">
        <w:t xml:space="preserve"> ob die HDD (in unserem Beispiel /dev/</w:t>
      </w:r>
      <w:proofErr w:type="spellStart"/>
      <w:r w:rsidR="00096EA2">
        <w:t>sdb</w:t>
      </w:r>
      <w:proofErr w:type="spellEnd"/>
      <w:r w:rsidR="00096EA2">
        <w:t>) vorhanden ist:</w:t>
      </w:r>
    </w:p>
    <w:p w14:paraId="5E9241F1" w14:textId="65269485" w:rsidR="00BD7EEC" w:rsidRPr="00D84272" w:rsidRDefault="00BD7EEC" w:rsidP="00123301">
      <w:pPr>
        <w:pStyle w:val="Code"/>
      </w:pPr>
      <w:r w:rsidRPr="00D84272">
        <w:t>fdisk -l /dev/sdb</w:t>
      </w:r>
    </w:p>
    <w:p w14:paraId="74FEA5A4" w14:textId="77777777" w:rsidR="00407187" w:rsidRDefault="00A03607" w:rsidP="00123301">
      <w:pPr>
        <w:spacing w:before="0" w:after="0"/>
      </w:pPr>
      <w:r>
        <w:t>Erwartetes Ergebnis:</w:t>
      </w:r>
    </w:p>
    <w:p w14:paraId="0637820E" w14:textId="57008D71" w:rsidR="007F3F06" w:rsidRPr="00407187" w:rsidRDefault="007F3F06" w:rsidP="00123301">
      <w:pPr>
        <w:pStyle w:val="Code-Ausgabe"/>
      </w:pPr>
      <w:r w:rsidRPr="007F3F06">
        <w:t>Disk /dev/sdb: 32 GiB, 34359738368 bytes, 67108864 sectors</w:t>
      </w:r>
      <w:r w:rsidR="006832BF">
        <w:br/>
      </w:r>
      <w:r w:rsidRPr="007F3F06">
        <w:t>Disk model: QEMU HARDDISK</w:t>
      </w:r>
      <w:r w:rsidR="006832BF">
        <w:br/>
      </w:r>
      <w:r w:rsidRPr="007F3F06">
        <w:t>Units: sectors of 1 * 512 = 512 bytes</w:t>
      </w:r>
      <w:r w:rsidR="006832BF">
        <w:br/>
      </w:r>
      <w:r w:rsidRPr="007F3F06">
        <w:t>Sector size (logical/physical): 512 bytes / 512 bytes</w:t>
      </w:r>
      <w:r w:rsidR="006832BF">
        <w:br/>
      </w:r>
      <w:r w:rsidRPr="007F3F06">
        <w:t>I/O size (minimum/optimal): 512 bytes / 512 bytes</w:t>
      </w:r>
    </w:p>
    <w:p w14:paraId="3C390939" w14:textId="764F123C" w:rsidR="007F3B4C" w:rsidRPr="00A66192" w:rsidRDefault="00D6402D" w:rsidP="00123301">
      <w:proofErr w:type="gramStart"/>
      <w:r>
        <w:t>Ein physisches Volume</w:t>
      </w:r>
      <w:proofErr w:type="gramEnd"/>
      <w:r w:rsidR="007F3B4C">
        <w:t xml:space="preserve"> erstellen:</w:t>
      </w:r>
    </w:p>
    <w:p w14:paraId="7323AE7D" w14:textId="77777777" w:rsidR="007F3B4C" w:rsidRPr="00D84272" w:rsidRDefault="007F3B4C" w:rsidP="00123301">
      <w:pPr>
        <w:pStyle w:val="Code"/>
      </w:pPr>
      <w:r w:rsidRPr="00D84272">
        <w:t>pvcreate /dev/sdb</w:t>
      </w:r>
    </w:p>
    <w:p w14:paraId="3AE9E8FF" w14:textId="77777777" w:rsidR="007F3B4C" w:rsidRPr="007750D5" w:rsidRDefault="007F3B4C" w:rsidP="00123301">
      <w:r>
        <w:t>Die dazugehörige „Volume Group“ erstellen:</w:t>
      </w:r>
    </w:p>
    <w:p w14:paraId="3A9C5495" w14:textId="77777777" w:rsidR="007F3B4C" w:rsidRPr="002C703E" w:rsidRDefault="007F3B4C" w:rsidP="00123301">
      <w:pPr>
        <w:pStyle w:val="Code"/>
      </w:pPr>
      <w:r w:rsidRPr="002C703E">
        <w:t>vgcreate vg_glusterfs /dev/sdb</w:t>
      </w:r>
    </w:p>
    <w:p w14:paraId="1A6598B8" w14:textId="77777777" w:rsidR="007F3B4C" w:rsidRPr="002C703E" w:rsidRDefault="007F3B4C" w:rsidP="00123301">
      <w:r w:rsidRPr="002C703E">
        <w:t xml:space="preserve">Das </w:t>
      </w:r>
      <w:proofErr w:type="spellStart"/>
      <w:r w:rsidRPr="002C703E">
        <w:t>logical</w:t>
      </w:r>
      <w:proofErr w:type="spellEnd"/>
      <w:r w:rsidRPr="002C703E">
        <w:t xml:space="preserve"> Volume erstellen:</w:t>
      </w:r>
    </w:p>
    <w:p w14:paraId="46A09459" w14:textId="77777777" w:rsidR="007F3B4C" w:rsidRPr="002C703E" w:rsidRDefault="007F3B4C" w:rsidP="00123301">
      <w:pPr>
        <w:pStyle w:val="Code"/>
      </w:pPr>
      <w:r w:rsidRPr="002C703E">
        <w:t>lvcreate --name lv_glusterfs -l 100%vg vg_glusterfs</w:t>
      </w:r>
    </w:p>
    <w:p w14:paraId="1967FB71" w14:textId="77777777" w:rsidR="007F3B4C" w:rsidRPr="00D84272" w:rsidRDefault="007F3B4C" w:rsidP="00123301">
      <w:r w:rsidRPr="00D84272">
        <w:t>Das Volume mit XFS formatieren:</w:t>
      </w:r>
    </w:p>
    <w:p w14:paraId="4525E11D" w14:textId="23C64332" w:rsidR="007F3B4C" w:rsidRPr="002C703E" w:rsidRDefault="007F3B4C" w:rsidP="00123301">
      <w:pPr>
        <w:pStyle w:val="Code"/>
      </w:pPr>
      <w:r w:rsidRPr="002C703E">
        <w:t>mkfs -t xfs -f -i size=512 -n size=8192 -L GlusterFS /dev/vg_glusterfs/lv_glusterfs</w:t>
      </w:r>
    </w:p>
    <w:p w14:paraId="5939DED0" w14:textId="77777777" w:rsidR="007F3B4C" w:rsidRPr="00D84272" w:rsidRDefault="007F3B4C" w:rsidP="00123301">
      <w:r w:rsidRPr="00D84272">
        <w:t>Das neue Volume ins System einhängen:</w:t>
      </w:r>
    </w:p>
    <w:p w14:paraId="1C25C421" w14:textId="77777777" w:rsidR="007F3B4C" w:rsidRPr="006056E9" w:rsidRDefault="007F3B4C" w:rsidP="00123301">
      <w:pPr>
        <w:pStyle w:val="Code"/>
        <w:rPr>
          <w:lang w:val="en-US"/>
        </w:rPr>
      </w:pPr>
      <w:r w:rsidRPr="006056E9">
        <w:rPr>
          <w:lang w:val="en-US"/>
        </w:rPr>
        <w:t>mkdir -p /data/</w:t>
      </w:r>
      <w:r>
        <w:rPr>
          <w:lang w:val="en-US"/>
        </w:rPr>
        <w:t>glusterfs</w:t>
      </w:r>
      <w:r w:rsidRPr="006056E9">
        <w:rPr>
          <w:lang w:val="en-US"/>
        </w:rPr>
        <w:br/>
        <w:t>echo "/dev/mapper/vg_</w:t>
      </w:r>
      <w:r>
        <w:rPr>
          <w:lang w:val="en-US"/>
        </w:rPr>
        <w:t>glusterfs</w:t>
      </w:r>
      <w:r w:rsidRPr="006056E9">
        <w:rPr>
          <w:lang w:val="en-US"/>
        </w:rPr>
        <w:t>-lv_</w:t>
      </w:r>
      <w:r>
        <w:rPr>
          <w:lang w:val="en-US"/>
        </w:rPr>
        <w:t>glusterfs</w:t>
      </w:r>
      <w:r w:rsidRPr="006056E9">
        <w:rPr>
          <w:lang w:val="en-US"/>
        </w:rPr>
        <w:t xml:space="preserve"> /data/</w:t>
      </w:r>
      <w:r>
        <w:rPr>
          <w:lang w:val="en-US"/>
        </w:rPr>
        <w:t>glusterfs</w:t>
      </w:r>
      <w:r w:rsidRPr="006056E9">
        <w:rPr>
          <w:lang w:val="en-US"/>
        </w:rPr>
        <w:t xml:space="preserve"> xfs defaults 0 0" &gt;&gt; /etc/fstab</w:t>
      </w:r>
      <w:r w:rsidRPr="006056E9">
        <w:rPr>
          <w:lang w:val="en-US"/>
        </w:rPr>
        <w:br/>
        <w:t>mount -a</w:t>
      </w:r>
    </w:p>
    <w:p w14:paraId="6FE1F569" w14:textId="7D6A3BDB" w:rsidR="007F3B4C" w:rsidRPr="00D84272" w:rsidRDefault="00B81223" w:rsidP="00123301">
      <w:pPr>
        <w:pStyle w:val="berschrift5"/>
      </w:pPr>
      <w:r>
        <w:t xml:space="preserve">Teil 4 – </w:t>
      </w:r>
      <w:r w:rsidR="007F3B4C" w:rsidRPr="00D84272">
        <w:t>GlusterFS installieren</w:t>
      </w:r>
    </w:p>
    <w:p w14:paraId="4A90ABAA" w14:textId="77777777" w:rsidR="007F3B4C" w:rsidRPr="00D84272" w:rsidRDefault="007F3B4C" w:rsidP="00123301">
      <w:pPr>
        <w:pStyle w:val="Code"/>
      </w:pPr>
      <w:r w:rsidRPr="00D84272">
        <w:t>apt install glusterfs-server glusterfs-client -y</w:t>
      </w:r>
    </w:p>
    <w:p w14:paraId="2B166F9A" w14:textId="77777777" w:rsidR="007F3B4C" w:rsidRPr="00D84272" w:rsidRDefault="007F3B4C" w:rsidP="00123301">
      <w:r>
        <w:t xml:space="preserve">Dafür sorgen das der </w:t>
      </w:r>
      <w:proofErr w:type="spellStart"/>
      <w:r>
        <w:t>glusterd</w:t>
      </w:r>
      <w:proofErr w:type="spellEnd"/>
      <w:r>
        <w:t xml:space="preserve"> auch nach einem Neustart automatisch gestartet wird:</w:t>
      </w:r>
    </w:p>
    <w:p w14:paraId="16C42E6E" w14:textId="77777777" w:rsidR="007F3B4C" w:rsidRPr="00D84272" w:rsidRDefault="007F3B4C" w:rsidP="00123301">
      <w:pPr>
        <w:pStyle w:val="Code"/>
      </w:pPr>
      <w:r w:rsidRPr="00D84272">
        <w:t>systemctl enable glusterd</w:t>
      </w:r>
    </w:p>
    <w:p w14:paraId="6A721310" w14:textId="77777777" w:rsidR="00517F89" w:rsidRDefault="00517F89" w:rsidP="00123301">
      <w:r w:rsidRPr="001D1D75">
        <w:t xml:space="preserve">Danach sicherstellen, dass der GlusterFS </w:t>
      </w:r>
      <w:proofErr w:type="spellStart"/>
      <w:r w:rsidRPr="001D1D75">
        <w:t>Shared</w:t>
      </w:r>
      <w:proofErr w:type="spellEnd"/>
      <w:r w:rsidRPr="001D1D75">
        <w:t xml:space="preserve"> Storage Service nicht aktiviert ist, weil dieser die Mount</w:t>
      </w:r>
      <w:r>
        <w:t>-R</w:t>
      </w:r>
      <w:r w:rsidRPr="001D1D75">
        <w:t>eihenfolge beeinflusst und so</w:t>
      </w:r>
      <w:r>
        <w:t>mit</w:t>
      </w:r>
      <w:r w:rsidRPr="001D1D75">
        <w:t xml:space="preserve"> beim </w:t>
      </w:r>
      <w:r>
        <w:t>Her</w:t>
      </w:r>
      <w:r w:rsidRPr="001D1D75">
        <w:t xml:space="preserve">unterfahren </w:t>
      </w:r>
      <w:r>
        <w:t xml:space="preserve">das </w:t>
      </w:r>
      <w:r w:rsidRPr="001D1D75">
        <w:t>Gluster</w:t>
      </w:r>
      <w:r>
        <w:t>FS ggf.</w:t>
      </w:r>
      <w:r w:rsidRPr="001D1D75">
        <w:t xml:space="preserve"> </w:t>
      </w:r>
      <w:proofErr w:type="spellStart"/>
      <w:r w:rsidRPr="001D1D75">
        <w:t>unmounted</w:t>
      </w:r>
      <w:proofErr w:type="spellEnd"/>
      <w:r w:rsidRPr="001D1D75">
        <w:t xml:space="preserve"> wird, wenn noch VMs</w:t>
      </w:r>
      <w:r>
        <w:t xml:space="preserve"> </w:t>
      </w:r>
      <w:r w:rsidRPr="001D1D75">
        <w:t>/</w:t>
      </w:r>
      <w:r>
        <w:t xml:space="preserve"> </w:t>
      </w:r>
      <w:r w:rsidRPr="001D1D75">
        <w:t xml:space="preserve">LXCs </w:t>
      </w:r>
      <w:r>
        <w:t>aktiv sind.</w:t>
      </w:r>
    </w:p>
    <w:p w14:paraId="35524B25" w14:textId="77777777" w:rsidR="00517F89" w:rsidRPr="0068796B" w:rsidRDefault="00517F89" w:rsidP="00123301">
      <w:pPr>
        <w:pStyle w:val="Code"/>
      </w:pPr>
      <w:r w:rsidRPr="0068796B">
        <w:t>systemctl status glusterfssharedstorage.service</w:t>
      </w:r>
    </w:p>
    <w:p w14:paraId="31199E5D" w14:textId="77777777" w:rsidR="00517F89" w:rsidRDefault="00517F89" w:rsidP="00123301">
      <w:r>
        <w:lastRenderedPageBreak/>
        <w:t>Wenn aktiv, deaktivieren, beenden und den jeweiligen Node neu starten:</w:t>
      </w:r>
    </w:p>
    <w:p w14:paraId="3EDD1A0C" w14:textId="70B6A52E" w:rsidR="00517F89" w:rsidRPr="002C703E" w:rsidRDefault="00517F89" w:rsidP="00123301">
      <w:pPr>
        <w:pStyle w:val="Code"/>
        <w:rPr>
          <w:lang w:val="en-US"/>
        </w:rPr>
      </w:pPr>
      <w:r w:rsidRPr="002C703E">
        <w:rPr>
          <w:lang w:val="en-US"/>
        </w:rPr>
        <w:t xml:space="preserve">systemctl disable </w:t>
      </w:r>
      <w:r w:rsidR="007F0C81" w:rsidRPr="002C703E">
        <w:rPr>
          <w:lang w:val="en-US"/>
        </w:rPr>
        <w:t>glusterfssharedstorage</w:t>
      </w:r>
      <w:r w:rsidRPr="002C703E">
        <w:rPr>
          <w:lang w:val="en-US"/>
        </w:rPr>
        <w:t>.service</w:t>
      </w:r>
      <w:r w:rsidRPr="002C703E">
        <w:rPr>
          <w:lang w:val="en-US"/>
        </w:rPr>
        <w:br/>
        <w:t>systemctl stop glusterfssharedstorage.service</w:t>
      </w:r>
    </w:p>
    <w:p w14:paraId="7F35F05F" w14:textId="6D877E44" w:rsidR="007F3B4C" w:rsidRDefault="007F3B4C" w:rsidP="00123301">
      <w:r>
        <w:t>Wichtig, am Ende das System neu starten:</w:t>
      </w:r>
    </w:p>
    <w:p w14:paraId="5353787A" w14:textId="77777777" w:rsidR="007F3B4C" w:rsidRPr="00BD7EEC" w:rsidRDefault="007F3B4C" w:rsidP="00123301">
      <w:pPr>
        <w:pStyle w:val="Code"/>
      </w:pPr>
      <w:r w:rsidRPr="00BD7EEC">
        <w:t>reboot</w:t>
      </w:r>
    </w:p>
    <w:p w14:paraId="06C8C48E" w14:textId="1FDE5C8B" w:rsidR="00517F89" w:rsidRPr="00517F89" w:rsidRDefault="00517F89" w:rsidP="00123301">
      <w:pPr>
        <w:rPr>
          <w:b/>
          <w:bCs/>
        </w:rPr>
      </w:pPr>
      <w:r w:rsidRPr="00FF3E3D">
        <w:rPr>
          <w:b/>
          <w:bCs/>
        </w:rPr>
        <w:t xml:space="preserve">Grundsätzlich: </w:t>
      </w:r>
      <w:r w:rsidRPr="00FF3E3D">
        <w:t xml:space="preserve">Wird irgendwas an der GlusterFS-Konfiguration geändert, sollte </w:t>
      </w:r>
      <w:r w:rsidR="00B91706" w:rsidRPr="00FF3E3D">
        <w:t xml:space="preserve">das System </w:t>
      </w:r>
      <w:r w:rsidRPr="00FF3E3D">
        <w:t>danach durchgestartet werden.</w:t>
      </w:r>
    </w:p>
    <w:p w14:paraId="7A9C9A7C" w14:textId="06D68905" w:rsidR="00BD7EEC" w:rsidRPr="005D14E8" w:rsidRDefault="00886317" w:rsidP="00123301">
      <w:pPr>
        <w:pStyle w:val="berschrift5"/>
      </w:pPr>
      <w:r w:rsidRPr="005D14E8">
        <w:t xml:space="preserve">Teil </w:t>
      </w:r>
      <w:r w:rsidR="00B81223">
        <w:t>5</w:t>
      </w:r>
      <w:r w:rsidR="00C34140" w:rsidRPr="005D14E8">
        <w:t xml:space="preserve"> </w:t>
      </w:r>
      <w:r w:rsidRPr="005D14E8">
        <w:t xml:space="preserve">- </w:t>
      </w:r>
      <w:r w:rsidR="00C34140" w:rsidRPr="005D14E8">
        <w:t>G</w:t>
      </w:r>
      <w:r w:rsidR="00A6364F">
        <w:t>l</w:t>
      </w:r>
      <w:r w:rsidR="00C34140" w:rsidRPr="005D14E8">
        <w:t>usterFS-Volume erstellen (auf node-1)</w:t>
      </w:r>
    </w:p>
    <w:p w14:paraId="3BE0D280" w14:textId="07C930EC" w:rsidR="00CA4CDC" w:rsidRDefault="002D4F75" w:rsidP="00123301">
      <w:r>
        <w:t xml:space="preserve">Auf </w:t>
      </w:r>
      <w:r w:rsidRPr="002D4F75">
        <w:rPr>
          <w:rStyle w:val="HostnameZchn"/>
        </w:rPr>
        <w:t>pve-test-node-1</w:t>
      </w:r>
      <w:r>
        <w:t xml:space="preserve"> </w:t>
      </w:r>
      <w:r w:rsidR="0008574B">
        <w:t>Überprüfen,</w:t>
      </w:r>
      <w:r w:rsidR="00CA4CDC">
        <w:t xml:space="preserve"> ob die Verbindung zu </w:t>
      </w:r>
      <w:r w:rsidR="003E34DB" w:rsidRPr="003E34DB">
        <w:rPr>
          <w:rStyle w:val="HostnameZchn"/>
        </w:rPr>
        <w:t>pve-test-node-2</w:t>
      </w:r>
      <w:r w:rsidR="00CA4CDC">
        <w:t xml:space="preserve"> &amp; </w:t>
      </w:r>
      <w:r w:rsidR="003E34DB" w:rsidRPr="003E34DB">
        <w:rPr>
          <w:rStyle w:val="HostnameZchn"/>
        </w:rPr>
        <w:t>pve-test-n</w:t>
      </w:r>
      <w:r w:rsidR="00CA4CDC" w:rsidRPr="003E34DB">
        <w:rPr>
          <w:rStyle w:val="HostnameZchn"/>
        </w:rPr>
        <w:t>ode-3</w:t>
      </w:r>
      <w:r w:rsidR="00CA4CDC">
        <w:t xml:space="preserve"> hergestellt werden kann:</w:t>
      </w:r>
    </w:p>
    <w:p w14:paraId="2767397B" w14:textId="20C0BE62" w:rsidR="00BD7EEC" w:rsidRPr="00D84272" w:rsidRDefault="00BD7EEC" w:rsidP="00123301">
      <w:pPr>
        <w:pStyle w:val="Code"/>
      </w:pPr>
      <w:r w:rsidRPr="00D84272">
        <w:t>gluster peer probe 192.168.1.62</w:t>
      </w:r>
      <w:r w:rsidRPr="00D84272">
        <w:br/>
        <w:t>gluster peer probe 192.168.1.63</w:t>
      </w:r>
    </w:p>
    <w:p w14:paraId="5010BF1E" w14:textId="77777777" w:rsidR="0008574B" w:rsidRDefault="00A03607" w:rsidP="00123301">
      <w:r>
        <w:t>Erwartetes Ergebnis:</w:t>
      </w:r>
    </w:p>
    <w:p w14:paraId="4F51FC42" w14:textId="1F2B02A2" w:rsidR="00A03607" w:rsidRPr="00D84272" w:rsidRDefault="00A03607" w:rsidP="00123301">
      <w:pPr>
        <w:pStyle w:val="Code-Ausgabe"/>
        <w:rPr>
          <w:lang w:val="de-DE"/>
        </w:rPr>
      </w:pPr>
      <w:r w:rsidRPr="00D84272">
        <w:rPr>
          <w:lang w:val="de-DE"/>
        </w:rPr>
        <w:t>peer probe: success</w:t>
      </w:r>
    </w:p>
    <w:p w14:paraId="1D548A7F" w14:textId="1DA88184" w:rsidR="00A03607" w:rsidRPr="0008574B" w:rsidRDefault="0008574B" w:rsidP="00123301">
      <w:r>
        <w:t xml:space="preserve">Ein </w:t>
      </w:r>
      <w:r w:rsidR="000D2ADC">
        <w:t xml:space="preserve">GlusterFS Volume </w:t>
      </w:r>
      <w:r w:rsidR="00692E0B">
        <w:t>über Node-1 bis Node-3 erstellen</w:t>
      </w:r>
      <w:r w:rsidR="009D5601">
        <w:t>:</w:t>
      </w:r>
    </w:p>
    <w:p w14:paraId="05B483D9" w14:textId="26105D0F" w:rsidR="00B518C8" w:rsidRDefault="00B518C8" w:rsidP="00123301">
      <w:pPr>
        <w:pStyle w:val="Code"/>
        <w:rPr>
          <w:lang w:val="en-US"/>
        </w:rPr>
      </w:pPr>
      <w:r w:rsidRPr="006056E9">
        <w:rPr>
          <w:lang w:val="en-US"/>
        </w:rPr>
        <w:t xml:space="preserve">gluster volume create </w:t>
      </w:r>
      <w:r w:rsidR="00667CCD">
        <w:rPr>
          <w:lang w:val="en-US"/>
        </w:rPr>
        <w:t>glusterfs-1-volume</w:t>
      </w:r>
      <w:r w:rsidRPr="006056E9">
        <w:rPr>
          <w:lang w:val="en-US"/>
        </w:rPr>
        <w:t xml:space="preserve"> transport tcp replica 3 192.168.1.61:/data/</w:t>
      </w:r>
      <w:r w:rsidR="00C70533">
        <w:rPr>
          <w:lang w:val="en-US"/>
        </w:rPr>
        <w:t>glusterfs</w:t>
      </w:r>
      <w:r w:rsidRPr="006056E9">
        <w:rPr>
          <w:lang w:val="en-US"/>
        </w:rPr>
        <w:t xml:space="preserve"> 192.168.1.62:/data/</w:t>
      </w:r>
      <w:r w:rsidR="00C70533">
        <w:rPr>
          <w:lang w:val="en-US"/>
        </w:rPr>
        <w:t>glusterfs</w:t>
      </w:r>
      <w:r w:rsidRPr="006056E9">
        <w:rPr>
          <w:lang w:val="en-US"/>
        </w:rPr>
        <w:t xml:space="preserve"> 192.168.1.63:/data/</w:t>
      </w:r>
      <w:r w:rsidR="00C70533">
        <w:rPr>
          <w:lang w:val="en-US"/>
        </w:rPr>
        <w:t>glusterfs</w:t>
      </w:r>
      <w:r w:rsidRPr="006056E9">
        <w:rPr>
          <w:lang w:val="en-US"/>
        </w:rPr>
        <w:t xml:space="preserve"> force</w:t>
      </w:r>
    </w:p>
    <w:p w14:paraId="37170924" w14:textId="29A9A377" w:rsidR="00692E0B" w:rsidRPr="00692E0B" w:rsidRDefault="00692E0B" w:rsidP="00123301">
      <w:r>
        <w:t>Das GlusterFS Volume starten:</w:t>
      </w:r>
    </w:p>
    <w:p w14:paraId="51601362" w14:textId="02E99AD1" w:rsidR="00692E0B" w:rsidRPr="00D84272" w:rsidRDefault="00BD7EEC" w:rsidP="00123301">
      <w:pPr>
        <w:pStyle w:val="Code"/>
      </w:pPr>
      <w:r w:rsidRPr="00D84272">
        <w:t xml:space="preserve">gluster volume start </w:t>
      </w:r>
      <w:r w:rsidR="00667CCD">
        <w:t>glusterfs-1-volume</w:t>
      </w:r>
    </w:p>
    <w:p w14:paraId="5ED47AA5" w14:textId="0AAD567A" w:rsidR="00980AAA" w:rsidRPr="00D84272" w:rsidRDefault="00693874" w:rsidP="00123301">
      <w:r w:rsidRPr="00D84272">
        <w:t>Spezielle Einstellungen für größere VMs und große Images setzen aktivieren:</w:t>
      </w:r>
    </w:p>
    <w:p w14:paraId="0127FF2C" w14:textId="27532ED9" w:rsidR="00E550D2" w:rsidRPr="006056E9" w:rsidRDefault="00E550D2" w:rsidP="00123301">
      <w:pPr>
        <w:pStyle w:val="Code"/>
        <w:rPr>
          <w:lang w:val="en-US"/>
        </w:rPr>
      </w:pPr>
      <w:r w:rsidRPr="006056E9">
        <w:rPr>
          <w:lang w:val="en-US"/>
        </w:rPr>
        <w:t xml:space="preserve">gluster volume set </w:t>
      </w:r>
      <w:r w:rsidR="00667CCD">
        <w:rPr>
          <w:lang w:val="en-US"/>
        </w:rPr>
        <w:t>glusterfs-1-volume</w:t>
      </w:r>
      <w:r w:rsidRPr="006056E9">
        <w:rPr>
          <w:lang w:val="en-US"/>
        </w:rPr>
        <w:t xml:space="preserve"> group virt</w:t>
      </w:r>
    </w:p>
    <w:p w14:paraId="14BDA811" w14:textId="40F7A0F3" w:rsidR="00C65863" w:rsidRPr="00D84272" w:rsidRDefault="00693874" w:rsidP="00123301">
      <w:r w:rsidRPr="00D84272">
        <w:t xml:space="preserve">Diese danach </w:t>
      </w:r>
      <w:r w:rsidR="00C65863" w:rsidRPr="00D84272">
        <w:t>überprüfen:</w:t>
      </w:r>
    </w:p>
    <w:p w14:paraId="5C44469C" w14:textId="4AE560E7" w:rsidR="00BD7EEC" w:rsidRPr="00D84272" w:rsidRDefault="00BD7EEC" w:rsidP="00123301">
      <w:pPr>
        <w:pStyle w:val="Code"/>
      </w:pPr>
      <w:r w:rsidRPr="00D84272">
        <w:t>gluster volume info</w:t>
      </w:r>
    </w:p>
    <w:p w14:paraId="5CC357C1" w14:textId="512936F2" w:rsidR="00C65863" w:rsidRPr="00C65863" w:rsidRDefault="00C65863" w:rsidP="00123301">
      <w:pPr>
        <w:pStyle w:val="Code-Ausgabe"/>
      </w:pPr>
      <w:r w:rsidRPr="006056E9">
        <w:t>features.shard</w:t>
      </w:r>
      <w:r w:rsidR="00456B8D">
        <w:t xml:space="preserve">: </w:t>
      </w:r>
      <w:r w:rsidRPr="006056E9">
        <w:t>on</w:t>
      </w:r>
    </w:p>
    <w:p w14:paraId="5D6E56FB" w14:textId="66362BD5" w:rsidR="00522173" w:rsidRPr="002C703E" w:rsidRDefault="00886317" w:rsidP="00123301">
      <w:pPr>
        <w:pStyle w:val="berschrift5"/>
        <w:rPr>
          <w:lang w:val="en-US"/>
        </w:rPr>
      </w:pPr>
      <w:r w:rsidRPr="002C703E">
        <w:rPr>
          <w:lang w:val="en-US"/>
        </w:rPr>
        <w:t xml:space="preserve">Teil </w:t>
      </w:r>
      <w:r w:rsidR="00B81223">
        <w:rPr>
          <w:lang w:val="en-US"/>
        </w:rPr>
        <w:t>6</w:t>
      </w:r>
      <w:r w:rsidRPr="002C703E">
        <w:rPr>
          <w:lang w:val="en-US"/>
        </w:rPr>
        <w:t xml:space="preserve"> – GlusterFS</w:t>
      </w:r>
      <w:r w:rsidR="00C34140" w:rsidRPr="002C703E">
        <w:rPr>
          <w:lang w:val="en-US"/>
        </w:rPr>
        <w:t>-Volum</w:t>
      </w:r>
      <w:r w:rsidR="005600D1" w:rsidRPr="002C703E">
        <w:rPr>
          <w:lang w:val="en-US"/>
        </w:rPr>
        <w:t>e</w:t>
      </w:r>
      <w:r w:rsidRPr="002C703E">
        <w:rPr>
          <w:lang w:val="en-US"/>
        </w:rPr>
        <w:t xml:space="preserve"> </w:t>
      </w:r>
      <w:r w:rsidR="00392214" w:rsidRPr="002C703E">
        <w:rPr>
          <w:lang w:val="en-US"/>
        </w:rPr>
        <w:t xml:space="preserve">in Proxmox </w:t>
      </w:r>
      <w:r w:rsidRPr="002C703E">
        <w:rPr>
          <w:lang w:val="en-US"/>
        </w:rPr>
        <w:t>hinzufügen</w:t>
      </w:r>
    </w:p>
    <w:p w14:paraId="437FF7CB" w14:textId="6AC90B6E" w:rsidR="0069023B" w:rsidRDefault="0000139B" w:rsidP="00123301">
      <w:r>
        <w:t>Über</w:t>
      </w:r>
      <w:r w:rsidR="0069023B">
        <w:t xml:space="preserve"> </w:t>
      </w:r>
      <w:r w:rsidR="0069023B" w:rsidRPr="0000139B">
        <w:rPr>
          <w:b/>
          <w:bCs/>
        </w:rPr>
        <w:t xml:space="preserve">Datacenter </w:t>
      </w:r>
      <w:r w:rsidR="00595677" w:rsidRPr="0000139B">
        <w:rPr>
          <w:b/>
          <w:bCs/>
        </w:rPr>
        <w:t>&gt; Storage &gt; GlusterFS</w:t>
      </w:r>
      <w:r w:rsidR="00595677">
        <w:t xml:space="preserve"> </w:t>
      </w:r>
      <w:r w:rsidR="00BD144D">
        <w:t xml:space="preserve">auf einem der Nodes </w:t>
      </w:r>
      <w:r w:rsidR="004B20B4">
        <w:t>einen neuen Storage</w:t>
      </w:r>
      <w:r w:rsidR="002359B9">
        <w:t xml:space="preserve"> des </w:t>
      </w:r>
      <w:r w:rsidR="003D4FE9">
        <w:t>Typs GlusterFS</w:t>
      </w:r>
      <w:r w:rsidR="001A57C5">
        <w:t xml:space="preserve"> </w:t>
      </w:r>
      <w:r w:rsidR="00BE1E2A">
        <w:t>erzeugen</w:t>
      </w:r>
      <w:r w:rsidR="003D4FE9">
        <w:t>:</w:t>
      </w:r>
    </w:p>
    <w:p w14:paraId="48A03FA4" w14:textId="4FE29BCD" w:rsidR="00F97C29" w:rsidRDefault="00F97C29" w:rsidP="00123301">
      <w:pPr>
        <w:pStyle w:val="Bildabsatz"/>
      </w:pPr>
      <w:r w:rsidRPr="00F97C29">
        <w:lastRenderedPageBreak/>
        <w:drawing>
          <wp:inline distT="0" distB="0" distL="0" distR="0" wp14:anchorId="4183C6DF" wp14:editId="5A11B912">
            <wp:extent cx="3031395" cy="2911495"/>
            <wp:effectExtent l="0" t="0" r="0" b="3175"/>
            <wp:docPr id="18" name="Grafik 1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Ein Bild, das Text enthält.&#10;&#10;Automatisch generierte Beschreibung"/>
                    <pic:cNvPicPr/>
                  </pic:nvPicPr>
                  <pic:blipFill rotWithShape="1">
                    <a:blip r:embed="rId36"/>
                    <a:srcRect t="768"/>
                    <a:stretch/>
                  </pic:blipFill>
                  <pic:spPr bwMode="auto">
                    <a:xfrm>
                      <a:off x="0" y="0"/>
                      <a:ext cx="3044630" cy="2924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F8FE9" w14:textId="0163B8A4" w:rsidR="001A57C5" w:rsidRDefault="00473FC7" w:rsidP="00123301">
      <w:r>
        <w:t>Den Storage mit den folgenden Daten anlegen</w:t>
      </w:r>
      <w:r w:rsidR="00E14D29">
        <w:t xml:space="preserve">. </w:t>
      </w:r>
      <w:r w:rsidR="000C7C20">
        <w:t>Als IP d</w:t>
      </w:r>
      <w:r w:rsidR="00BB1D02">
        <w:t xml:space="preserve">ie </w:t>
      </w:r>
      <w:r w:rsidR="003D27FD">
        <w:t xml:space="preserve">des </w:t>
      </w:r>
      <w:proofErr w:type="spellStart"/>
      <w:r w:rsidR="00BB1D02">
        <w:t>Lo</w:t>
      </w:r>
      <w:r w:rsidR="006F3DBC">
        <w:t>c</w:t>
      </w:r>
      <w:r w:rsidR="00BB1D02">
        <w:t>alhost</w:t>
      </w:r>
      <w:proofErr w:type="spellEnd"/>
      <w:r w:rsidR="006F3DBC">
        <w:t xml:space="preserve"> (= 127.0.0.1)</w:t>
      </w:r>
      <w:r w:rsidR="00BB1D02">
        <w:t xml:space="preserve"> nehmen. Somit verbindet sich jeder Proxmox-Node auf sich selbst und den </w:t>
      </w:r>
      <w:r w:rsidR="003D27FD">
        <w:t xml:space="preserve">Rest erledigt das </w:t>
      </w:r>
      <w:r w:rsidR="00AB2541">
        <w:t>GlusterFS</w:t>
      </w:r>
      <w:r w:rsidR="003D27FD">
        <w:t>-Cluster.</w:t>
      </w:r>
    </w:p>
    <w:p w14:paraId="71147540" w14:textId="6322ADDD" w:rsidR="00EA26C5" w:rsidRDefault="00765F3B" w:rsidP="00123301">
      <w:pPr>
        <w:pStyle w:val="Bildabsatz"/>
      </w:pPr>
      <w:r w:rsidRPr="00765F3B">
        <w:drawing>
          <wp:inline distT="0" distB="0" distL="0" distR="0" wp14:anchorId="4474EE92" wp14:editId="633D70E9">
            <wp:extent cx="3718625" cy="2172614"/>
            <wp:effectExtent l="0" t="0" r="0" b="0"/>
            <wp:docPr id="81" name="Grafik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30070" cy="217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DA3F" w14:textId="49A1D7DF" w:rsidR="005312A0" w:rsidRDefault="005312A0" w:rsidP="00123301">
      <w:pPr>
        <w:pStyle w:val="Bildabsatz"/>
      </w:pPr>
      <w:r>
        <w:t xml:space="preserve">Dies wird, da Proxmox als Cluster konfiguriert ist, </w:t>
      </w:r>
      <w:r w:rsidR="0072599D">
        <w:t xml:space="preserve">automatisch </w:t>
      </w:r>
      <w:r>
        <w:t>auf die anderen Nodes</w:t>
      </w:r>
      <w:r w:rsidR="008044CB">
        <w:t xml:space="preserve"> des Clusters </w:t>
      </w:r>
      <w:r>
        <w:t>synchronisiert.</w:t>
      </w:r>
    </w:p>
    <w:p w14:paraId="6FBD5C56" w14:textId="7C270EEE" w:rsidR="00C957B6" w:rsidRDefault="00960ADD" w:rsidP="00123301">
      <w:r>
        <w:t>Ein e</w:t>
      </w:r>
      <w:r w:rsidR="00C957B6">
        <w:t>rfolgreicher angelegter GlusterFS Storage</w:t>
      </w:r>
      <w:r>
        <w:t xml:space="preserve"> sieht in der WebUI dann so aus</w:t>
      </w:r>
      <w:r w:rsidR="00C957B6">
        <w:t>:</w:t>
      </w:r>
    </w:p>
    <w:p w14:paraId="049624F1" w14:textId="340BB598" w:rsidR="00EE5BC0" w:rsidRDefault="00EE5BC0" w:rsidP="00123301">
      <w:r w:rsidRPr="00EE5BC0">
        <w:rPr>
          <w:noProof/>
        </w:rPr>
        <w:drawing>
          <wp:inline distT="0" distB="0" distL="0" distR="0" wp14:anchorId="53274EF1" wp14:editId="7B979FA1">
            <wp:extent cx="5559328" cy="826516"/>
            <wp:effectExtent l="0" t="0" r="3810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6709" cy="83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0503" w14:textId="7345055B" w:rsidR="00590027" w:rsidRDefault="00590027" w:rsidP="00123301">
      <w:pPr>
        <w:pStyle w:val="berschrift5"/>
      </w:pPr>
      <w:r w:rsidRPr="005D14E8">
        <w:t xml:space="preserve">Teil </w:t>
      </w:r>
      <w:r w:rsidR="00B81223">
        <w:t>7</w:t>
      </w:r>
      <w:r w:rsidRPr="005D14E8">
        <w:t xml:space="preserve"> – </w:t>
      </w:r>
      <w:r w:rsidR="00FE5132" w:rsidRPr="005D14E8">
        <w:t xml:space="preserve">Workaround: </w:t>
      </w:r>
      <w:r w:rsidRPr="005D14E8">
        <w:t>G</w:t>
      </w:r>
      <w:r w:rsidR="00751341">
        <w:t>l</w:t>
      </w:r>
      <w:r w:rsidRPr="005D14E8">
        <w:t xml:space="preserve">usterFS für LXC </w:t>
      </w:r>
      <w:r w:rsidR="00AF40DF" w:rsidRPr="005D14E8">
        <w:t>bereitstellen</w:t>
      </w:r>
    </w:p>
    <w:p w14:paraId="20599BD5" w14:textId="5F168ECE" w:rsidR="00B50982" w:rsidRPr="008A3704" w:rsidRDefault="00517A80" w:rsidP="00123301">
      <w:r w:rsidRPr="008A3704">
        <w:t>Aktuell</w:t>
      </w:r>
      <w:r w:rsidR="00B66224" w:rsidRPr="008A3704">
        <w:t xml:space="preserve"> </w:t>
      </w:r>
      <w:r w:rsidR="008B5196" w:rsidRPr="008A3704">
        <w:t>können Images der Container</w:t>
      </w:r>
      <w:r w:rsidR="00A668EF">
        <w:t xml:space="preserve"> (LXCs)</w:t>
      </w:r>
      <w:r w:rsidR="00B17231" w:rsidRPr="008A3704">
        <w:t xml:space="preserve"> im Format RAW</w:t>
      </w:r>
      <w:r w:rsidR="003C5E37" w:rsidRPr="008A3704">
        <w:t xml:space="preserve"> nicht auf einem GlusterFS Storage </w:t>
      </w:r>
      <w:r w:rsidR="00B17231" w:rsidRPr="008A3704">
        <w:t>abgelegt</w:t>
      </w:r>
      <w:r w:rsidR="00A668EF">
        <w:t xml:space="preserve"> werden</w:t>
      </w:r>
      <w:r w:rsidR="00B17231" w:rsidRPr="008A3704">
        <w:t>. Durch den folgenden Workaround wird dies möglich. Einen Nachteil gibt es allerdings: Es können keine Snapshots angelegt werden.</w:t>
      </w:r>
    </w:p>
    <w:p w14:paraId="586E9A30" w14:textId="39508344" w:rsidR="007A21B1" w:rsidRPr="007A21B1" w:rsidRDefault="007A21B1" w:rsidP="00123301">
      <w:r w:rsidRPr="007A21B1">
        <w:t>D</w:t>
      </w:r>
      <w:r>
        <w:t xml:space="preserve">ie </w:t>
      </w:r>
      <w:r w:rsidRPr="002B3990">
        <w:rPr>
          <w:b/>
          <w:bCs/>
        </w:rPr>
        <w:t>/etc/</w:t>
      </w:r>
      <w:proofErr w:type="spellStart"/>
      <w:r w:rsidRPr="002B3990">
        <w:rPr>
          <w:b/>
          <w:bCs/>
        </w:rPr>
        <w:t>fstab</w:t>
      </w:r>
      <w:proofErr w:type="spellEnd"/>
      <w:r>
        <w:t xml:space="preserve"> um folgenden Eintrag</w:t>
      </w:r>
      <w:r w:rsidR="00532969">
        <w:t xml:space="preserve">, auf </w:t>
      </w:r>
      <w:r w:rsidR="00532969" w:rsidRPr="0078580F">
        <w:rPr>
          <w:b/>
          <w:bCs/>
        </w:rPr>
        <w:t>jedem</w:t>
      </w:r>
      <w:r w:rsidR="00532969">
        <w:t xml:space="preserve"> der Nodes, </w:t>
      </w:r>
      <w:r>
        <w:t xml:space="preserve">erweitern und danach </w:t>
      </w:r>
      <w:r w:rsidR="00422420">
        <w:t>diesen in das System einhängen</w:t>
      </w:r>
      <w:r w:rsidR="00212F17">
        <w:t xml:space="preserve">. Darauf achten, </w:t>
      </w:r>
      <w:r w:rsidR="0018222E">
        <w:t>dass</w:t>
      </w:r>
      <w:r w:rsidR="00212F17">
        <w:t xml:space="preserve"> der Mount-Pfad (hier im Beispiel </w:t>
      </w:r>
      <w:r w:rsidR="00212F17" w:rsidRPr="00212F17">
        <w:rPr>
          <w:i/>
          <w:iCs/>
        </w:rPr>
        <w:t>/</w:t>
      </w:r>
      <w:proofErr w:type="spellStart"/>
      <w:r w:rsidR="00212F17" w:rsidRPr="00212F17">
        <w:rPr>
          <w:i/>
          <w:iCs/>
        </w:rPr>
        <w:t>mnt</w:t>
      </w:r>
      <w:proofErr w:type="spellEnd"/>
      <w:r w:rsidR="00212F17" w:rsidRPr="00212F17">
        <w:rPr>
          <w:i/>
          <w:iCs/>
        </w:rPr>
        <w:t>/</w:t>
      </w:r>
      <w:proofErr w:type="spellStart"/>
      <w:r w:rsidR="00212F17" w:rsidRPr="00212F17">
        <w:rPr>
          <w:i/>
          <w:iCs/>
        </w:rPr>
        <w:t>pve</w:t>
      </w:r>
      <w:proofErr w:type="spellEnd"/>
      <w:r w:rsidR="00212F17" w:rsidRPr="00212F17">
        <w:rPr>
          <w:i/>
          <w:iCs/>
        </w:rPr>
        <w:t>/</w:t>
      </w:r>
      <w:r w:rsidR="00212F17" w:rsidRPr="0018222E">
        <w:rPr>
          <w:b/>
          <w:bCs/>
          <w:i/>
          <w:iCs/>
        </w:rPr>
        <w:t>glusterfs-1</w:t>
      </w:r>
      <w:r w:rsidR="00212F17">
        <w:t>) der ID</w:t>
      </w:r>
      <w:r w:rsidR="00524298">
        <w:t xml:space="preserve"> </w:t>
      </w:r>
      <w:r w:rsidR="00212F17">
        <w:t>/</w:t>
      </w:r>
      <w:r w:rsidR="00524298">
        <w:t xml:space="preserve"> dem </w:t>
      </w:r>
      <w:r w:rsidR="00212F17">
        <w:t xml:space="preserve">Namen entspricht, welcher </w:t>
      </w:r>
      <w:r w:rsidR="006D23E4">
        <w:t xml:space="preserve">vorherigen Kapitel </w:t>
      </w:r>
      <w:r w:rsidR="00212F17">
        <w:t xml:space="preserve">„GlusterFS-Volume </w:t>
      </w:r>
      <w:r w:rsidR="0026464A">
        <w:t>i</w:t>
      </w:r>
      <w:r w:rsidR="00212F17">
        <w:t xml:space="preserve">n </w:t>
      </w:r>
      <w:r w:rsidR="0026464A">
        <w:t>P</w:t>
      </w:r>
      <w:r w:rsidR="00212F17">
        <w:t>roxmox hinzufügen“</w:t>
      </w:r>
      <w:r w:rsidR="0026464A">
        <w:t xml:space="preserve"> </w:t>
      </w:r>
      <w:r w:rsidR="00392214">
        <w:t>gewählt wurde:</w:t>
      </w:r>
    </w:p>
    <w:p w14:paraId="5F2AFA06" w14:textId="4D0C9382" w:rsidR="00F97EF3" w:rsidRPr="00D84272" w:rsidRDefault="008D1164" w:rsidP="00123301">
      <w:pPr>
        <w:pStyle w:val="Code"/>
        <w:rPr>
          <w:lang w:val="en-US"/>
        </w:rPr>
      </w:pPr>
      <w:r w:rsidRPr="00D84272">
        <w:rPr>
          <w:lang w:val="en-US"/>
        </w:rPr>
        <w:lastRenderedPageBreak/>
        <w:t>echo "localhost:</w:t>
      </w:r>
      <w:r w:rsidR="00667CCD">
        <w:rPr>
          <w:lang w:val="en-US"/>
        </w:rPr>
        <w:t>glusterfs-1-volume</w:t>
      </w:r>
      <w:r w:rsidRPr="00D84272">
        <w:rPr>
          <w:lang w:val="en-US"/>
        </w:rPr>
        <w:t xml:space="preserve"> /mnt/pve/glusterfs-1 glusterfs defaults,_netdev 0 0" &gt;&gt; /etc/fstab</w:t>
      </w:r>
      <w:r w:rsidRPr="00D84272">
        <w:rPr>
          <w:lang w:val="en-US"/>
        </w:rPr>
        <w:br/>
      </w:r>
      <w:r w:rsidR="007A21B1" w:rsidRPr="00D84272">
        <w:rPr>
          <w:lang w:val="en-US"/>
        </w:rPr>
        <w:t>mount -a</w:t>
      </w:r>
    </w:p>
    <w:p w14:paraId="289DBCEA" w14:textId="588132D3" w:rsidR="004A6305" w:rsidRDefault="004A6305" w:rsidP="00123301">
      <w:pPr>
        <w:pStyle w:val="Bildabsatz"/>
      </w:pPr>
      <w:r>
        <w:t>Das System gibt dann die folgende Meldung aus, die ist allerdings nur eine Warnung:</w:t>
      </w:r>
    </w:p>
    <w:p w14:paraId="6B8CB32B" w14:textId="77777777" w:rsidR="004A6305" w:rsidRPr="004A6305" w:rsidRDefault="004A6305" w:rsidP="00123301">
      <w:pPr>
        <w:pStyle w:val="Code-Ausgabe"/>
      </w:pPr>
      <w:r w:rsidRPr="004A6305">
        <w:t>/sbin/mount.glusterfs: according to mtab, GlusterFS is already mounted on /mnt/pve/glusterfs-1</w:t>
      </w:r>
    </w:p>
    <w:p w14:paraId="7A22C3C7" w14:textId="0A7E4159" w:rsidR="00F143F3" w:rsidRDefault="009C6E74" w:rsidP="00123301">
      <w:pPr>
        <w:pStyle w:val="Bildabsatz"/>
      </w:pPr>
      <w:r>
        <w:t>Ü</w:t>
      </w:r>
      <w:r w:rsidR="00F143F3">
        <w:t xml:space="preserve">ber </w:t>
      </w:r>
      <w:r w:rsidR="00F143F3" w:rsidRPr="008B1A74">
        <w:rPr>
          <w:b/>
          <w:bCs/>
        </w:rPr>
        <w:t xml:space="preserve">Datacenter &gt; </w:t>
      </w:r>
      <w:r w:rsidR="00F143F3">
        <w:rPr>
          <w:b/>
          <w:bCs/>
        </w:rPr>
        <w:t>Storage</w:t>
      </w:r>
      <w:r w:rsidR="00F143F3" w:rsidRPr="008B1A74">
        <w:rPr>
          <w:b/>
          <w:bCs/>
        </w:rPr>
        <w:t xml:space="preserve"> &gt; </w:t>
      </w:r>
      <w:r w:rsidR="00F143F3">
        <w:rPr>
          <w:b/>
          <w:bCs/>
        </w:rPr>
        <w:t>Add</w:t>
      </w:r>
      <w:r w:rsidR="00F143F3">
        <w:t xml:space="preserve"> </w:t>
      </w:r>
      <w:r w:rsidR="00966F25">
        <w:t xml:space="preserve">auf </w:t>
      </w:r>
      <w:r w:rsidR="00966F25" w:rsidRPr="009B6430">
        <w:rPr>
          <w:b/>
          <w:bCs/>
        </w:rPr>
        <w:t>einem</w:t>
      </w:r>
      <w:r w:rsidR="00966F25">
        <w:t xml:space="preserve"> der Nodes</w:t>
      </w:r>
      <w:r w:rsidR="009B6430">
        <w:t xml:space="preserve"> </w:t>
      </w:r>
      <w:r w:rsidR="00F143F3">
        <w:t xml:space="preserve">einen neuen </w:t>
      </w:r>
      <w:r w:rsidR="00AE748C">
        <w:t>Storage vom Typ „Directory“ anlegen:</w:t>
      </w:r>
    </w:p>
    <w:p w14:paraId="08474BB3" w14:textId="53C7288F" w:rsidR="004D3A40" w:rsidRDefault="004D3A40" w:rsidP="00123301">
      <w:pPr>
        <w:pStyle w:val="Bildabsatz"/>
      </w:pPr>
      <w:r w:rsidRPr="004D3A40">
        <w:drawing>
          <wp:inline distT="0" distB="0" distL="0" distR="0" wp14:anchorId="2F65632A" wp14:editId="152F5EBF">
            <wp:extent cx="4254415" cy="1840020"/>
            <wp:effectExtent l="0" t="0" r="0" b="8255"/>
            <wp:docPr id="67" name="Grafik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l="726" t="1928" r="-1"/>
                    <a:stretch/>
                  </pic:blipFill>
                  <pic:spPr bwMode="auto">
                    <a:xfrm>
                      <a:off x="0" y="0"/>
                      <a:ext cx="4262537" cy="1843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6C82E" w14:textId="77777777" w:rsidR="00894361" w:rsidRDefault="00026921" w:rsidP="00123301">
      <w:pPr>
        <w:pStyle w:val="Bildabsatz"/>
      </w:pPr>
      <w:r>
        <w:t>Die ID des neuen Directorys wird zum Namem des Storages</w:t>
      </w:r>
      <w:r w:rsidR="00D849E6">
        <w:t>. U</w:t>
      </w:r>
      <w:r>
        <w:t>nter Directory wird der in der /etc/fstab angebenen Pfad eingetragen.</w:t>
      </w:r>
    </w:p>
    <w:p w14:paraId="1133A1AB" w14:textId="52D25D6C" w:rsidR="00026921" w:rsidRDefault="00026921" w:rsidP="00123301">
      <w:pPr>
        <w:pStyle w:val="Bildabsatz"/>
      </w:pPr>
      <w:r>
        <w:t xml:space="preserve">Das Flag „Shared“ </w:t>
      </w:r>
      <w:r w:rsidRPr="00A00CE6">
        <w:rPr>
          <w:b/>
          <w:bCs/>
        </w:rPr>
        <w:t>muss manuell</w:t>
      </w:r>
      <w:r>
        <w:t xml:space="preserve"> aktiviert werden!</w:t>
      </w:r>
    </w:p>
    <w:p w14:paraId="588B6AFA" w14:textId="7452816A" w:rsidR="004E247C" w:rsidRDefault="00D4316E" w:rsidP="00123301">
      <w:pPr>
        <w:pStyle w:val="Bildabsatz"/>
      </w:pPr>
      <w:r w:rsidRPr="00D4316E">
        <w:drawing>
          <wp:inline distT="0" distB="0" distL="0" distR="0" wp14:anchorId="20466FC5" wp14:editId="420D0F89">
            <wp:extent cx="3287352" cy="1299110"/>
            <wp:effectExtent l="0" t="0" r="0" b="0"/>
            <wp:docPr id="78" name="Grafik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98627" cy="130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</w:t>
      </w:r>
    </w:p>
    <w:p w14:paraId="1CC0BC46" w14:textId="007357E6" w:rsidR="00BF2EF7" w:rsidRDefault="00BF2EF7" w:rsidP="00123301">
      <w:r w:rsidRPr="00BF2EF7">
        <w:t>Beim Erstellen von LXC</w:t>
      </w:r>
      <w:r w:rsidR="007F72A1">
        <w:t>s</w:t>
      </w:r>
      <w:r>
        <w:t xml:space="preserve"> </w:t>
      </w:r>
      <w:r w:rsidR="000B212A">
        <w:t xml:space="preserve">kann </w:t>
      </w:r>
      <w:r w:rsidR="00013D83">
        <w:t>nun</w:t>
      </w:r>
      <w:r>
        <w:t xml:space="preserve"> </w:t>
      </w:r>
      <w:r w:rsidRPr="00013D83">
        <w:rPr>
          <w:b/>
          <w:bCs/>
        </w:rPr>
        <w:t>glusterfs-1-lxc</w:t>
      </w:r>
      <w:r>
        <w:t xml:space="preserve"> als Storage ausgewählt werden</w:t>
      </w:r>
      <w:r w:rsidR="003678E0">
        <w:t xml:space="preserve"> (</w:t>
      </w:r>
      <w:r w:rsidR="009079CB">
        <w:t>s</w:t>
      </w:r>
      <w:r w:rsidR="00D03E3B">
        <w:t>iehe</w:t>
      </w:r>
      <w:r w:rsidR="003678E0">
        <w:t xml:space="preserve"> auch</w:t>
      </w:r>
      <w:r w:rsidR="00D03E3B">
        <w:t xml:space="preserve"> </w:t>
      </w:r>
      <w:r w:rsidR="00013D83">
        <w:t>Kapitel „HA Konfiguration“</w:t>
      </w:r>
      <w:r w:rsidR="003678E0">
        <w:t>)</w:t>
      </w:r>
      <w:r w:rsidR="005317CD">
        <w:t>.</w:t>
      </w:r>
    </w:p>
    <w:p w14:paraId="63FFCA00" w14:textId="4F9DB62F" w:rsidR="009A1AC0" w:rsidRDefault="00B81223" w:rsidP="00123301">
      <w:pPr>
        <w:pStyle w:val="berschrift5"/>
      </w:pPr>
      <w:r>
        <w:t xml:space="preserve">Teil 8 - </w:t>
      </w:r>
      <w:r w:rsidR="009A1AC0">
        <w:t>Optional: 2 Bricks, 1 Arbiter</w:t>
      </w:r>
    </w:p>
    <w:p w14:paraId="3F51EF78" w14:textId="3EAB4B22" w:rsidR="007E1FEE" w:rsidRDefault="00CA7CC4" w:rsidP="00123301">
      <w:r>
        <w:t>Wenn als alternative</w:t>
      </w:r>
      <w:r w:rsidR="005E7954">
        <w:t xml:space="preserve"> oder Zwischenschritt</w:t>
      </w:r>
      <w:r>
        <w:t xml:space="preserve"> zu einem dritten Node ein </w:t>
      </w:r>
      <w:r w:rsidR="0071007B">
        <w:t xml:space="preserve">Raspberry Pi als qdevice eingesetzt wird (siehe Kapitel </w:t>
      </w:r>
      <w:r w:rsidR="002969CC">
        <w:t>„</w:t>
      </w:r>
      <w:r w:rsidR="0071007B">
        <w:t>Optional</w:t>
      </w:r>
      <w:r w:rsidR="0071007B" w:rsidRPr="0071007B">
        <w:t xml:space="preserve">: </w:t>
      </w:r>
      <w:r w:rsidR="002969CC">
        <w:t>ein Raspberry Pi als qdevice“), muss auch für das GlusterFS</w:t>
      </w:r>
      <w:r w:rsidR="005E7954">
        <w:t>-Cluster</w:t>
      </w:r>
      <w:r w:rsidR="002969CC">
        <w:t xml:space="preserve"> ein weiter </w:t>
      </w:r>
      <w:r w:rsidR="005E7954">
        <w:t xml:space="preserve">Node definiert werden. Dafür ist der </w:t>
      </w:r>
      <w:r w:rsidR="002F3338">
        <w:t>Arbiter vorgesehen.</w:t>
      </w:r>
      <w:r w:rsidR="00B81223">
        <w:t xml:space="preserve"> Dieser kann ebenfalls auf dem Raspberry Pi </w:t>
      </w:r>
      <w:r w:rsidR="00DB3FA6">
        <w:t>welcher das qdevice für Proxmox darstellt, installiert werden.</w:t>
      </w:r>
      <w:r w:rsidR="00491536">
        <w:t xml:space="preserve"> Auf diesem werden die Meta-Daten des GlusterFS bereitgehalten. Da dies ein sehr IO lastiger Prozess ist, sollte dafür ein extra USB-Stick verwendet </w:t>
      </w:r>
      <w:proofErr w:type="gramStart"/>
      <w:r w:rsidR="00491536">
        <w:t>werden</w:t>
      </w:r>
      <w:proofErr w:type="gramEnd"/>
      <w:r w:rsidR="00AF199E">
        <w:t xml:space="preserve"> um die System SD-Karte zu schonen.</w:t>
      </w:r>
    </w:p>
    <w:p w14:paraId="4D4D8B5D" w14:textId="42799B10" w:rsidR="00AF199E" w:rsidRDefault="002F3338" w:rsidP="00123301">
      <w:r>
        <w:t xml:space="preserve">Details </w:t>
      </w:r>
      <w:r w:rsidR="00491536">
        <w:t>zum Arbiter</w:t>
      </w:r>
      <w:r w:rsidR="0042328E">
        <w:t xml:space="preserve"> &amp; </w:t>
      </w:r>
      <w:r w:rsidR="00491536">
        <w:t>GlusterFS</w:t>
      </w:r>
      <w:r>
        <w:t xml:space="preserve"> unter:</w:t>
      </w:r>
    </w:p>
    <w:p w14:paraId="0164EC0C" w14:textId="2C492FC4" w:rsidR="00744E0E" w:rsidRDefault="00B27FC4" w:rsidP="00123301">
      <w:pPr>
        <w:pStyle w:val="Listenabsatz"/>
        <w:numPr>
          <w:ilvl w:val="0"/>
          <w:numId w:val="55"/>
        </w:numPr>
      </w:pPr>
      <w:hyperlink r:id="rId41" w:anchor="how-arbiter-works" w:history="1">
        <w:r w:rsidR="00AF199E" w:rsidRPr="0089372E">
          <w:rPr>
            <w:rStyle w:val="Hyperlink"/>
          </w:rPr>
          <w:t>https://docs.gluster.org/en/v3/Administrator%20Guide/arbiter-volumes-and-quorum/#how-arbiter-works</w:t>
        </w:r>
      </w:hyperlink>
    </w:p>
    <w:p w14:paraId="0EBA3C76" w14:textId="3A3F6B31" w:rsidR="00D657FF" w:rsidRDefault="00B27FC4" w:rsidP="00123301">
      <w:pPr>
        <w:pStyle w:val="Listenabsatz"/>
        <w:numPr>
          <w:ilvl w:val="0"/>
          <w:numId w:val="55"/>
        </w:numPr>
      </w:pPr>
      <w:hyperlink r:id="rId42" w:history="1">
        <w:r w:rsidR="00D657FF" w:rsidRPr="0089372E">
          <w:rPr>
            <w:rStyle w:val="Hyperlink"/>
          </w:rPr>
          <w:t>https://access.redhat.com/documentation/en-us/red_hat_gluster_storage/3.4/html/administration_guide/creating_arbitrated_replicated_volumes</w:t>
        </w:r>
      </w:hyperlink>
    </w:p>
    <w:p w14:paraId="278D7D2B" w14:textId="02D89489" w:rsidR="00660B9C" w:rsidRDefault="00660B9C" w:rsidP="00123301">
      <w:pPr>
        <w:pStyle w:val="berschrift6"/>
      </w:pPr>
      <w:r>
        <w:lastRenderedPageBreak/>
        <w:t>Upgrade Raspbian 10 auf 11</w:t>
      </w:r>
    </w:p>
    <w:p w14:paraId="4E886006" w14:textId="0DD90DB2" w:rsidR="002E65DF" w:rsidRPr="002E65DF" w:rsidRDefault="00491536" w:rsidP="00123301">
      <w:r>
        <w:t xml:space="preserve">Das aktuelle Rasbian Image setzt noch auf Debian 10 </w:t>
      </w:r>
      <w:r w:rsidR="00041140">
        <w:t xml:space="preserve">auf und sollte manuell auf Debian 11 aktualisiert werden. Denn wie in Teil 1 des GlusterFS Kapitels schon erwähnt, wird bei Debian 10 eine veraltete Version von GlusterFS mitgeliefert. Durch das Upgrade auf Debian 11 wird auch GlusterFS auf die Version </w:t>
      </w:r>
      <w:r w:rsidR="004C7F74">
        <w:t>9.2</w:t>
      </w:r>
      <w:r w:rsidR="00041140">
        <w:t xml:space="preserve"> angehoben.</w:t>
      </w:r>
    </w:p>
    <w:p w14:paraId="41977F96" w14:textId="7A2F7545" w:rsidR="00660B9C" w:rsidRDefault="00041140" w:rsidP="00123301">
      <w:r>
        <w:t>Der schnellste Weg Ras</w:t>
      </w:r>
      <w:r w:rsidR="00BF3C44">
        <w:t xml:space="preserve">bian 10 auf 11 zu aktualisieren ist das in diesem Thread verlinkte Bash-Skript: </w:t>
      </w:r>
      <w:hyperlink r:id="rId43" w:history="1">
        <w:r w:rsidR="00660B9C" w:rsidRPr="007C305A">
          <w:rPr>
            <w:rStyle w:val="Hyperlink"/>
          </w:rPr>
          <w:t>https://www.raspberrypi.org/forums/viewtopic.php?f=29&amp;t=317888</w:t>
        </w:r>
      </w:hyperlink>
    </w:p>
    <w:p w14:paraId="09B2CF22" w14:textId="41CB274D" w:rsidR="00BF3C44" w:rsidRDefault="00BF3C44" w:rsidP="00123301">
      <w:pPr>
        <w:rPr>
          <w:b/>
          <w:bCs/>
        </w:rPr>
      </w:pPr>
      <w:r w:rsidRPr="0042328E">
        <w:rPr>
          <w:b/>
          <w:bCs/>
        </w:rPr>
        <w:t>Wichtig: Vor den ausführen von fremden Skripten</w:t>
      </w:r>
      <w:r w:rsidR="00EC5DBC" w:rsidRPr="0042328E">
        <w:rPr>
          <w:b/>
          <w:bCs/>
        </w:rPr>
        <w:t>, diese immer lesen und verstehen!</w:t>
      </w:r>
      <w:r w:rsidR="0042328E">
        <w:rPr>
          <w:b/>
          <w:bCs/>
        </w:rPr>
        <w:t xml:space="preserve"> Alternative die Schritte manuell durchführen.</w:t>
      </w:r>
    </w:p>
    <w:p w14:paraId="29AF8719" w14:textId="6E62D609" w:rsidR="003506B0" w:rsidRPr="003506B0" w:rsidRDefault="003506B0" w:rsidP="00123301">
      <w:r w:rsidRPr="003506B0">
        <w:t>Nach dem Upgrade unbedingt das System durchstarten.</w:t>
      </w:r>
    </w:p>
    <w:p w14:paraId="60D6656C" w14:textId="72946AE7" w:rsidR="0009551A" w:rsidRDefault="00A16041" w:rsidP="00123301">
      <w:pPr>
        <w:pStyle w:val="berschrift6"/>
      </w:pPr>
      <w:r>
        <w:t>USB-Stick vorbereiten</w:t>
      </w:r>
    </w:p>
    <w:p w14:paraId="4315C7CA" w14:textId="03965025" w:rsidR="00EC5DBC" w:rsidRDefault="00CE077E" w:rsidP="00123301">
      <w:r>
        <w:t>Als erster Schritt,</w:t>
      </w:r>
      <w:r w:rsidR="00EC5DBC">
        <w:t xml:space="preserve"> wird für den Glus</w:t>
      </w:r>
      <w:r w:rsidR="007C0782">
        <w:t>t</w:t>
      </w:r>
      <w:r w:rsidR="00EC5DBC">
        <w:t>erFS Arbiter ein USB-Stick eingerichtet.</w:t>
      </w:r>
    </w:p>
    <w:p w14:paraId="1ADFFF40" w14:textId="3E286497" w:rsidR="00EC5DBC" w:rsidRPr="00EC5DBC" w:rsidRDefault="00EC5DBC" w:rsidP="00123301">
      <w:r>
        <w:t>Dazu mit</w:t>
      </w:r>
    </w:p>
    <w:p w14:paraId="70E4BD00" w14:textId="77777777" w:rsidR="0088174E" w:rsidRDefault="00660B9C" w:rsidP="00123301">
      <w:pPr>
        <w:pStyle w:val="Code"/>
      </w:pPr>
      <w:r>
        <w:t>lsblk</w:t>
      </w:r>
    </w:p>
    <w:p w14:paraId="7888BF20" w14:textId="6AEE3B8C" w:rsidR="00EC5DBC" w:rsidRDefault="00EC5DBC" w:rsidP="00123301">
      <w:r>
        <w:t xml:space="preserve">prüfen, wie </w:t>
      </w:r>
      <w:r w:rsidR="00100B4E">
        <w:t>der Name</w:t>
      </w:r>
      <w:r w:rsidR="00205FE8">
        <w:t xml:space="preserve"> </w:t>
      </w:r>
      <w:r w:rsidR="006445C4">
        <w:t>der Partition des USB-Sticks lautet. Hier im Bespiel ist das „sda1“.</w:t>
      </w:r>
    </w:p>
    <w:p w14:paraId="74073C38" w14:textId="4401C5AE" w:rsidR="00F50209" w:rsidRPr="00EC5DBC" w:rsidRDefault="001875C8" w:rsidP="00123301">
      <w:r>
        <w:t>Danach wird das Dateisystem erstellt und die Partition eingehängt:</w:t>
      </w:r>
    </w:p>
    <w:p w14:paraId="71157141" w14:textId="2EA7DAFC" w:rsidR="0088174E" w:rsidRDefault="00787C7B" w:rsidP="00123301">
      <w:pPr>
        <w:pStyle w:val="Code"/>
      </w:pPr>
      <w:r w:rsidRPr="002C703E">
        <w:t>mkfs -t xfs -f -i size=512 -n size=8192 -L GlusterFS /dev/</w:t>
      </w:r>
      <w:r w:rsidRPr="00346CCE">
        <w:rPr>
          <w:b/>
          <w:bCs/>
        </w:rPr>
        <w:t>sda1</w:t>
      </w:r>
    </w:p>
    <w:p w14:paraId="086E616D" w14:textId="3DF16751" w:rsidR="0088174E" w:rsidRDefault="00FE0C5C" w:rsidP="00123301">
      <w:pPr>
        <w:pStyle w:val="Code"/>
      </w:pPr>
      <w:r>
        <w:t>mkdir</w:t>
      </w:r>
      <w:r w:rsidR="00FA0FF1">
        <w:t xml:space="preserve"> -p</w:t>
      </w:r>
      <w:r>
        <w:t xml:space="preserve"> /data/glusterfs</w:t>
      </w:r>
    </w:p>
    <w:p w14:paraId="312D22C9" w14:textId="41C6B213" w:rsidR="00355F82" w:rsidRDefault="00355F82" w:rsidP="00123301">
      <w:pPr>
        <w:pStyle w:val="Code"/>
      </w:pPr>
      <w:r w:rsidRPr="00355F82">
        <w:t>mount -t xfs /dev/</w:t>
      </w:r>
      <w:r w:rsidRPr="00346CCE">
        <w:rPr>
          <w:b/>
          <w:bCs/>
        </w:rPr>
        <w:t>sda1</w:t>
      </w:r>
      <w:r w:rsidRPr="00355F82">
        <w:t xml:space="preserve"> /</w:t>
      </w:r>
      <w:r>
        <w:t>data/glusterfs</w:t>
      </w:r>
    </w:p>
    <w:p w14:paraId="7EAA5DDD" w14:textId="6542D8F7" w:rsidR="00F60894" w:rsidRPr="00F60894" w:rsidRDefault="001F014F" w:rsidP="00123301">
      <w:r>
        <w:t xml:space="preserve">Um den USB-Stick dauerhaft im System </w:t>
      </w:r>
      <w:r w:rsidR="007C0782">
        <w:t>einzuhängen,</w:t>
      </w:r>
      <w:r>
        <w:t xml:space="preserve"> </w:t>
      </w:r>
      <w:r w:rsidR="002F7739">
        <w:t>sucht</w:t>
      </w:r>
      <w:r>
        <w:t xml:space="preserve"> man sich </w:t>
      </w:r>
      <w:r w:rsidR="002F7739">
        <w:t xml:space="preserve">UUID </w:t>
      </w:r>
      <w:r w:rsidR="00771761">
        <w:t>der Partition heraus und erweitert die /etc/</w:t>
      </w:r>
      <w:proofErr w:type="spellStart"/>
      <w:r w:rsidR="00771761">
        <w:t>fstab</w:t>
      </w:r>
      <w:proofErr w:type="spellEnd"/>
      <w:r w:rsidR="00771761">
        <w:t>:</w:t>
      </w:r>
    </w:p>
    <w:p w14:paraId="65AAEA2C" w14:textId="013A80CB" w:rsidR="001717E7" w:rsidRDefault="001717E7" w:rsidP="00123301">
      <w:pPr>
        <w:pStyle w:val="Code"/>
      </w:pPr>
      <w:r w:rsidRPr="001717E7">
        <w:t>ls -l /dev/disk/by-uuid/*</w:t>
      </w:r>
      <w:r w:rsidR="007D0A69">
        <w:t xml:space="preserve"> | grep </w:t>
      </w:r>
      <w:r w:rsidR="007D0A69" w:rsidRPr="007D0A69">
        <w:rPr>
          <w:b/>
          <w:bCs/>
        </w:rPr>
        <w:t>sda1</w:t>
      </w:r>
    </w:p>
    <w:p w14:paraId="46E04802" w14:textId="751DA1AC" w:rsidR="0088174E" w:rsidRDefault="0088174E" w:rsidP="00123301">
      <w:pPr>
        <w:pStyle w:val="Code"/>
      </w:pPr>
      <w:r>
        <w:t>umount /data/glusterfs</w:t>
      </w:r>
    </w:p>
    <w:p w14:paraId="6112F9CA" w14:textId="22A6CD46" w:rsidR="00A93DAD" w:rsidRDefault="00DD064B" w:rsidP="00123301">
      <w:pPr>
        <w:pStyle w:val="Code"/>
        <w:rPr>
          <w:lang w:val="en-US"/>
        </w:rPr>
      </w:pPr>
      <w:r w:rsidRPr="006056E9">
        <w:rPr>
          <w:lang w:val="en-US"/>
        </w:rPr>
        <w:t xml:space="preserve">echo </w:t>
      </w:r>
      <w:r w:rsidR="00A93DAD" w:rsidRPr="006056E9">
        <w:rPr>
          <w:lang w:val="en-US"/>
        </w:rPr>
        <w:t>"</w:t>
      </w:r>
      <w:r w:rsidRPr="00364EBD">
        <w:t>/dev/disk/by-uuid/</w:t>
      </w:r>
      <w:r w:rsidR="007D0A69">
        <w:t>[UUID]</w:t>
      </w:r>
      <w:r>
        <w:t xml:space="preserve"> </w:t>
      </w:r>
      <w:r w:rsidRPr="006056E9">
        <w:rPr>
          <w:lang w:val="en-US"/>
        </w:rPr>
        <w:t>/data/</w:t>
      </w:r>
      <w:r>
        <w:rPr>
          <w:lang w:val="en-US"/>
        </w:rPr>
        <w:t>glusterfs</w:t>
      </w:r>
      <w:r w:rsidRPr="006056E9">
        <w:rPr>
          <w:lang w:val="en-US"/>
        </w:rPr>
        <w:t xml:space="preserve"> xfs defaults 0 0" &gt;&gt; /etc/fstab</w:t>
      </w:r>
    </w:p>
    <w:p w14:paraId="5CEFAEAC" w14:textId="23FB9E1F" w:rsidR="006B2F31" w:rsidRDefault="006B2F31" w:rsidP="00123301">
      <w:pPr>
        <w:pStyle w:val="berschrift6"/>
      </w:pPr>
      <w:r>
        <w:t>GlusterFS installieren</w:t>
      </w:r>
    </w:p>
    <w:p w14:paraId="06EDC87B" w14:textId="239F7E41" w:rsidR="007C0782" w:rsidRPr="007C0782" w:rsidRDefault="007C0782" w:rsidP="00123301">
      <w:r>
        <w:t>Nachdem einhängen des USB-Stick wird GlusterFS installiert und das System neu gestartet:</w:t>
      </w:r>
    </w:p>
    <w:p w14:paraId="49887903" w14:textId="156EF668" w:rsidR="009A1AC0" w:rsidRDefault="00315FE4" w:rsidP="00123301">
      <w:pPr>
        <w:pStyle w:val="Code"/>
      </w:pPr>
      <w:r>
        <w:t>a</w:t>
      </w:r>
      <w:r w:rsidR="009A1AC0" w:rsidRPr="00D84272">
        <w:t>pt install glusterfs-server glusterfs-client -y</w:t>
      </w:r>
    </w:p>
    <w:p w14:paraId="78D90F4E" w14:textId="665C64DF" w:rsidR="0087629A" w:rsidRDefault="0087629A" w:rsidP="00123301">
      <w:pPr>
        <w:pStyle w:val="Code"/>
      </w:pPr>
      <w:r w:rsidRPr="0087629A">
        <w:t>systemctl enable glusterd</w:t>
      </w:r>
    </w:p>
    <w:p w14:paraId="0196B6C0" w14:textId="05FE4921" w:rsidR="00A94F67" w:rsidRDefault="00A94F67" w:rsidP="00123301">
      <w:pPr>
        <w:pStyle w:val="Code"/>
      </w:pPr>
      <w:r>
        <w:t>reboot</w:t>
      </w:r>
    </w:p>
    <w:p w14:paraId="5298CFD9" w14:textId="7357CB53" w:rsidR="00FD6599" w:rsidRDefault="00494AC7" w:rsidP="00123301">
      <w:pPr>
        <w:pStyle w:val="berschrift6"/>
      </w:pPr>
      <w:r>
        <w:t>Den Arbiter dem GlusterFS-Cluster hinzufügen</w:t>
      </w:r>
    </w:p>
    <w:p w14:paraId="0A202BC3" w14:textId="4E279BB4" w:rsidR="003F241C" w:rsidRPr="003F241C" w:rsidRDefault="003F241C" w:rsidP="00123301">
      <w:r>
        <w:t xml:space="preserve">Nachdem Neustart </w:t>
      </w:r>
      <w:proofErr w:type="gramStart"/>
      <w:r w:rsidR="00AB247A">
        <w:t>wird</w:t>
      </w:r>
      <w:proofErr w:type="gramEnd"/>
      <w:r>
        <w:t xml:space="preserve"> der Raspberry Pi den GlusterFS-Cluster hinzugefügt und </w:t>
      </w:r>
      <w:r w:rsidR="002F7CE2">
        <w:t>das Arbiter Volume erstellt</w:t>
      </w:r>
      <w:r w:rsidR="00ED2DBC">
        <w:t>:</w:t>
      </w:r>
      <w:r w:rsidR="00AB247A">
        <w:t xml:space="preserve"> </w:t>
      </w:r>
    </w:p>
    <w:p w14:paraId="282050A6" w14:textId="44F71A7F" w:rsidR="00D21AB7" w:rsidRDefault="00D21AB7" w:rsidP="00123301">
      <w:pPr>
        <w:pStyle w:val="Code"/>
      </w:pPr>
      <w:r>
        <w:t xml:space="preserve">gluster peer probe </w:t>
      </w:r>
      <w:r w:rsidR="00ED2DBC">
        <w:t>[IP-Raspberry]</w:t>
      </w:r>
    </w:p>
    <w:p w14:paraId="70DEDEB6" w14:textId="4940F929" w:rsidR="00D6678B" w:rsidRPr="00D6678B" w:rsidRDefault="00D6678B" w:rsidP="00123301">
      <w:pPr>
        <w:pStyle w:val="Code"/>
      </w:pPr>
      <w:r>
        <w:lastRenderedPageBreak/>
        <w:t xml:space="preserve">gluster </w:t>
      </w:r>
      <w:r w:rsidRPr="00D6678B">
        <w:t xml:space="preserve">volume add-brick </w:t>
      </w:r>
      <w:r w:rsidRPr="00B0352D">
        <w:rPr>
          <w:lang w:val="en-US"/>
        </w:rPr>
        <w:t>glusterfs-1-volume</w:t>
      </w:r>
      <w:r w:rsidRPr="00D6678B">
        <w:t xml:space="preserve"> replica</w:t>
      </w:r>
      <w:r>
        <w:t xml:space="preserve"> </w:t>
      </w:r>
      <w:r w:rsidR="00D21AB7">
        <w:t>3</w:t>
      </w:r>
      <w:r>
        <w:t xml:space="preserve"> </w:t>
      </w:r>
      <w:r w:rsidRPr="00D6678B">
        <w:t xml:space="preserve">arbiter </w:t>
      </w:r>
      <w:r>
        <w:t>1</w:t>
      </w:r>
      <w:r w:rsidR="00B857B3">
        <w:t xml:space="preserve"> </w:t>
      </w:r>
      <w:r w:rsidR="00ED2DBC">
        <w:t>[IP-Raspberry]</w:t>
      </w:r>
      <w:r w:rsidR="00353D06">
        <w:t>:/data/gluster</w:t>
      </w:r>
      <w:r w:rsidR="003B247E">
        <w:t>fs</w:t>
      </w:r>
      <w:r w:rsidR="00B857B3">
        <w:t xml:space="preserve"> </w:t>
      </w:r>
      <w:r w:rsidRPr="00D6678B">
        <w:t>force</w:t>
      </w:r>
    </w:p>
    <w:p w14:paraId="4734A4D8" w14:textId="0956F56D" w:rsidR="00AB247A" w:rsidRPr="00AB247A" w:rsidRDefault="00AB247A" w:rsidP="00123301">
      <w:r>
        <w:t xml:space="preserve">Danach sollte </w:t>
      </w:r>
      <w:r w:rsidRPr="00AB247A">
        <w:rPr>
          <w:rStyle w:val="CodeZchn"/>
        </w:rPr>
        <w:t>gstatus -a</w:t>
      </w:r>
      <w:r>
        <w:t xml:space="preserve"> folgendes Ausgeben:</w:t>
      </w:r>
    </w:p>
    <w:p w14:paraId="2A1D1100" w14:textId="1A9452AE" w:rsidR="009D3039" w:rsidRPr="009D3039" w:rsidRDefault="009D3039" w:rsidP="00123301">
      <w:pPr>
        <w:pStyle w:val="Code-Ausgabe"/>
      </w:pPr>
      <w:r w:rsidRPr="009D3039">
        <w:t>Cluster:</w:t>
      </w:r>
    </w:p>
    <w:p w14:paraId="0AE6495F" w14:textId="687687AB" w:rsidR="009D3039" w:rsidRPr="009D3039" w:rsidRDefault="009D3039" w:rsidP="00123301">
      <w:pPr>
        <w:pStyle w:val="Code-Ausgabe"/>
      </w:pPr>
      <w:r w:rsidRPr="009D3039">
        <w:t xml:space="preserve">         Status: Healthy                 GlusterFS: 9.2</w:t>
      </w:r>
      <w:r>
        <w:br/>
      </w:r>
      <w:r w:rsidRPr="009D3039">
        <w:t xml:space="preserve">         Nodes: 3/3                      Volumes: 1/1</w:t>
      </w:r>
    </w:p>
    <w:p w14:paraId="3D06A02B" w14:textId="77777777" w:rsidR="00AB247A" w:rsidRDefault="009D3039" w:rsidP="00123301">
      <w:pPr>
        <w:pStyle w:val="Code-Ausgabe"/>
      </w:pPr>
      <w:r w:rsidRPr="009D3039">
        <w:t xml:space="preserve">Volumes: </w:t>
      </w:r>
    </w:p>
    <w:p w14:paraId="7329E0D4" w14:textId="01FB23AD" w:rsidR="009D3039" w:rsidRPr="009D3039" w:rsidRDefault="009D3039" w:rsidP="00123301">
      <w:pPr>
        <w:pStyle w:val="Code-Ausgabe"/>
      </w:pPr>
      <w:r w:rsidRPr="009D3039">
        <w:t>glusterfs-1-volume</w:t>
      </w:r>
      <w:r>
        <w:br/>
      </w:r>
      <w:r w:rsidRPr="009D3039">
        <w:t xml:space="preserve">                Replicate          Started (UP) - 3/3 Bricks Up  - (Arbiter Volume)</w:t>
      </w:r>
      <w:r>
        <w:br/>
      </w:r>
      <w:r w:rsidRPr="009D3039">
        <w:t xml:space="preserve">                                   Capacity: (26.99% used) 126.00 GiB/466.00 GiB (used/total)                                 </w:t>
      </w:r>
      <w:r w:rsidR="00AB247A">
        <w:br/>
        <w:t xml:space="preserve">                                   </w:t>
      </w:r>
      <w:r w:rsidRPr="009D3039">
        <w:t>Bricks:</w:t>
      </w:r>
      <w:r w:rsidR="00E04B0C">
        <w:br/>
        <w:t xml:space="preserve"> </w:t>
      </w:r>
      <w:r w:rsidRPr="009D3039">
        <w:t xml:space="preserve">                                     Distribute Group 1:</w:t>
      </w:r>
      <w:r w:rsidR="00E04B0C">
        <w:br/>
      </w:r>
      <w:r w:rsidRPr="009D3039">
        <w:t xml:space="preserve">                                         192.168.1.50:/data/glusterfs   (Online)</w:t>
      </w:r>
      <w:r w:rsidR="00E04B0C">
        <w:br/>
      </w:r>
      <w:r w:rsidRPr="009D3039">
        <w:t xml:space="preserve">                                         192.168.1.51:/data/glusterfs   (Online)</w:t>
      </w:r>
      <w:r w:rsidR="00E04B0C">
        <w:br/>
      </w:r>
      <w:r w:rsidRPr="009D3039">
        <w:t xml:space="preserve">                                         192.168.1.40:/data/glusterfs   (Online)</w:t>
      </w:r>
    </w:p>
    <w:p w14:paraId="45DE49D2" w14:textId="25C434CA" w:rsidR="00142DDB" w:rsidRPr="005B0309" w:rsidRDefault="004C02BD" w:rsidP="00123301">
      <w:pPr>
        <w:pStyle w:val="berschrift5"/>
      </w:pPr>
      <w:r>
        <w:t>Befehlsübersicht</w:t>
      </w:r>
      <w:r w:rsidR="00142DDB" w:rsidRPr="003B4348">
        <w:rPr>
          <w:i/>
        </w:rPr>
        <w:t xml:space="preserve"> </w:t>
      </w:r>
    </w:p>
    <w:tbl>
      <w:tblPr>
        <w:tblStyle w:val="Listentabelle3Akzent1"/>
        <w:tblW w:w="5000" w:type="pct"/>
        <w:tblLook w:val="04A0" w:firstRow="1" w:lastRow="0" w:firstColumn="1" w:lastColumn="0" w:noHBand="0" w:noVBand="1"/>
      </w:tblPr>
      <w:tblGrid>
        <w:gridCol w:w="5525"/>
        <w:gridCol w:w="4931"/>
      </w:tblGrid>
      <w:tr w:rsidR="00FD4376" w14:paraId="39037A72" w14:textId="7CE6F52B" w:rsidTr="00BC6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42" w:type="pct"/>
          </w:tcPr>
          <w:p w14:paraId="70BDE123" w14:textId="77777777" w:rsidR="00FD4376" w:rsidRDefault="00FD4376" w:rsidP="00123301">
            <w:r>
              <w:t>Befehl</w:t>
            </w:r>
          </w:p>
        </w:tc>
        <w:tc>
          <w:tcPr>
            <w:tcW w:w="2358" w:type="pct"/>
          </w:tcPr>
          <w:p w14:paraId="3F72FA92" w14:textId="77777777" w:rsidR="00FD4376" w:rsidRDefault="00FD4376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FD4376" w14:paraId="376CB21D" w14:textId="47E519D0" w:rsidTr="00BC6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557D4539" w14:textId="77777777" w:rsidR="00FD4376" w:rsidRPr="00BD785C" w:rsidRDefault="00FD4376" w:rsidP="00123301">
            <w:proofErr w:type="spellStart"/>
            <w:r w:rsidRPr="00BD785C">
              <w:t>gstatus</w:t>
            </w:r>
            <w:proofErr w:type="spellEnd"/>
          </w:p>
        </w:tc>
        <w:tc>
          <w:tcPr>
            <w:tcW w:w="2358" w:type="pct"/>
          </w:tcPr>
          <w:p w14:paraId="41D5856E" w14:textId="61DEFA38" w:rsidR="00FD4376" w:rsidRDefault="00F163BF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Zeigt den Status </w:t>
            </w:r>
            <w:r w:rsidR="00A71630">
              <w:t>des GlusterFS</w:t>
            </w:r>
          </w:p>
        </w:tc>
      </w:tr>
      <w:tr w:rsidR="00FD4376" w:rsidRPr="00FF3E3D" w14:paraId="5696F439" w14:textId="58D2A6FC" w:rsidTr="00BC6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5FF9E49D" w14:textId="77777777" w:rsidR="00FD4376" w:rsidRPr="00BD785C" w:rsidRDefault="00FD4376" w:rsidP="00123301">
            <w:proofErr w:type="spellStart"/>
            <w:r w:rsidRPr="00BD785C">
              <w:t>gstatus</w:t>
            </w:r>
            <w:proofErr w:type="spellEnd"/>
            <w:r w:rsidRPr="00BD785C">
              <w:t xml:space="preserve"> -a -b</w:t>
            </w:r>
          </w:p>
        </w:tc>
        <w:tc>
          <w:tcPr>
            <w:tcW w:w="2358" w:type="pct"/>
          </w:tcPr>
          <w:p w14:paraId="10C45253" w14:textId="6DDBEBDA" w:rsidR="00FD4376" w:rsidRPr="00FF3E3D" w:rsidRDefault="00A71630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F3E3D">
              <w:rPr>
                <w:lang w:val="en-US"/>
              </w:rPr>
              <w:t>-a = all</w:t>
            </w:r>
            <w:r w:rsidR="003E3666" w:rsidRPr="00FF3E3D">
              <w:rPr>
                <w:lang w:val="en-US"/>
              </w:rPr>
              <w:br/>
              <w:t>-b = list bricks</w:t>
            </w:r>
          </w:p>
        </w:tc>
      </w:tr>
      <w:tr w:rsidR="00AD0B45" w:rsidRPr="00FF3E3D" w14:paraId="51B5EC85" w14:textId="77777777" w:rsidTr="00BC6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09ACBAE4" w14:textId="61BD1D6A" w:rsidR="00AD0B45" w:rsidRPr="00BD785C" w:rsidRDefault="00AD0B45" w:rsidP="00123301">
            <w:proofErr w:type="spellStart"/>
            <w:r>
              <w:t>gstatus</w:t>
            </w:r>
            <w:proofErr w:type="spellEnd"/>
            <w:r>
              <w:t xml:space="preserve"> -a -o </w:t>
            </w:r>
            <w:proofErr w:type="spellStart"/>
            <w:r>
              <w:t>json</w:t>
            </w:r>
            <w:proofErr w:type="spellEnd"/>
          </w:p>
        </w:tc>
        <w:tc>
          <w:tcPr>
            <w:tcW w:w="2358" w:type="pct"/>
          </w:tcPr>
          <w:p w14:paraId="428A60F2" w14:textId="03662641" w:rsidR="00AD0B45" w:rsidRPr="00FF3E3D" w:rsidRDefault="00AD0B45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Ausgabe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als</w:t>
            </w:r>
            <w:proofErr w:type="spellEnd"/>
            <w:r>
              <w:rPr>
                <w:lang w:val="en-US"/>
              </w:rPr>
              <w:t xml:space="preserve"> json. </w:t>
            </w:r>
            <w:proofErr w:type="spellStart"/>
            <w:r>
              <w:rPr>
                <w:lang w:val="en-US"/>
              </w:rPr>
              <w:t>Evtl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 w:rsidR="00BC6889">
              <w:rPr>
                <w:lang w:val="en-US"/>
              </w:rPr>
              <w:t>i</w:t>
            </w:r>
            <w:r>
              <w:rPr>
                <w:lang w:val="en-US"/>
              </w:rPr>
              <w:t>nteressant</w:t>
            </w:r>
            <w:proofErr w:type="spellEnd"/>
            <w:r>
              <w:rPr>
                <w:lang w:val="en-US"/>
              </w:rPr>
              <w:t xml:space="preserve"> für die </w:t>
            </w:r>
            <w:proofErr w:type="spellStart"/>
            <w:r>
              <w:rPr>
                <w:lang w:val="en-US"/>
              </w:rPr>
              <w:t>Visualisierung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über</w:t>
            </w:r>
            <w:proofErr w:type="spellEnd"/>
            <w:r>
              <w:rPr>
                <w:lang w:val="en-US"/>
              </w:rPr>
              <w:t xml:space="preserve"> ioBroker.</w:t>
            </w:r>
          </w:p>
        </w:tc>
      </w:tr>
      <w:tr w:rsidR="00FD4376" w:rsidRPr="00FF3E3D" w14:paraId="7AB439A9" w14:textId="16F7991C" w:rsidTr="00BC6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7823FFC7" w14:textId="0EE81C04" w:rsidR="00FD4376" w:rsidRPr="00D84272" w:rsidRDefault="00FD4376" w:rsidP="00123301">
            <w:pPr>
              <w:rPr>
                <w:lang w:val="en-US"/>
              </w:rPr>
            </w:pPr>
            <w:proofErr w:type="spellStart"/>
            <w:r w:rsidRPr="00D84272">
              <w:rPr>
                <w:lang w:val="en-US"/>
              </w:rPr>
              <w:t>gluster</w:t>
            </w:r>
            <w:proofErr w:type="spellEnd"/>
            <w:r w:rsidRPr="00D84272">
              <w:rPr>
                <w:lang w:val="en-US"/>
              </w:rPr>
              <w:t xml:space="preserve"> volume status </w:t>
            </w:r>
            <w:r w:rsidR="00584AAC">
              <w:rPr>
                <w:lang w:val="en-US"/>
              </w:rPr>
              <w:t>gluster</w:t>
            </w:r>
            <w:r w:rsidR="00E72393">
              <w:rPr>
                <w:lang w:val="en-US"/>
              </w:rPr>
              <w:t>fs-1-volume</w:t>
            </w:r>
            <w:r w:rsidRPr="00D84272">
              <w:rPr>
                <w:lang w:val="en-US"/>
              </w:rPr>
              <w:t xml:space="preserve"> detail</w:t>
            </w:r>
          </w:p>
        </w:tc>
        <w:tc>
          <w:tcPr>
            <w:tcW w:w="2358" w:type="pct"/>
          </w:tcPr>
          <w:p w14:paraId="181863AA" w14:textId="122DD1B9" w:rsidR="00FD4376" w:rsidRPr="00F31FD7" w:rsidRDefault="00BC6889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Detaillierte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Anzeige</w:t>
            </w:r>
            <w:proofErr w:type="spellEnd"/>
            <w:r>
              <w:rPr>
                <w:lang w:val="en-US"/>
              </w:rPr>
              <w:t xml:space="preserve"> des GlusterFS Volumes</w:t>
            </w:r>
          </w:p>
        </w:tc>
      </w:tr>
      <w:tr w:rsidR="00FD4376" w:rsidRPr="00F31FD7" w14:paraId="54B66AD6" w14:textId="3C7EEAD6" w:rsidTr="00BC6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6F14FE7B" w14:textId="77777777" w:rsidR="00FD4376" w:rsidRPr="00BD785C" w:rsidRDefault="00FD4376" w:rsidP="00123301">
            <w:proofErr w:type="spellStart"/>
            <w:r w:rsidRPr="00BD785C">
              <w:t>gluster</w:t>
            </w:r>
            <w:proofErr w:type="spellEnd"/>
            <w:r w:rsidRPr="00BD785C">
              <w:t xml:space="preserve"> volume </w:t>
            </w:r>
            <w:proofErr w:type="spellStart"/>
            <w:r w:rsidRPr="00BD785C">
              <w:t>status</w:t>
            </w:r>
            <w:proofErr w:type="spellEnd"/>
          </w:p>
        </w:tc>
        <w:tc>
          <w:tcPr>
            <w:tcW w:w="2358" w:type="pct"/>
          </w:tcPr>
          <w:p w14:paraId="137398B7" w14:textId="15184D76" w:rsidR="00FD4376" w:rsidRPr="00FF3E3D" w:rsidRDefault="00E73B42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E3D">
              <w:t xml:space="preserve">Zeigt </w:t>
            </w:r>
            <w:r w:rsidR="00F33952" w:rsidRPr="00FF3E3D">
              <w:t xml:space="preserve">den Status der </w:t>
            </w:r>
            <w:proofErr w:type="spellStart"/>
            <w:r w:rsidR="00F33952" w:rsidRPr="00FF3E3D">
              <w:t>Volumes</w:t>
            </w:r>
            <w:proofErr w:type="spellEnd"/>
          </w:p>
        </w:tc>
      </w:tr>
      <w:tr w:rsidR="00FD4376" w:rsidRPr="00F31FD7" w14:paraId="2C824E8F" w14:textId="78CDEAA4" w:rsidTr="00BC6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752D8315" w14:textId="77777777" w:rsidR="00FD4376" w:rsidRPr="00BD785C" w:rsidRDefault="00FD4376" w:rsidP="00123301">
            <w:proofErr w:type="spellStart"/>
            <w:r w:rsidRPr="00BD785C">
              <w:t>gluster</w:t>
            </w:r>
            <w:proofErr w:type="spellEnd"/>
            <w:r w:rsidRPr="00BD785C">
              <w:t xml:space="preserve"> </w:t>
            </w:r>
            <w:proofErr w:type="spellStart"/>
            <w:r w:rsidRPr="00BD785C">
              <w:t>peer</w:t>
            </w:r>
            <w:proofErr w:type="spellEnd"/>
            <w:r w:rsidRPr="00BD785C">
              <w:t xml:space="preserve"> </w:t>
            </w:r>
            <w:proofErr w:type="spellStart"/>
            <w:r w:rsidRPr="00BD785C">
              <w:t>status</w:t>
            </w:r>
            <w:proofErr w:type="spellEnd"/>
          </w:p>
        </w:tc>
        <w:tc>
          <w:tcPr>
            <w:tcW w:w="2358" w:type="pct"/>
          </w:tcPr>
          <w:p w14:paraId="6E0AB9AF" w14:textId="4ACE2D70" w:rsidR="00FD4376" w:rsidRPr="00F31FD7" w:rsidRDefault="00AD0B45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Zeigt</w:t>
            </w:r>
            <w:proofErr w:type="spellEnd"/>
            <w:r>
              <w:rPr>
                <w:lang w:val="en-US"/>
              </w:rPr>
              <w:t xml:space="preserve"> den Status des </w:t>
            </w:r>
            <w:proofErr w:type="spellStart"/>
            <w:r>
              <w:rPr>
                <w:lang w:val="en-US"/>
              </w:rPr>
              <w:t>peerings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FD4376" w:rsidRPr="00FF3E3D" w14:paraId="43CC8A00" w14:textId="77777777" w:rsidTr="00BC6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53A58267" w14:textId="50B32B4D" w:rsidR="00FD4376" w:rsidRPr="00FF3E3D" w:rsidRDefault="00FD4376" w:rsidP="00123301">
            <w:pPr>
              <w:rPr>
                <w:lang w:val="en-US"/>
              </w:rPr>
            </w:pPr>
            <w:proofErr w:type="spellStart"/>
            <w:r w:rsidRPr="00FF3E3D">
              <w:rPr>
                <w:lang w:val="en-US"/>
              </w:rPr>
              <w:t>gluster</w:t>
            </w:r>
            <w:proofErr w:type="spellEnd"/>
            <w:r w:rsidRPr="00FF3E3D">
              <w:rPr>
                <w:lang w:val="en-US"/>
              </w:rPr>
              <w:t xml:space="preserve"> volume heal </w:t>
            </w:r>
            <w:r w:rsidR="00E72393">
              <w:rPr>
                <w:lang w:val="en-US"/>
              </w:rPr>
              <w:t>glusterfs-1-volume</w:t>
            </w:r>
          </w:p>
        </w:tc>
        <w:tc>
          <w:tcPr>
            <w:tcW w:w="2358" w:type="pct"/>
          </w:tcPr>
          <w:p w14:paraId="0F8894DE" w14:textId="31F52431" w:rsidR="00FD4376" w:rsidRPr="00F31FD7" w:rsidRDefault="00C56BDF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Den Heal </w:t>
            </w:r>
            <w:proofErr w:type="spellStart"/>
            <w:r>
              <w:rPr>
                <w:lang w:val="en-US"/>
              </w:rPr>
              <w:t>Prozess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manuell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anstoßen</w:t>
            </w:r>
            <w:proofErr w:type="spellEnd"/>
          </w:p>
        </w:tc>
      </w:tr>
      <w:tr w:rsidR="008F4C0F" w:rsidRPr="00FF3E3D" w14:paraId="0782CC22" w14:textId="77777777" w:rsidTr="00BC6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6153BC4B" w14:textId="662D7EE0" w:rsidR="008F4C0F" w:rsidRPr="00FF3E3D" w:rsidRDefault="008F4C0F" w:rsidP="00123301">
            <w:pPr>
              <w:rPr>
                <w:lang w:val="en-US"/>
              </w:rPr>
            </w:pPr>
            <w:proofErr w:type="spellStart"/>
            <w:r w:rsidRPr="002C703E">
              <w:rPr>
                <w:lang w:val="en-US"/>
              </w:rPr>
              <w:t>gluster</w:t>
            </w:r>
            <w:proofErr w:type="spellEnd"/>
            <w:r w:rsidRPr="002C703E">
              <w:rPr>
                <w:lang w:val="en-US"/>
              </w:rPr>
              <w:t xml:space="preserve"> volume heal </w:t>
            </w:r>
            <w:r>
              <w:rPr>
                <w:lang w:val="en-US"/>
              </w:rPr>
              <w:t>glusterfs-1-volume</w:t>
            </w:r>
            <w:r w:rsidRPr="002C703E">
              <w:rPr>
                <w:lang w:val="en-US"/>
              </w:rPr>
              <w:t xml:space="preserve"> info</w:t>
            </w:r>
          </w:p>
        </w:tc>
        <w:tc>
          <w:tcPr>
            <w:tcW w:w="2358" w:type="pct"/>
          </w:tcPr>
          <w:p w14:paraId="646B6807" w14:textId="7A693735" w:rsidR="008F4C0F" w:rsidRDefault="008F4C0F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Zeigt</w:t>
            </w:r>
            <w:proofErr w:type="spellEnd"/>
            <w:r>
              <w:rPr>
                <w:lang w:val="en-US"/>
              </w:rPr>
              <w:t xml:space="preserve"> den Heal Status an</w:t>
            </w:r>
          </w:p>
        </w:tc>
      </w:tr>
      <w:tr w:rsidR="008F4C0F" w:rsidRPr="00FF3E3D" w14:paraId="79D6E222" w14:textId="77777777" w:rsidTr="00BC6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4A08C46F" w14:textId="6D5D7397" w:rsidR="008F4C0F" w:rsidRPr="002C703E" w:rsidRDefault="008F4C0F" w:rsidP="00123301">
            <w:pPr>
              <w:rPr>
                <w:lang w:val="en-US"/>
              </w:rPr>
            </w:pPr>
            <w:proofErr w:type="spellStart"/>
            <w:r w:rsidRPr="002C703E">
              <w:rPr>
                <w:lang w:val="en-US"/>
              </w:rPr>
              <w:t>gluster</w:t>
            </w:r>
            <w:proofErr w:type="spellEnd"/>
            <w:r w:rsidRPr="002C703E">
              <w:rPr>
                <w:lang w:val="en-US"/>
              </w:rPr>
              <w:t xml:space="preserve"> volume heal </w:t>
            </w:r>
            <w:r>
              <w:rPr>
                <w:lang w:val="en-US"/>
              </w:rPr>
              <w:t>glusterfs-1-volume</w:t>
            </w:r>
            <w:r w:rsidRPr="002C703E">
              <w:rPr>
                <w:lang w:val="en-US"/>
              </w:rPr>
              <w:t xml:space="preserve"> info split-brain</w:t>
            </w:r>
          </w:p>
        </w:tc>
        <w:tc>
          <w:tcPr>
            <w:tcW w:w="2358" w:type="pct"/>
          </w:tcPr>
          <w:p w14:paraId="4D64BC4D" w14:textId="0C159315" w:rsidR="008F4C0F" w:rsidRPr="00F31FD7" w:rsidRDefault="008F4C0F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Zeigt</w:t>
            </w:r>
            <w:proofErr w:type="spellEnd"/>
            <w:r>
              <w:rPr>
                <w:lang w:val="en-US"/>
              </w:rPr>
              <w:t xml:space="preserve"> den Heal Status </w:t>
            </w:r>
            <w:proofErr w:type="spellStart"/>
            <w:r>
              <w:rPr>
                <w:lang w:val="en-US"/>
              </w:rPr>
              <w:t>bzgl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einer</w:t>
            </w:r>
            <w:proofErr w:type="spellEnd"/>
            <w:r>
              <w:rPr>
                <w:lang w:val="en-US"/>
              </w:rPr>
              <w:t xml:space="preserve"> split-brain Si</w:t>
            </w:r>
            <w:r w:rsidR="00BC6889">
              <w:rPr>
                <w:lang w:val="en-US"/>
              </w:rPr>
              <w:t>tuation an</w:t>
            </w:r>
          </w:p>
        </w:tc>
      </w:tr>
    </w:tbl>
    <w:bookmarkEnd w:id="1"/>
    <w:p w14:paraId="244212F0" w14:textId="6248B70C" w:rsidR="00E200A8" w:rsidRPr="005D14E8" w:rsidRDefault="00E200A8" w:rsidP="00123301">
      <w:pPr>
        <w:pStyle w:val="berschrift4"/>
      </w:pPr>
      <w:r w:rsidRPr="005D14E8">
        <w:t>Container erstellen</w:t>
      </w:r>
    </w:p>
    <w:p w14:paraId="15DD5675" w14:textId="0F92BBD5" w:rsidR="00E200A8" w:rsidRDefault="00E200A8" w:rsidP="00123301">
      <w:r>
        <w:t xml:space="preserve">Wie im letzten Abschnitt des Kapitels „Container &amp; VM“ </w:t>
      </w:r>
      <w:r w:rsidR="006B4FA0">
        <w:t xml:space="preserve">erwähnt, </w:t>
      </w:r>
      <w:r>
        <w:t xml:space="preserve">werden nun die Container für das weitere </w:t>
      </w:r>
      <w:r w:rsidR="00EC69FB">
        <w:t>Vorgehen</w:t>
      </w:r>
      <w:r>
        <w:t xml:space="preserve"> erstellt. Beim Erstellen </w:t>
      </w:r>
      <w:r w:rsidR="00C725B8">
        <w:t>der</w:t>
      </w:r>
      <w:r>
        <w:t xml:space="preserve"> Container darauf achten, dass diese auf dem GlusterFS-Storage erstellt, werden:</w:t>
      </w:r>
    </w:p>
    <w:p w14:paraId="327C5E2D" w14:textId="51413795" w:rsidR="00E200A8" w:rsidRDefault="00E200A8" w:rsidP="00123301">
      <w:r w:rsidRPr="005317CD">
        <w:rPr>
          <w:noProof/>
        </w:rPr>
        <w:drawing>
          <wp:inline distT="0" distB="0" distL="0" distR="0" wp14:anchorId="702190DE" wp14:editId="52BF7F1F">
            <wp:extent cx="3719308" cy="990123"/>
            <wp:effectExtent l="0" t="0" r="0" b="635"/>
            <wp:docPr id="74" name="Grafik 7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Grafik 74" descr="Ein Bild, das Text enthält.&#10;&#10;Automatisch generierte Beschreibu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32848" cy="99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stentabelle3Akzent1"/>
        <w:tblW w:w="5000" w:type="pct"/>
        <w:tblLook w:val="04A0" w:firstRow="1" w:lastRow="0" w:firstColumn="1" w:lastColumn="0" w:noHBand="0" w:noVBand="1"/>
      </w:tblPr>
      <w:tblGrid>
        <w:gridCol w:w="847"/>
        <w:gridCol w:w="2668"/>
        <w:gridCol w:w="2150"/>
        <w:gridCol w:w="4791"/>
      </w:tblGrid>
      <w:tr w:rsidR="001E3548" w14:paraId="64CBF168" w14:textId="77777777" w:rsidTr="00A67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pct"/>
          </w:tcPr>
          <w:p w14:paraId="28CA3709" w14:textId="77777777" w:rsidR="001E3548" w:rsidRDefault="001E3548" w:rsidP="00123301">
            <w:pPr>
              <w:jc w:val="center"/>
            </w:pPr>
            <w:r>
              <w:t>ID</w:t>
            </w:r>
          </w:p>
        </w:tc>
        <w:tc>
          <w:tcPr>
            <w:tcW w:w="1276" w:type="pct"/>
          </w:tcPr>
          <w:p w14:paraId="70AE2DE2" w14:textId="77777777" w:rsidR="001E3548" w:rsidRDefault="001E3548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028" w:type="pct"/>
          </w:tcPr>
          <w:p w14:paraId="65231A3B" w14:textId="77777777" w:rsidR="001E3548" w:rsidRDefault="001E3548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IP </w:t>
            </w:r>
          </w:p>
        </w:tc>
        <w:tc>
          <w:tcPr>
            <w:tcW w:w="2291" w:type="pct"/>
          </w:tcPr>
          <w:p w14:paraId="0EB22F44" w14:textId="77777777" w:rsidR="001E3548" w:rsidRDefault="001E3548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OS</w:t>
            </w:r>
          </w:p>
        </w:tc>
      </w:tr>
      <w:tr w:rsidR="001E3548" w14:paraId="603772CB" w14:textId="77777777" w:rsidTr="00A67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7EF91B56" w14:textId="77777777" w:rsidR="001E3548" w:rsidRDefault="001E3548" w:rsidP="00123301">
            <w:pPr>
              <w:jc w:val="center"/>
            </w:pPr>
            <w:r>
              <w:lastRenderedPageBreak/>
              <w:t>100</w:t>
            </w:r>
          </w:p>
        </w:tc>
        <w:tc>
          <w:tcPr>
            <w:tcW w:w="1276" w:type="pct"/>
            <w:shd w:val="clear" w:color="auto" w:fill="FFFFFF" w:themeFill="background1"/>
          </w:tcPr>
          <w:p w14:paraId="359ABC69" w14:textId="77777777" w:rsidR="001E3548" w:rsidRPr="00A5174D" w:rsidRDefault="001E354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t>pve</w:t>
            </w:r>
            <w:proofErr w:type="spellEnd"/>
            <w:r>
              <w:t>-test-iobroker</w:t>
            </w:r>
          </w:p>
        </w:tc>
        <w:tc>
          <w:tcPr>
            <w:tcW w:w="1028" w:type="pct"/>
            <w:shd w:val="clear" w:color="auto" w:fill="FFFFFF" w:themeFill="background1"/>
          </w:tcPr>
          <w:p w14:paraId="0C3ADFE4" w14:textId="77777777" w:rsidR="001E3548" w:rsidRPr="00172A9D" w:rsidRDefault="001E354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192.168.1.70</w:t>
            </w:r>
          </w:p>
        </w:tc>
        <w:tc>
          <w:tcPr>
            <w:tcW w:w="2291" w:type="pct"/>
            <w:shd w:val="clear" w:color="auto" w:fill="FFFFFF" w:themeFill="background1"/>
          </w:tcPr>
          <w:p w14:paraId="49ABD5D7" w14:textId="77777777" w:rsidR="001E3548" w:rsidRDefault="001E354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Debian 10</w:t>
            </w:r>
          </w:p>
        </w:tc>
      </w:tr>
      <w:tr w:rsidR="001E3548" w14:paraId="2AD050F9" w14:textId="77777777" w:rsidTr="00A67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4A3BBFD8" w14:textId="77777777" w:rsidR="001E3548" w:rsidRDefault="001E3548" w:rsidP="00123301">
            <w:pPr>
              <w:jc w:val="center"/>
            </w:pPr>
            <w:r>
              <w:t>101</w:t>
            </w:r>
          </w:p>
        </w:tc>
        <w:tc>
          <w:tcPr>
            <w:tcW w:w="1276" w:type="pct"/>
            <w:shd w:val="clear" w:color="auto" w:fill="FFFFFF" w:themeFill="background1"/>
          </w:tcPr>
          <w:p w14:paraId="713BA319" w14:textId="77777777" w:rsidR="001E3548" w:rsidRDefault="001E354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pve-test-redis-node-1</w:t>
            </w:r>
          </w:p>
        </w:tc>
        <w:tc>
          <w:tcPr>
            <w:tcW w:w="1028" w:type="pct"/>
            <w:shd w:val="clear" w:color="auto" w:fill="FFFFFF" w:themeFill="background1"/>
          </w:tcPr>
          <w:p w14:paraId="17ECE9ED" w14:textId="77777777" w:rsidR="001E3548" w:rsidRPr="00172A9D" w:rsidRDefault="001E354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192.168.1.71</w:t>
            </w:r>
          </w:p>
        </w:tc>
        <w:tc>
          <w:tcPr>
            <w:tcW w:w="2291" w:type="pct"/>
            <w:shd w:val="clear" w:color="auto" w:fill="FFFFFF" w:themeFill="background1"/>
          </w:tcPr>
          <w:p w14:paraId="76D6D5AD" w14:textId="77777777" w:rsidR="001E3548" w:rsidRDefault="001E354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Debian 10</w:t>
            </w:r>
          </w:p>
        </w:tc>
      </w:tr>
      <w:tr w:rsidR="001E3548" w14:paraId="6831A320" w14:textId="77777777" w:rsidTr="00A67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14BF3581" w14:textId="77777777" w:rsidR="001E3548" w:rsidRDefault="001E3548" w:rsidP="00123301">
            <w:pPr>
              <w:jc w:val="center"/>
            </w:pPr>
            <w:r>
              <w:t>102</w:t>
            </w:r>
          </w:p>
        </w:tc>
        <w:tc>
          <w:tcPr>
            <w:tcW w:w="1276" w:type="pct"/>
            <w:shd w:val="clear" w:color="auto" w:fill="FFFFFF" w:themeFill="background1"/>
          </w:tcPr>
          <w:p w14:paraId="06744F90" w14:textId="77777777" w:rsidR="001E3548" w:rsidRDefault="001E354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pve-test-redis-node-2</w:t>
            </w:r>
          </w:p>
        </w:tc>
        <w:tc>
          <w:tcPr>
            <w:tcW w:w="1028" w:type="pct"/>
            <w:shd w:val="clear" w:color="auto" w:fill="FFFFFF" w:themeFill="background1"/>
          </w:tcPr>
          <w:p w14:paraId="371CF58B" w14:textId="77777777" w:rsidR="001E3548" w:rsidRPr="00172A9D" w:rsidRDefault="001E354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192.168.1.72</w:t>
            </w:r>
          </w:p>
        </w:tc>
        <w:tc>
          <w:tcPr>
            <w:tcW w:w="2291" w:type="pct"/>
            <w:shd w:val="clear" w:color="auto" w:fill="FFFFFF" w:themeFill="background1"/>
          </w:tcPr>
          <w:p w14:paraId="6D04B21B" w14:textId="77777777" w:rsidR="001E3548" w:rsidRDefault="001E354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Debian 10</w:t>
            </w:r>
          </w:p>
        </w:tc>
      </w:tr>
      <w:tr w:rsidR="001E3548" w14:paraId="100CA4BB" w14:textId="77777777" w:rsidTr="00A67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534C036D" w14:textId="77777777" w:rsidR="001E3548" w:rsidRDefault="001E3548" w:rsidP="00123301">
            <w:pPr>
              <w:jc w:val="center"/>
            </w:pPr>
            <w:r>
              <w:t>103</w:t>
            </w:r>
          </w:p>
        </w:tc>
        <w:tc>
          <w:tcPr>
            <w:tcW w:w="1276" w:type="pct"/>
            <w:shd w:val="clear" w:color="auto" w:fill="FFFFFF" w:themeFill="background1"/>
          </w:tcPr>
          <w:p w14:paraId="262C4FA8" w14:textId="77777777" w:rsidR="001E3548" w:rsidRDefault="001E354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pve-test-redis-node-3</w:t>
            </w:r>
          </w:p>
        </w:tc>
        <w:tc>
          <w:tcPr>
            <w:tcW w:w="1028" w:type="pct"/>
            <w:shd w:val="clear" w:color="auto" w:fill="FFFFFF" w:themeFill="background1"/>
          </w:tcPr>
          <w:p w14:paraId="0CF89875" w14:textId="77777777" w:rsidR="001E3548" w:rsidRDefault="001E354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192.168.1.73</w:t>
            </w:r>
          </w:p>
        </w:tc>
        <w:tc>
          <w:tcPr>
            <w:tcW w:w="2291" w:type="pct"/>
            <w:shd w:val="clear" w:color="auto" w:fill="FFFFFF" w:themeFill="background1"/>
          </w:tcPr>
          <w:p w14:paraId="37FD6B5D" w14:textId="77777777" w:rsidR="001E3548" w:rsidRDefault="001E354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Debian 10</w:t>
            </w:r>
          </w:p>
        </w:tc>
      </w:tr>
    </w:tbl>
    <w:p w14:paraId="1947264C" w14:textId="37D19DAC" w:rsidR="008D254B" w:rsidRDefault="008D254B" w:rsidP="00123301">
      <w:pPr>
        <w:pStyle w:val="berschrift4"/>
      </w:pPr>
      <w:r>
        <w:t>Hardware Watchdog aktivieren</w:t>
      </w:r>
    </w:p>
    <w:p w14:paraId="7F9AA294" w14:textId="6D523539" w:rsidR="00172EAF" w:rsidRPr="00172EAF" w:rsidRDefault="003F50E2" w:rsidP="00123301">
      <w:r>
        <w:t>Das Aktivieren</w:t>
      </w:r>
      <w:r w:rsidR="00172EAF">
        <w:t xml:space="preserve"> des Hardware-</w:t>
      </w:r>
      <w:proofErr w:type="spellStart"/>
      <w:r w:rsidR="00172EAF">
        <w:t>Watchdogs</w:t>
      </w:r>
      <w:proofErr w:type="spellEnd"/>
      <w:r w:rsidR="00172EAF">
        <w:t xml:space="preserve"> hat den Vorteil, </w:t>
      </w:r>
      <w:proofErr w:type="gramStart"/>
      <w:r w:rsidR="00172EAF">
        <w:t>das</w:t>
      </w:r>
      <w:proofErr w:type="gramEnd"/>
      <w:r w:rsidR="00172EAF">
        <w:t xml:space="preserve"> auch</w:t>
      </w:r>
      <w:r>
        <w:t xml:space="preserve"> wenn die Software (hier Proxmox) nicht mehr reagiert, eine Reaktion über die Hardware ausgeführt werden kann (z.B. einen Neustart des Systems).</w:t>
      </w:r>
    </w:p>
    <w:p w14:paraId="3CCCDCA2" w14:textId="03550875" w:rsidR="00421D04" w:rsidRPr="00421D04" w:rsidRDefault="00421D04" w:rsidP="00123301">
      <w:r>
        <w:t xml:space="preserve">Um den Hardware Watchdog auf einem Intel NUC zu aktivieren, muss in </w:t>
      </w:r>
      <w:r w:rsidRPr="00125F99">
        <w:rPr>
          <w:rStyle w:val="CodeZchn"/>
        </w:rPr>
        <w:t>/etc/default/pve-ha-manager</w:t>
      </w:r>
      <w:r>
        <w:t xml:space="preserve"> </w:t>
      </w:r>
      <w:r w:rsidR="0077744B">
        <w:t xml:space="preserve">das entsprechende Modul zum Laden eingetragen werden. Wird eine andere Hardware </w:t>
      </w:r>
      <w:r w:rsidR="00125F99">
        <w:t>eingesetzt</w:t>
      </w:r>
      <w:r w:rsidR="0077744B">
        <w:t xml:space="preserve"> muss dafür </w:t>
      </w:r>
      <w:r w:rsidR="00125F99">
        <w:t>das passende Modul verwendet werden.</w:t>
      </w:r>
    </w:p>
    <w:p w14:paraId="665E586E" w14:textId="60717D15" w:rsidR="008D254B" w:rsidRPr="00FF06CE" w:rsidRDefault="008D254B" w:rsidP="00123301">
      <w:pPr>
        <w:pStyle w:val="Code"/>
        <w:rPr>
          <w:b/>
          <w:bCs/>
          <w:lang w:val="en-US"/>
        </w:rPr>
      </w:pPr>
      <w:r w:rsidRPr="004E7DA1">
        <w:rPr>
          <w:lang w:val="en-US"/>
        </w:rPr>
        <w:t>WATCHDOG_MODULE=iTCO_wdt</w:t>
      </w:r>
    </w:p>
    <w:p w14:paraId="4C73604F" w14:textId="28354258" w:rsidR="008D254B" w:rsidRDefault="008D254B" w:rsidP="00123301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lang w:val="en-US"/>
        </w:rPr>
        <w:t>Danach</w:t>
      </w:r>
      <w:r w:rsidR="00241448">
        <w:rPr>
          <w:lang w:val="en-US"/>
        </w:rPr>
        <w:t xml:space="preserve"> das System neu </w:t>
      </w:r>
      <w:proofErr w:type="spellStart"/>
      <w:r w:rsidR="00241448">
        <w:rPr>
          <w:lang w:val="en-US"/>
        </w:rPr>
        <w:t>starten</w:t>
      </w:r>
      <w:proofErr w:type="spellEnd"/>
      <w:r w:rsidR="00241448">
        <w:rPr>
          <w:lang w:val="en-US"/>
        </w:rPr>
        <w:t xml:space="preserve"> und</w:t>
      </w:r>
      <w:r>
        <w:rPr>
          <w:lang w:val="en-US"/>
        </w:rPr>
        <w:t xml:space="preserve"> </w:t>
      </w:r>
      <w:proofErr w:type="spellStart"/>
      <w:r w:rsidR="00241448">
        <w:rPr>
          <w:lang w:val="en-US"/>
        </w:rPr>
        <w:t>mit</w:t>
      </w:r>
      <w:proofErr w:type="spellEnd"/>
      <w:r w:rsidR="00241448">
        <w:rPr>
          <w:lang w:val="en-US"/>
        </w:rPr>
        <w:t xml:space="preserve"> </w:t>
      </w:r>
      <w:r w:rsidRPr="00241448">
        <w:rPr>
          <w:rStyle w:val="CodeZchn"/>
        </w:rPr>
        <w:t>cat /var/log/syslog | grep wdt</w:t>
      </w:r>
      <w:r w:rsidR="00241448">
        <w:rPr>
          <w:rFonts w:ascii="Segoe UI" w:hAnsi="Segoe UI" w:cs="Segoe UI"/>
          <w:color w:val="333333"/>
          <w:shd w:val="clear" w:color="auto" w:fill="FFFFFF"/>
        </w:rPr>
        <w:t xml:space="preserve"> überprüfen ob das Watchdog-Modul erfolgreich geladen werden konnte:</w:t>
      </w:r>
    </w:p>
    <w:p w14:paraId="01428335" w14:textId="71F96877" w:rsidR="008D254B" w:rsidRDefault="008D254B" w:rsidP="00123301">
      <w:pPr>
        <w:pStyle w:val="Code-Ausgabe"/>
      </w:pPr>
      <w:r w:rsidRPr="0018243B">
        <w:t>Sep  6 07:04:05 pve02 watchdog-mux[648]: Loading watchdog module 'iTCO_wdt'</w:t>
      </w:r>
      <w:r w:rsidR="00690332">
        <w:br/>
      </w:r>
      <w:r w:rsidRPr="0018243B">
        <w:t>Sep  6 07:04:05 pve02 kernel: [    4.838549] iTCO_wdt iTCO_wdt: Found a Intel PCH TCO device (Version=6, TCOBASE=0x0400)</w:t>
      </w:r>
      <w:r>
        <w:br/>
      </w:r>
      <w:r w:rsidRPr="0018243B">
        <w:t>Sep  6 07:04:05 pve02 kernel: [    4.839386] iTCO_wdt iTCO_wdt: initialized. heartbeat=30 sec (nowayout=0)</w:t>
      </w:r>
      <w:r>
        <w:br/>
      </w:r>
      <w:r w:rsidRPr="0018243B">
        <w:t>Sep  6 07:04:05 pve02 watchdog-mux[648]: Watchdog driver 'iTCO_wdt', version 0</w:t>
      </w:r>
    </w:p>
    <w:p w14:paraId="08299292" w14:textId="20438C0B" w:rsidR="00DA0420" w:rsidRDefault="00DA0420" w:rsidP="00123301">
      <w:r>
        <w:t xml:space="preserve">Proxmox bringt seinen eigenen Watchdog-Daemon für das </w:t>
      </w:r>
      <w:r w:rsidR="00421D04">
        <w:t>Ü</w:t>
      </w:r>
      <w:r>
        <w:t>berwachen de</w:t>
      </w:r>
      <w:r w:rsidR="00421D04">
        <w:t>s</w:t>
      </w:r>
      <w:r w:rsidR="000337F4">
        <w:t xml:space="preserve"> HA-</w:t>
      </w:r>
      <w:r w:rsidR="00421D04">
        <w:t>Clusters</w:t>
      </w:r>
      <w:r w:rsidR="000337F4">
        <w:t xml:space="preserve"> mit, den </w:t>
      </w:r>
      <w:r w:rsidR="000337F4" w:rsidRPr="000337F4">
        <w:t>watchdog-</w:t>
      </w:r>
      <w:proofErr w:type="spellStart"/>
      <w:proofErr w:type="gramStart"/>
      <w:r w:rsidR="000337F4" w:rsidRPr="000337F4">
        <w:t>mux.service</w:t>
      </w:r>
      <w:proofErr w:type="spellEnd"/>
      <w:proofErr w:type="gramEnd"/>
      <w:r w:rsidR="000337F4">
        <w:t>.</w:t>
      </w:r>
      <w:r w:rsidR="00813D30">
        <w:t xml:space="preserve"> Dieser wird automatisch gestartet, wenn HA konfiguriert ist. Überprüfen lässt sich dies mit</w:t>
      </w:r>
    </w:p>
    <w:p w14:paraId="37C6440A" w14:textId="204CBE4B" w:rsidR="00813D30" w:rsidRDefault="00813D30" w:rsidP="00123301">
      <w:pPr>
        <w:pStyle w:val="Code"/>
      </w:pPr>
      <w:r w:rsidRPr="00813D30">
        <w:t>systemctl status watchdog-mux.service</w:t>
      </w:r>
    </w:p>
    <w:p w14:paraId="6A4959E2" w14:textId="61F323B5" w:rsidR="000337F4" w:rsidRPr="00DA0420" w:rsidRDefault="000337F4" w:rsidP="00123301">
      <w:pPr>
        <w:pStyle w:val="Code-Ausgabe"/>
      </w:pPr>
      <w:r>
        <w:t>watchdog-mux.service - Proxmox VE watchdog multiplexer</w:t>
      </w:r>
      <w:r>
        <w:br/>
        <w:t xml:space="preserve">     Loaded: loaded (/lib/systemd/system/watchdog-mux.service; static)</w:t>
      </w:r>
      <w:r>
        <w:br/>
        <w:t xml:space="preserve">     Active: active (running) since Sat 2021-09-11 17:26:02 CEST; 14h ago</w:t>
      </w:r>
      <w:r>
        <w:br/>
        <w:t xml:space="preserve">   Main PID: 661 (watchdog-mux)</w:t>
      </w:r>
      <w:r>
        <w:br/>
        <w:t xml:space="preserve">      Tasks: 1 (limit: 38297)</w:t>
      </w:r>
      <w:r>
        <w:br/>
        <w:t xml:space="preserve">     Memory: 240.0K</w:t>
      </w:r>
      <w:r>
        <w:br/>
        <w:t xml:space="preserve">        CPU: 1.819s</w:t>
      </w:r>
      <w:r>
        <w:br/>
        <w:t xml:space="preserve">     CGroup: /system.slice/watchdog-mux.service</w:t>
      </w:r>
      <w:r>
        <w:br/>
      </w:r>
      <w:r>
        <w:rPr>
          <w:rFonts w:hint="eastAsia"/>
        </w:rPr>
        <w:t xml:space="preserve">             </w:t>
      </w:r>
      <w:r>
        <w:rPr>
          <w:rFonts w:hint="eastAsia"/>
        </w:rPr>
        <w:t>└─</w:t>
      </w:r>
      <w:r>
        <w:rPr>
          <w:rFonts w:hint="eastAsia"/>
        </w:rPr>
        <w:t>661 /usr/sbin/watchdog-mux</w:t>
      </w:r>
      <w:r>
        <w:br/>
        <w:t>Sep 11 17:26:02 pve01 systemd[1]: Started Proxmox VE watchdog multiplexer.</w:t>
      </w:r>
      <w:r>
        <w:br/>
        <w:t>Sep 11 17:26:02 pve01 watchdog-mux[661]: Loading watchdog module 'iTCO_wdt'</w:t>
      </w:r>
      <w:r>
        <w:br/>
        <w:t>Sep 11 17:26:02 pve01 watchdog-mux[661]: Watchdog driver 'iTCO_wdt', version 0</w:t>
      </w:r>
    </w:p>
    <w:p w14:paraId="26B2ED83" w14:textId="56E44BDD" w:rsidR="00E743CE" w:rsidRPr="00E743CE" w:rsidRDefault="00E743CE" w:rsidP="00123301">
      <w:r>
        <w:t xml:space="preserve">Somit ist der Hardware-Watchdog </w:t>
      </w:r>
      <w:r w:rsidR="00BC6F95">
        <w:t>installiert und aktiv.</w:t>
      </w:r>
    </w:p>
    <w:p w14:paraId="2E7F6949" w14:textId="747424C1" w:rsidR="00013D83" w:rsidRPr="005D14E8" w:rsidRDefault="00013D83" w:rsidP="00123301">
      <w:pPr>
        <w:pStyle w:val="berschrift4"/>
      </w:pPr>
      <w:r>
        <w:t xml:space="preserve">HA </w:t>
      </w:r>
      <w:r w:rsidR="009A1EC6">
        <w:t>aktivieren</w:t>
      </w:r>
      <w:r>
        <w:t xml:space="preserve"> </w:t>
      </w:r>
    </w:p>
    <w:p w14:paraId="64A80FB9" w14:textId="4E6570A6" w:rsidR="00013D83" w:rsidRPr="006D5AC9" w:rsidRDefault="00013D83" w:rsidP="00123301">
      <w:pPr>
        <w:pStyle w:val="Bildabsatz"/>
      </w:pPr>
      <w:r>
        <w:t xml:space="preserve">Auf einem der Proxmox-Nodes über </w:t>
      </w:r>
      <w:r w:rsidRPr="008B1A74">
        <w:rPr>
          <w:b/>
          <w:bCs/>
        </w:rPr>
        <w:t xml:space="preserve">Datacenter &gt; </w:t>
      </w:r>
      <w:r>
        <w:rPr>
          <w:b/>
          <w:bCs/>
        </w:rPr>
        <w:t>HA</w:t>
      </w:r>
      <w:r w:rsidRPr="008B1A74">
        <w:rPr>
          <w:b/>
          <w:bCs/>
        </w:rPr>
        <w:t xml:space="preserve"> &gt; </w:t>
      </w:r>
      <w:r>
        <w:rPr>
          <w:b/>
          <w:bCs/>
        </w:rPr>
        <w:t>Add</w:t>
      </w:r>
      <w:r>
        <w:t xml:space="preserve"> HA für die</w:t>
      </w:r>
      <w:r w:rsidR="008633D7">
        <w:t xml:space="preserve"> Container </w:t>
      </w:r>
      <w:r>
        <w:t>aktivieren:</w:t>
      </w:r>
    </w:p>
    <w:p w14:paraId="1E701C9A" w14:textId="77777777" w:rsidR="00013D83" w:rsidRDefault="00013D83" w:rsidP="00123301">
      <w:pPr>
        <w:pStyle w:val="Bildabsatz"/>
      </w:pPr>
      <w:r w:rsidRPr="006D5AC9">
        <w:lastRenderedPageBreak/>
        <w:drawing>
          <wp:inline distT="0" distB="0" distL="0" distR="0" wp14:anchorId="6299B395" wp14:editId="7D77C108">
            <wp:extent cx="3544295" cy="2828925"/>
            <wp:effectExtent l="0" t="0" r="0" b="0"/>
            <wp:docPr id="73" name="Grafik 7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Grafik 73" descr="Ein Bild, das Text enthält.&#10;&#10;Automatisch generierte Beschreibung"/>
                    <pic:cNvPicPr/>
                  </pic:nvPicPr>
                  <pic:blipFill rotWithShape="1">
                    <a:blip r:embed="rId45"/>
                    <a:srcRect l="422" t="1465"/>
                    <a:stretch/>
                  </pic:blipFill>
                  <pic:spPr bwMode="auto">
                    <a:xfrm>
                      <a:off x="0" y="0"/>
                      <a:ext cx="3553652" cy="2836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6051B" w14:textId="58FA3DFE" w:rsidR="00013D83" w:rsidRDefault="00013D83" w:rsidP="00123301">
      <w:pPr>
        <w:pStyle w:val="Bildabsatz"/>
      </w:pPr>
      <w:r>
        <w:t xml:space="preserve">Dazu unter </w:t>
      </w:r>
      <w:r w:rsidRPr="005A0F08">
        <w:rPr>
          <w:b/>
          <w:bCs/>
        </w:rPr>
        <w:t>VM</w:t>
      </w:r>
      <w:r>
        <w:t xml:space="preserve"> die ID des LXCs oder der VM auswählen</w:t>
      </w:r>
      <w:r w:rsidR="00756906">
        <w:t xml:space="preserve"> und die Max. Anzahl der Start-Versuche auf 3 </w:t>
      </w:r>
      <w:r w:rsidR="00CE3C31">
        <w:t>setzen</w:t>
      </w:r>
      <w:r w:rsidR="00756906">
        <w:t>:</w:t>
      </w:r>
    </w:p>
    <w:p w14:paraId="57FEA962" w14:textId="18479679" w:rsidR="00013D83" w:rsidRDefault="00756906" w:rsidP="00123301">
      <w:pPr>
        <w:pStyle w:val="Bildabsatz"/>
      </w:pPr>
      <w:r w:rsidRPr="00756906">
        <w:drawing>
          <wp:inline distT="0" distB="0" distL="0" distR="0" wp14:anchorId="0D646C76" wp14:editId="3FFC8A5F">
            <wp:extent cx="2939543" cy="1151083"/>
            <wp:effectExtent l="0" t="0" r="0" b="0"/>
            <wp:docPr id="80" name="Grafik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946804" cy="115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06DE" w14:textId="6620C439" w:rsidR="00013D83" w:rsidRDefault="00013D83" w:rsidP="00123301">
      <w:pPr>
        <w:pStyle w:val="Bildabsatz"/>
      </w:pPr>
      <w:r>
        <w:t>Danach ist HA für diesen Container aktiviert. Der LXC aus dem Beispiel liegt auf Node-1. Geht Node-1 offline, wird der LXC nach einer kurzen Zeit automatisch auf Node-2/-3 verschoben:</w:t>
      </w:r>
    </w:p>
    <w:p w14:paraId="3ED54C90" w14:textId="77777777" w:rsidR="00013D83" w:rsidRDefault="00013D83" w:rsidP="00123301">
      <w:pPr>
        <w:pStyle w:val="Bildabsatz"/>
      </w:pPr>
      <w:r w:rsidRPr="009F470B">
        <w:drawing>
          <wp:inline distT="0" distB="0" distL="0" distR="0" wp14:anchorId="714839EF" wp14:editId="073D07DF">
            <wp:extent cx="4175324" cy="2681287"/>
            <wp:effectExtent l="0" t="0" r="0" b="5080"/>
            <wp:docPr id="76" name="Grafik 7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Grafik 76" descr="Ein Bild, das Text enthält.&#10;&#10;Automatisch generierte Beschreibu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83720" cy="268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08F5" w14:textId="2ECB06E6" w:rsidR="00013D83" w:rsidRDefault="00013D83" w:rsidP="00123301">
      <w:pPr>
        <w:pStyle w:val="Bildabsatz"/>
      </w:pPr>
      <w:r>
        <w:t xml:space="preserve">Über </w:t>
      </w:r>
      <w:r w:rsidRPr="00C33754">
        <w:rPr>
          <w:b/>
          <w:bCs/>
        </w:rPr>
        <w:t>Datacenter &gt; HA &gt; Groups</w:t>
      </w:r>
      <w:r w:rsidR="004A6EEF">
        <w:t xml:space="preserve"> kann</w:t>
      </w:r>
      <w:r>
        <w:t xml:space="preserve"> die Priorität </w:t>
      </w:r>
      <w:r w:rsidR="004A6EEF">
        <w:t>für die</w:t>
      </w:r>
      <w:r>
        <w:t xml:space="preserve"> einzelnen Nodes definiert werden. Eine größere Zahl entspricht einer höheren Priorität. Proxmox wird dann versuchen die VM/CT auf den Node mit der höchsten Priorität in einer Ausfallsituation zu migrieren.</w:t>
      </w:r>
    </w:p>
    <w:p w14:paraId="154F4DE9" w14:textId="77777777" w:rsidR="00013D83" w:rsidRDefault="00013D83" w:rsidP="00123301">
      <w:pPr>
        <w:pStyle w:val="Bildabsatz"/>
      </w:pPr>
      <w:r>
        <w:t xml:space="preserve">Mehr Details dazu findet ihr hier: </w:t>
      </w:r>
      <w:hyperlink r:id="rId48" w:anchor="_configuration" w:history="1">
        <w:r w:rsidRPr="00A37C5D">
          <w:rPr>
            <w:rStyle w:val="Hyperlink"/>
          </w:rPr>
          <w:t>https://pve.proxmox.com/wiki/High_Availability#_configuration</w:t>
        </w:r>
      </w:hyperlink>
    </w:p>
    <w:p w14:paraId="1E6CB23F" w14:textId="77777777" w:rsidR="00013D83" w:rsidRDefault="00013D83" w:rsidP="00123301">
      <w:pPr>
        <w:pStyle w:val="Bildabsatz"/>
      </w:pPr>
      <w:r w:rsidRPr="003F7B24">
        <w:lastRenderedPageBreak/>
        <w:drawing>
          <wp:inline distT="0" distB="0" distL="0" distR="0" wp14:anchorId="050F9280" wp14:editId="1C6EFC29">
            <wp:extent cx="2790825" cy="2284444"/>
            <wp:effectExtent l="0" t="0" r="0" b="1905"/>
            <wp:docPr id="79" name="Grafik 79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Grafik 79" descr="Ein Bild, das Tisch enthält.&#10;&#10;Automatisch generierte Beschreibu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801090" cy="229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E31E" w14:textId="72160555" w:rsidR="00013D83" w:rsidRPr="000B212A" w:rsidRDefault="00013D83" w:rsidP="00123301">
      <w:pPr>
        <w:pStyle w:val="Bildabsatz"/>
      </w:pPr>
      <w:r>
        <w:t xml:space="preserve">Über das Flag </w:t>
      </w:r>
      <w:r w:rsidRPr="00435A5F">
        <w:rPr>
          <w:b/>
          <w:bCs/>
        </w:rPr>
        <w:t>nofailback</w:t>
      </w:r>
      <w:r>
        <w:t xml:space="preserve"> kann gesteuert werden, ob auf den ausgefallenen Node, falls er wieder Verfügbar ist, d</w:t>
      </w:r>
      <w:r w:rsidR="008633D7">
        <w:t xml:space="preserve">er </w:t>
      </w:r>
      <w:r>
        <w:t>CT zurück migriert wird.</w:t>
      </w:r>
    </w:p>
    <w:p w14:paraId="38E3C4FE" w14:textId="1DE44475" w:rsidR="00F405D1" w:rsidRDefault="00F405D1" w:rsidP="00123301">
      <w:pPr>
        <w:pStyle w:val="berschrift4"/>
      </w:pPr>
      <w:r>
        <w:t>Fehlerbehandlung</w:t>
      </w:r>
    </w:p>
    <w:p w14:paraId="15091892" w14:textId="77777777" w:rsidR="00F405D1" w:rsidRPr="00DE2428" w:rsidRDefault="00F405D1" w:rsidP="00123301">
      <w:pPr>
        <w:pStyle w:val="berschrift5"/>
      </w:pPr>
      <w:r w:rsidRPr="00DE2428">
        <w:t>HA: CT ode</w:t>
      </w:r>
      <w:r w:rsidRPr="002C703E">
        <w:t>r</w:t>
      </w:r>
      <w:r w:rsidRPr="00DE2428">
        <w:t xml:space="preserve"> VM hängt im Status „deleting“</w:t>
      </w:r>
    </w:p>
    <w:p w14:paraId="190059C8" w14:textId="77777777" w:rsidR="00F405D1" w:rsidRDefault="00F405D1" w:rsidP="00123301">
      <w:r>
        <w:t>Auf allen Nodes den HA-Manager stoppen:</w:t>
      </w:r>
    </w:p>
    <w:p w14:paraId="3D80FEBC" w14:textId="77777777" w:rsidR="00F405D1" w:rsidRDefault="00F405D1" w:rsidP="00123301">
      <w:pPr>
        <w:pStyle w:val="Code"/>
      </w:pPr>
      <w:r w:rsidRPr="005A6572">
        <w:t>systemctl stop pve-ha-crm</w:t>
      </w:r>
    </w:p>
    <w:p w14:paraId="18B94B2A" w14:textId="77777777" w:rsidR="00F405D1" w:rsidRPr="00150166" w:rsidRDefault="00F405D1" w:rsidP="00123301">
      <w:r>
        <w:t>Auf einem Node die HA-Konfiguration löschen:</w:t>
      </w:r>
    </w:p>
    <w:p w14:paraId="17854E12" w14:textId="77777777" w:rsidR="00F405D1" w:rsidRPr="00D84272" w:rsidRDefault="00F405D1" w:rsidP="00123301">
      <w:pPr>
        <w:pStyle w:val="Code"/>
        <w:rPr>
          <w:lang w:val="en-US"/>
        </w:rPr>
      </w:pPr>
      <w:r w:rsidRPr="00D84272">
        <w:rPr>
          <w:lang w:val="en-US"/>
        </w:rPr>
        <w:t>rm /etc/pve/ha/manager_status</w:t>
      </w:r>
    </w:p>
    <w:p w14:paraId="7010CAC6" w14:textId="77777777" w:rsidR="00F405D1" w:rsidRDefault="00F405D1" w:rsidP="00123301">
      <w:r>
        <w:t>Auf allen Nodes den HA-Manager wieder starten:</w:t>
      </w:r>
    </w:p>
    <w:p w14:paraId="4F3FFDA6" w14:textId="77777777" w:rsidR="00F405D1" w:rsidRPr="00D84272" w:rsidRDefault="00F405D1" w:rsidP="00123301">
      <w:pPr>
        <w:pStyle w:val="Code"/>
        <w:rPr>
          <w:lang w:val="en-US"/>
        </w:rPr>
      </w:pPr>
      <w:r w:rsidRPr="00D84272">
        <w:rPr>
          <w:lang w:val="en-US"/>
        </w:rPr>
        <w:t>systemctl start pve-ha-crm</w:t>
      </w:r>
    </w:p>
    <w:p w14:paraId="64F29C8C" w14:textId="77777777" w:rsidR="00F405D1" w:rsidRPr="00D84272" w:rsidRDefault="00B27FC4" w:rsidP="00123301">
      <w:pPr>
        <w:rPr>
          <w:lang w:val="en-US"/>
        </w:rPr>
      </w:pPr>
      <w:hyperlink r:id="rId50" w:anchor="post-269561" w:history="1">
        <w:r w:rsidR="00F405D1" w:rsidRPr="00D84272">
          <w:rPr>
            <w:rStyle w:val="Hyperlink"/>
            <w:lang w:val="en-US"/>
          </w:rPr>
          <w:t>https://forum.proxmox.com/threads/cannot-delete-ha-resources-since-pve-5-to-6-update.58151/#post-269561</w:t>
        </w:r>
      </w:hyperlink>
    </w:p>
    <w:p w14:paraId="4A6C9F7E" w14:textId="77777777" w:rsidR="00F405D1" w:rsidRPr="00D84272" w:rsidRDefault="00F405D1" w:rsidP="00123301">
      <w:pPr>
        <w:pStyle w:val="berschrift5"/>
      </w:pPr>
      <w:r w:rsidRPr="00D84272">
        <w:t>Firefox: SEC_ERROR_REUSED_ISSUER_AND_SERIAL</w:t>
      </w:r>
    </w:p>
    <w:p w14:paraId="442F8F8C" w14:textId="77777777" w:rsidR="00F405D1" w:rsidRDefault="00F405D1" w:rsidP="00123301">
      <w:r>
        <w:t>Nach dem Beitreten zu einem Cluster, kann es beim Benutzen von Firefox dazu kommen, dass man die Web-Oberflächen von Node-2 und Node-3 nicht mehr erreichen kann. Dies liegt an ungültig gewordenen Zertifikaten, welche im Firefox Profil für diese Adressen hinterlegt worden sind. Diese können über</w:t>
      </w:r>
    </w:p>
    <w:p w14:paraId="6FA2C17A" w14:textId="77777777" w:rsidR="00F405D1" w:rsidRPr="007C5EEB" w:rsidRDefault="00F405D1" w:rsidP="00123301">
      <w:pPr>
        <w:rPr>
          <w:b/>
          <w:bCs/>
        </w:rPr>
      </w:pPr>
      <w:r w:rsidRPr="007C5EEB">
        <w:rPr>
          <w:b/>
          <w:bCs/>
        </w:rPr>
        <w:t>Einstellungen &gt; Datenschutz &amp; Sicherheit &gt; Zertifikate &gt; Zertifikate anzeigen &gt; Server</w:t>
      </w:r>
    </w:p>
    <w:p w14:paraId="51E55A6F" w14:textId="77777777" w:rsidR="00F405D1" w:rsidRDefault="00F405D1" w:rsidP="00123301">
      <w:r>
        <w:t>entfernt werden. Danach Firefox beenden und im Ordner des Firefox-Profils die Dateien</w:t>
      </w:r>
    </w:p>
    <w:p w14:paraId="66CB2A91" w14:textId="77777777" w:rsidR="00F405D1" w:rsidRPr="00D84272" w:rsidRDefault="00F405D1" w:rsidP="00123301">
      <w:pPr>
        <w:pStyle w:val="Code"/>
        <w:rPr>
          <w:lang w:val="en-US"/>
        </w:rPr>
      </w:pPr>
      <w:r w:rsidRPr="00D84272">
        <w:rPr>
          <w:lang w:val="en-US"/>
        </w:rPr>
        <w:t>cert9.db</w:t>
      </w:r>
      <w:r w:rsidRPr="00D84272">
        <w:rPr>
          <w:lang w:val="en-US"/>
        </w:rPr>
        <w:br/>
        <w:t>cert_override.txt</w:t>
      </w:r>
    </w:p>
    <w:p w14:paraId="1B2CD924" w14:textId="77777777" w:rsidR="00F405D1" w:rsidRDefault="00F405D1" w:rsidP="00123301">
      <w:pPr>
        <w:rPr>
          <w:lang w:val="en-US"/>
        </w:rPr>
      </w:pPr>
      <w:proofErr w:type="spellStart"/>
      <w:r w:rsidRPr="00D84272">
        <w:rPr>
          <w:lang w:val="en-US"/>
        </w:rPr>
        <w:t>löschen</w:t>
      </w:r>
      <w:proofErr w:type="spellEnd"/>
      <w:r w:rsidRPr="00D84272">
        <w:rPr>
          <w:lang w:val="en-US"/>
        </w:rPr>
        <w:t>.</w:t>
      </w:r>
    </w:p>
    <w:p w14:paraId="2292F31A" w14:textId="77777777" w:rsidR="00F405D1" w:rsidRPr="000F4D13" w:rsidRDefault="00F405D1" w:rsidP="00123301">
      <w:r>
        <w:t>Danach Firefox neu Starten und der Zugriff sollte wieder funktionieren.</w:t>
      </w:r>
    </w:p>
    <w:p w14:paraId="7A3806AF" w14:textId="77777777" w:rsidR="00F405D1" w:rsidRDefault="00F405D1" w:rsidP="00123301">
      <w:pPr>
        <w:pStyle w:val="berschrift4"/>
      </w:pPr>
      <w:r>
        <w:lastRenderedPageBreak/>
        <w:t>Weiterführendes</w:t>
      </w:r>
    </w:p>
    <w:p w14:paraId="52657351" w14:textId="77777777" w:rsidR="00F405D1" w:rsidRPr="002C703E" w:rsidRDefault="00F405D1" w:rsidP="00123301">
      <w:pPr>
        <w:pStyle w:val="berschrift5"/>
      </w:pPr>
      <w:r w:rsidRPr="002C703E">
        <w:t>GlusterFS Release Notes</w:t>
      </w:r>
    </w:p>
    <w:p w14:paraId="1905BB20" w14:textId="0A0806DD" w:rsidR="00F405D1" w:rsidRPr="007678A6" w:rsidRDefault="00F405D1" w:rsidP="00123301">
      <w:r>
        <w:t xml:space="preserve">In Teil 1 der </w:t>
      </w:r>
      <w:r w:rsidR="009A1B87">
        <w:t>GlusterFS-</w:t>
      </w:r>
      <w:r>
        <w:t xml:space="preserve">Anleitung wird </w:t>
      </w:r>
      <w:r w:rsidR="009A1B87">
        <w:t xml:space="preserve">dieses auf eine aktuelle Version </w:t>
      </w:r>
      <w:r>
        <w:t>aktualisiert. Mit den Release</w:t>
      </w:r>
      <w:r w:rsidR="009A1B87">
        <w:t>-</w:t>
      </w:r>
      <w:r>
        <w:t>Notes kann bei Bedarf die Version in diesem Schritt angepasst werden. Dazu die entsprechenden URLs aus den Release-Notes kopieren und entsprechend ersetzen.</w:t>
      </w:r>
    </w:p>
    <w:p w14:paraId="0BE88628" w14:textId="77777777" w:rsidR="00F405D1" w:rsidRDefault="00B27FC4" w:rsidP="00123301">
      <w:hyperlink r:id="rId51" w:history="1">
        <w:r w:rsidR="00F405D1" w:rsidRPr="00562757">
          <w:rPr>
            <w:rStyle w:val="Hyperlink"/>
          </w:rPr>
          <w:t>https://docs.gluster.org/en/latest/release-notes/</w:t>
        </w:r>
      </w:hyperlink>
    </w:p>
    <w:p w14:paraId="726F639A" w14:textId="77777777" w:rsidR="00F405D1" w:rsidRPr="00D84272" w:rsidRDefault="00F405D1" w:rsidP="00123301">
      <w:pPr>
        <w:pStyle w:val="berschrift5"/>
      </w:pPr>
      <w:r w:rsidRPr="00D84272">
        <w:t>GlusterFS Upgrade Guide v5 &gt; v8</w:t>
      </w:r>
    </w:p>
    <w:p w14:paraId="364CF831" w14:textId="77777777" w:rsidR="00F405D1" w:rsidRDefault="00B27FC4" w:rsidP="00123301">
      <w:pPr>
        <w:rPr>
          <w:lang w:val="en-US"/>
        </w:rPr>
      </w:pPr>
      <w:hyperlink r:id="rId52" w:history="1">
        <w:r w:rsidR="00F405D1" w:rsidRPr="00562757">
          <w:rPr>
            <w:rStyle w:val="Hyperlink"/>
            <w:lang w:val="en-US"/>
          </w:rPr>
          <w:t>https://docs.gluster.org/en/latest/Upgrade-Guide/upgrade-to-8/</w:t>
        </w:r>
      </w:hyperlink>
    </w:p>
    <w:p w14:paraId="41DA4359" w14:textId="77777777" w:rsidR="00F405D1" w:rsidRPr="00D84272" w:rsidRDefault="00F405D1" w:rsidP="00123301">
      <w:pPr>
        <w:pStyle w:val="berschrift5"/>
      </w:pPr>
      <w:r w:rsidRPr="00D84272">
        <w:t>GlusterFS Volume Optionen</w:t>
      </w:r>
    </w:p>
    <w:p w14:paraId="6D56751C" w14:textId="77777777" w:rsidR="00F405D1" w:rsidRPr="00D84272" w:rsidRDefault="00B27FC4" w:rsidP="00123301">
      <w:pPr>
        <w:rPr>
          <w:b/>
          <w:caps/>
          <w:lang w:val="en-US"/>
        </w:rPr>
      </w:pPr>
      <w:hyperlink r:id="rId53" w:anchor="Configuring_Volume_Options" w:history="1">
        <w:r w:rsidR="00F405D1" w:rsidRPr="00D84272">
          <w:rPr>
            <w:rStyle w:val="Hyperlink"/>
            <w:lang w:val="en-US"/>
          </w:rPr>
          <w:t>https://access.redhat.com/documentation/en-us/red_hat_gluster_storage/3.1/html/administration_guide/chap-managing_red_hat_storage_volumes#Configuring_Volume_Options</w:t>
        </w:r>
      </w:hyperlink>
    </w:p>
    <w:p w14:paraId="28D7B3D3" w14:textId="77777777" w:rsidR="00F405D1" w:rsidRPr="00D84272" w:rsidRDefault="00F405D1" w:rsidP="00123301">
      <w:pPr>
        <w:pStyle w:val="berschrift5"/>
      </w:pPr>
      <w:r w:rsidRPr="00D84272">
        <w:t>Proxmox Roadmap</w:t>
      </w:r>
    </w:p>
    <w:p w14:paraId="761A7AD8" w14:textId="77777777" w:rsidR="00F405D1" w:rsidRPr="00D84272" w:rsidRDefault="00B27FC4" w:rsidP="00123301">
      <w:pPr>
        <w:rPr>
          <w:rStyle w:val="Hyperlink"/>
          <w:lang w:val="en-US"/>
        </w:rPr>
      </w:pPr>
      <w:hyperlink r:id="rId54" w:history="1">
        <w:r w:rsidR="00F405D1" w:rsidRPr="00D84272">
          <w:rPr>
            <w:rStyle w:val="Hyperlink"/>
            <w:lang w:val="en-US"/>
          </w:rPr>
          <w:t>https://pve.proxmox.com/wiki/Roadmap</w:t>
        </w:r>
      </w:hyperlink>
    </w:p>
    <w:p w14:paraId="70E79E76" w14:textId="77777777" w:rsidR="00F405D1" w:rsidRPr="005D14E8" w:rsidRDefault="00F405D1" w:rsidP="00123301">
      <w:pPr>
        <w:pStyle w:val="berschrift5"/>
      </w:pPr>
      <w:r w:rsidRPr="005D14E8">
        <w:t>Detaillierte Beschreibung Cluster erstellen</w:t>
      </w:r>
    </w:p>
    <w:p w14:paraId="00B70796" w14:textId="77777777" w:rsidR="00F405D1" w:rsidRDefault="00B27FC4" w:rsidP="00123301">
      <w:pPr>
        <w:rPr>
          <w:rStyle w:val="Hyperlink"/>
        </w:rPr>
      </w:pPr>
      <w:hyperlink r:id="rId55" w:history="1">
        <w:r w:rsidR="00F405D1" w:rsidRPr="00C01852">
          <w:rPr>
            <w:rStyle w:val="Hyperlink"/>
          </w:rPr>
          <w:t>https://www.informaticar.net/how-to-setup-proxmox-cluster-ha/</w:t>
        </w:r>
      </w:hyperlink>
    </w:p>
    <w:p w14:paraId="08AABC91" w14:textId="77777777" w:rsidR="00F405D1" w:rsidRPr="005D14E8" w:rsidRDefault="00F405D1" w:rsidP="00123301">
      <w:pPr>
        <w:pStyle w:val="berschrift5"/>
      </w:pPr>
      <w:r w:rsidRPr="005D14E8">
        <w:t>Zusätzliches Brick hinzufügen</w:t>
      </w:r>
    </w:p>
    <w:p w14:paraId="1910CD90" w14:textId="77777777" w:rsidR="00F405D1" w:rsidRDefault="00B27FC4" w:rsidP="00123301">
      <w:pPr>
        <w:rPr>
          <w:rStyle w:val="Hyperlink"/>
        </w:rPr>
      </w:pPr>
      <w:hyperlink r:id="rId56" w:history="1">
        <w:r w:rsidR="00F405D1" w:rsidRPr="000C3750">
          <w:rPr>
            <w:rStyle w:val="Hyperlink"/>
          </w:rPr>
          <w:t>https://www.cyberciti.biz/faq/howto-add-new-brick-to-existing-glusterfs-replicated-volume</w:t>
        </w:r>
      </w:hyperlink>
    </w:p>
    <w:p w14:paraId="1C81F919" w14:textId="77777777" w:rsidR="00F405D1" w:rsidRPr="005D14E8" w:rsidRDefault="00F405D1" w:rsidP="00123301">
      <w:pPr>
        <w:pStyle w:val="berschrift5"/>
      </w:pPr>
      <w:r w:rsidRPr="005D14E8">
        <w:t>Proxmox-Forum Beitrag Installation GlusterFS</w:t>
      </w:r>
    </w:p>
    <w:p w14:paraId="413DF53C" w14:textId="77777777" w:rsidR="00F405D1" w:rsidRDefault="00B27FC4" w:rsidP="00123301">
      <w:pPr>
        <w:rPr>
          <w:rStyle w:val="Hyperlink"/>
        </w:rPr>
      </w:pPr>
      <w:hyperlink r:id="rId57" w:history="1">
        <w:r w:rsidR="00F405D1" w:rsidRPr="00AB260A">
          <w:rPr>
            <w:rStyle w:val="Hyperlink"/>
          </w:rPr>
          <w:t>https://forum.proxmox.com/threads/create-a-proxmox-6-2-cluster-glusterfs-storage.71971/</w:t>
        </w:r>
      </w:hyperlink>
    </w:p>
    <w:p w14:paraId="00F5C306" w14:textId="77777777" w:rsidR="00F405D1" w:rsidRPr="005D14E8" w:rsidRDefault="00F405D1" w:rsidP="00123301">
      <w:pPr>
        <w:pStyle w:val="berschrift5"/>
      </w:pPr>
      <w:r w:rsidRPr="005D14E8">
        <w:t>Proxmox-Forum Artikel LXC auf GlusterFS Storage</w:t>
      </w:r>
    </w:p>
    <w:p w14:paraId="6F476C3B" w14:textId="77777777" w:rsidR="00F405D1" w:rsidRDefault="00B27FC4" w:rsidP="00123301">
      <w:pPr>
        <w:rPr>
          <w:rStyle w:val="Hyperlink"/>
        </w:rPr>
      </w:pPr>
      <w:hyperlink r:id="rId58" w:history="1">
        <w:r w:rsidR="00F405D1" w:rsidRPr="00EC5F4A">
          <w:rPr>
            <w:rStyle w:val="Hyperlink"/>
          </w:rPr>
          <w:t>https://forum.proxmox.com/threads/container-on-gluster-volume-not-possible.40889/</w:t>
        </w:r>
      </w:hyperlink>
    </w:p>
    <w:p w14:paraId="39064665" w14:textId="03B57FBB" w:rsidR="00382DA7" w:rsidRDefault="00382DA7" w:rsidP="00123301">
      <w:pPr>
        <w:pStyle w:val="berschrift3"/>
      </w:pPr>
      <w:r>
        <w:fldChar w:fldCharType="begin"/>
      </w:r>
      <w:r>
        <w:instrText xml:space="preserve"> TC „</w:instrText>
      </w:r>
      <w:bookmarkStart w:id="13" w:name="_Toc81127475"/>
      <w:r>
        <w:instrText>redis</w:instrText>
      </w:r>
      <w:r w:rsidR="00B87B0B">
        <w:instrText>-sentinel</w:instrText>
      </w:r>
      <w:bookmarkEnd w:id="13"/>
      <w:r w:rsidRPr="005D14E8">
        <w:instrText>”</w:instrText>
      </w:r>
      <w:r>
        <w:instrText xml:space="preserve">\f Proxmox\l 3 </w:instrText>
      </w:r>
      <w:r>
        <w:fldChar w:fldCharType="end"/>
      </w:r>
      <w:bookmarkStart w:id="14" w:name="_Toc82327817"/>
      <w:r w:rsidR="00E200A8">
        <w:t>R</w:t>
      </w:r>
      <w:r w:rsidR="00B87B0B">
        <w:t>edis</w:t>
      </w:r>
      <w:bookmarkEnd w:id="14"/>
    </w:p>
    <w:p w14:paraId="26C9BDA6" w14:textId="34F246C2" w:rsidR="001F3F9D" w:rsidRDefault="0048732F" w:rsidP="00123301">
      <w:pPr>
        <w:pStyle w:val="berschrift4"/>
      </w:pPr>
      <w:r>
        <w:t>Vorrausetzung</w:t>
      </w:r>
      <w:r w:rsidR="001D1853">
        <w:t>en</w:t>
      </w:r>
    </w:p>
    <w:p w14:paraId="69FFB6E9" w14:textId="79C9EFCB" w:rsidR="00B25A25" w:rsidRDefault="0048732F" w:rsidP="00123301">
      <w:r>
        <w:t xml:space="preserve">3 </w:t>
      </w:r>
      <w:r w:rsidR="006570CD">
        <w:t>Linux</w:t>
      </w:r>
      <w:r w:rsidR="00B03116">
        <w:t>-</w:t>
      </w:r>
      <w:r w:rsidR="006570CD">
        <w:t>Container (LXC)</w:t>
      </w:r>
      <w:r w:rsidR="005D01FB">
        <w:t xml:space="preserve"> für die Redis-Server.</w:t>
      </w:r>
    </w:p>
    <w:p w14:paraId="517A31E3" w14:textId="7516930F" w:rsidR="00874975" w:rsidRDefault="00874975" w:rsidP="00123301">
      <w:pPr>
        <w:pStyle w:val="Listenabsatz"/>
        <w:numPr>
          <w:ilvl w:val="0"/>
          <w:numId w:val="46"/>
        </w:numPr>
      </w:pPr>
      <w:r w:rsidRPr="008E525F">
        <w:rPr>
          <w:rStyle w:val="HostnameZchn"/>
        </w:rPr>
        <w:t>pve-test-redis-</w:t>
      </w:r>
      <w:r w:rsidR="0080643F" w:rsidRPr="008E525F">
        <w:rPr>
          <w:rStyle w:val="HostnameZchn"/>
        </w:rPr>
        <w:t>node-1</w:t>
      </w:r>
      <w:r>
        <w:t xml:space="preserve"> </w:t>
      </w:r>
      <w:r w:rsidR="008E55A7">
        <w:t>(</w:t>
      </w:r>
      <w:r>
        <w:t>192.168.1.71</w:t>
      </w:r>
      <w:r w:rsidR="008E55A7">
        <w:t>)</w:t>
      </w:r>
    </w:p>
    <w:p w14:paraId="7371B9B2" w14:textId="499C5DC7" w:rsidR="00874975" w:rsidRDefault="00874975" w:rsidP="00123301">
      <w:pPr>
        <w:pStyle w:val="Listenabsatz"/>
        <w:numPr>
          <w:ilvl w:val="0"/>
          <w:numId w:val="46"/>
        </w:numPr>
      </w:pPr>
      <w:r w:rsidRPr="008E525F">
        <w:rPr>
          <w:rStyle w:val="HostnameZchn"/>
        </w:rPr>
        <w:t>pve-test-redis-</w:t>
      </w:r>
      <w:r w:rsidR="0080643F" w:rsidRPr="008E525F">
        <w:rPr>
          <w:rStyle w:val="HostnameZchn"/>
        </w:rPr>
        <w:t>node-2</w:t>
      </w:r>
      <w:r>
        <w:t xml:space="preserve"> </w:t>
      </w:r>
      <w:r w:rsidR="008E55A7">
        <w:t>(</w:t>
      </w:r>
      <w:r>
        <w:t>192.168.1.72</w:t>
      </w:r>
      <w:r w:rsidR="008E55A7">
        <w:t>)</w:t>
      </w:r>
    </w:p>
    <w:p w14:paraId="3E55ACDB" w14:textId="50785D30" w:rsidR="00874975" w:rsidRDefault="00874975" w:rsidP="00123301">
      <w:pPr>
        <w:pStyle w:val="Listenabsatz"/>
        <w:numPr>
          <w:ilvl w:val="0"/>
          <w:numId w:val="46"/>
        </w:numPr>
      </w:pPr>
      <w:r w:rsidRPr="008E525F">
        <w:rPr>
          <w:rStyle w:val="HostnameZchn"/>
        </w:rPr>
        <w:t>pve-test-redis-</w:t>
      </w:r>
      <w:r w:rsidR="0080643F" w:rsidRPr="008E525F">
        <w:rPr>
          <w:rStyle w:val="HostnameZchn"/>
        </w:rPr>
        <w:t>node-3</w:t>
      </w:r>
      <w:r>
        <w:t xml:space="preserve"> </w:t>
      </w:r>
      <w:r w:rsidR="008E55A7">
        <w:t>(</w:t>
      </w:r>
      <w:r>
        <w:t>192.168.1.73</w:t>
      </w:r>
      <w:r w:rsidR="008E55A7">
        <w:t>)</w:t>
      </w:r>
    </w:p>
    <w:p w14:paraId="0D296D01" w14:textId="7D6A9CF6" w:rsidR="00B25A25" w:rsidRPr="0048732F" w:rsidRDefault="00B25A25" w:rsidP="00123301">
      <w:r>
        <w:t>Siehe auch Kapitel „</w:t>
      </w:r>
      <w:r w:rsidR="008F2B60">
        <w:t xml:space="preserve">Proxmox - </w:t>
      </w:r>
      <w:r>
        <w:t>Container und VMs“, letzter Abschnitt.</w:t>
      </w:r>
    </w:p>
    <w:p w14:paraId="318904B7" w14:textId="245247D9" w:rsidR="00DC3438" w:rsidRDefault="001F3F9D" w:rsidP="00123301">
      <w:pPr>
        <w:pStyle w:val="berschrift4"/>
      </w:pPr>
      <w:r>
        <w:t>Installation</w:t>
      </w:r>
      <w:r w:rsidR="00DC646E">
        <w:t xml:space="preserve"> &amp; Konfiguration</w:t>
      </w:r>
      <w:r w:rsidR="00B343D9">
        <w:t xml:space="preserve"> redis</w:t>
      </w:r>
      <w:r w:rsidR="00D24AA1">
        <w:t>-server</w:t>
      </w:r>
    </w:p>
    <w:p w14:paraId="481BAAD0" w14:textId="516CF2FB" w:rsidR="00A0062B" w:rsidRDefault="00A0062B" w:rsidP="00123301">
      <w:r>
        <w:t xml:space="preserve">Am Ende dieses Abschnittes </w:t>
      </w:r>
      <w:r w:rsidR="00217FD2">
        <w:t>existieren 3 Redis Nodes welche sich untereinander replizieren.</w:t>
      </w:r>
    </w:p>
    <w:p w14:paraId="27A03FDB" w14:textId="6F44E1F7" w:rsidR="008E55A7" w:rsidRPr="005D14E8" w:rsidRDefault="008E55A7" w:rsidP="00123301">
      <w:pPr>
        <w:pStyle w:val="berschrift5"/>
      </w:pPr>
      <w:r w:rsidRPr="005D14E8">
        <w:lastRenderedPageBreak/>
        <w:t>Auf allen nodes</w:t>
      </w:r>
    </w:p>
    <w:p w14:paraId="7E580B74" w14:textId="46556447" w:rsidR="00D43969" w:rsidRPr="002C703E" w:rsidRDefault="001F3F9D" w:rsidP="00123301">
      <w:pPr>
        <w:pStyle w:val="Code"/>
      </w:pPr>
      <w:r>
        <w:t>apt install redis-server -y</w:t>
      </w:r>
      <w:r w:rsidR="0080643F">
        <w:br/>
      </w:r>
      <w:r w:rsidR="001F7C06" w:rsidRPr="002C703E">
        <w:t>systemctl enable redis</w:t>
      </w:r>
      <w:r w:rsidR="0015209B" w:rsidRPr="002C703E">
        <w:t>-server</w:t>
      </w:r>
      <w:r w:rsidR="0080643F" w:rsidRPr="002C703E">
        <w:br/>
      </w:r>
      <w:r w:rsidR="00D43969" w:rsidRPr="002C703E">
        <w:t>systemctl stop redis-server</w:t>
      </w:r>
    </w:p>
    <w:p w14:paraId="285EA882" w14:textId="1879E183" w:rsidR="00B540F1" w:rsidRPr="005D14E8" w:rsidRDefault="0023289C" w:rsidP="00123301">
      <w:r>
        <w:t xml:space="preserve">Zuerst eine </w:t>
      </w:r>
      <w:r w:rsidR="00B540F1" w:rsidRPr="005D14E8">
        <w:t xml:space="preserve">Sicherheitskopie der </w:t>
      </w:r>
      <w:proofErr w:type="spellStart"/>
      <w:r w:rsidR="00B540F1" w:rsidRPr="005D14E8">
        <w:rPr>
          <w:b/>
          <w:bCs/>
        </w:rPr>
        <w:t>redis.conf</w:t>
      </w:r>
      <w:proofErr w:type="spellEnd"/>
      <w:r w:rsidR="00B540F1" w:rsidRPr="005D14E8">
        <w:t xml:space="preserve"> anlegen:</w:t>
      </w:r>
    </w:p>
    <w:p w14:paraId="527356FF" w14:textId="77777777" w:rsidR="00B540F1" w:rsidRPr="004B57F0" w:rsidRDefault="00B540F1" w:rsidP="00123301">
      <w:pPr>
        <w:pStyle w:val="Code"/>
        <w:rPr>
          <w:lang w:val="en-US"/>
        </w:rPr>
      </w:pPr>
      <w:r>
        <w:rPr>
          <w:lang w:val="en-US"/>
        </w:rPr>
        <w:t>cp /etc/redis/redis.conf /etc/redis/redis.conf.org</w:t>
      </w:r>
    </w:p>
    <w:p w14:paraId="2DDD5153" w14:textId="77777777" w:rsidR="00B540F1" w:rsidRPr="009A78CF" w:rsidRDefault="00B540F1" w:rsidP="00123301">
      <w:pPr>
        <w:rPr>
          <w:i/>
          <w:iCs/>
        </w:rPr>
      </w:pPr>
      <w:r w:rsidRPr="009A78CF">
        <w:rPr>
          <w:i/>
          <w:iCs/>
        </w:rPr>
        <w:t xml:space="preserve">Optional: Kommentare aus der </w:t>
      </w:r>
      <w:proofErr w:type="spellStart"/>
      <w:r w:rsidRPr="009A78CF">
        <w:rPr>
          <w:b/>
          <w:bCs/>
          <w:i/>
          <w:iCs/>
        </w:rPr>
        <w:t>redis.conf</w:t>
      </w:r>
      <w:proofErr w:type="spellEnd"/>
      <w:r w:rsidRPr="009A78CF">
        <w:rPr>
          <w:i/>
          <w:iCs/>
        </w:rPr>
        <w:t xml:space="preserve"> entfernen:</w:t>
      </w:r>
    </w:p>
    <w:p w14:paraId="1E85AB15" w14:textId="77777777" w:rsidR="00B540F1" w:rsidRPr="002C703E" w:rsidRDefault="00B540F1" w:rsidP="00123301">
      <w:pPr>
        <w:pStyle w:val="Code"/>
      </w:pPr>
      <w:r w:rsidRPr="002C703E">
        <w:t>grep -o '^[^#]*' /etc/redis/redis.conf &gt; /etc/redis/redis.conf.no-comments</w:t>
      </w:r>
      <w:r w:rsidRPr="002C703E">
        <w:br/>
        <w:t>cp /etc/redis/redis.conf.no-comments /etc/redis/redis.conf</w:t>
      </w:r>
      <w:r w:rsidRPr="002C703E">
        <w:br/>
        <w:t>rm /etc/redis/redis.conf.no-comments</w:t>
      </w:r>
    </w:p>
    <w:p w14:paraId="08650730" w14:textId="24F71545" w:rsidR="008E55A7" w:rsidRPr="005D14E8" w:rsidRDefault="008E55A7" w:rsidP="00123301">
      <w:pPr>
        <w:pStyle w:val="berschrift5"/>
      </w:pPr>
      <w:r w:rsidRPr="005D14E8">
        <w:t>Auf pve-test-redis-</w:t>
      </w:r>
      <w:r w:rsidR="000670BF">
        <w:t>node-1</w:t>
      </w:r>
    </w:p>
    <w:p w14:paraId="1DB3C4B3" w14:textId="77777777" w:rsidR="00FB20D6" w:rsidRDefault="00FB20D6" w:rsidP="00123301">
      <w:r>
        <w:t xml:space="preserve">Die </w:t>
      </w:r>
      <w:proofErr w:type="spellStart"/>
      <w:r w:rsidRPr="006141D9">
        <w:rPr>
          <w:b/>
          <w:bCs/>
        </w:rPr>
        <w:t>redis.conf</w:t>
      </w:r>
      <w:proofErr w:type="spellEnd"/>
      <w:r>
        <w:t xml:space="preserve"> wie folgt anpassen:</w:t>
      </w:r>
    </w:p>
    <w:p w14:paraId="43866F52" w14:textId="517393CB" w:rsidR="004B57F0" w:rsidRPr="00590C9A" w:rsidRDefault="004B57F0" w:rsidP="00123301">
      <w:pPr>
        <w:pStyle w:val="Code"/>
      </w:pPr>
      <w:r w:rsidRPr="00590C9A">
        <w:t xml:space="preserve">bind </w:t>
      </w:r>
      <w:r w:rsidR="00F9332D" w:rsidRPr="00590C9A">
        <w:t>0.0.0.0</w:t>
      </w:r>
      <w:r w:rsidRPr="00590C9A">
        <w:br/>
        <w:t>protected-mode no</w:t>
      </w:r>
    </w:p>
    <w:p w14:paraId="59F9A2B1" w14:textId="6629A359" w:rsidR="00A305CF" w:rsidRPr="00B6507E" w:rsidRDefault="002F14E4" w:rsidP="00123301">
      <w:pPr>
        <w:rPr>
          <w:i/>
          <w:iCs/>
        </w:rPr>
      </w:pPr>
      <w:r w:rsidRPr="00B6507E">
        <w:rPr>
          <w:i/>
          <w:iCs/>
        </w:rPr>
        <w:t>Alternativ</w:t>
      </w:r>
      <w:r>
        <w:rPr>
          <w:i/>
          <w:iCs/>
        </w:rPr>
        <w:t xml:space="preserve">, </w:t>
      </w:r>
      <w:r w:rsidR="00C5373B">
        <w:rPr>
          <w:i/>
          <w:iCs/>
        </w:rPr>
        <w:t>A</w:t>
      </w:r>
      <w:r w:rsidR="00B6507E" w:rsidRPr="00B6507E">
        <w:rPr>
          <w:i/>
          <w:iCs/>
        </w:rPr>
        <w:t xml:space="preserve">npassen der </w:t>
      </w:r>
      <w:proofErr w:type="spellStart"/>
      <w:r w:rsidR="00B6507E" w:rsidRPr="00B6507E">
        <w:rPr>
          <w:b/>
          <w:bCs/>
          <w:i/>
          <w:iCs/>
        </w:rPr>
        <w:t>redis.conf</w:t>
      </w:r>
      <w:proofErr w:type="spellEnd"/>
      <w:r w:rsidR="00B6507E" w:rsidRPr="00B6507E">
        <w:rPr>
          <w:i/>
          <w:iCs/>
        </w:rPr>
        <w:t xml:space="preserve"> mit sed:</w:t>
      </w:r>
    </w:p>
    <w:p w14:paraId="54C95A2D" w14:textId="7ED51A63" w:rsidR="009F7C74" w:rsidRPr="00590C9A" w:rsidRDefault="00A305CF" w:rsidP="00123301">
      <w:pPr>
        <w:pStyle w:val="Code"/>
        <w:rPr>
          <w:lang w:val="en-US"/>
        </w:rPr>
      </w:pPr>
      <w:r w:rsidRPr="00590C9A">
        <w:rPr>
          <w:lang w:val="en-US"/>
        </w:rPr>
        <w:t>sed -i "s|</w:t>
      </w:r>
      <w:r w:rsidR="00833E9A" w:rsidRPr="00590C9A">
        <w:rPr>
          <w:lang w:val="en-US"/>
        </w:rPr>
        <w:t>bind 127.0.0.1 ::1</w:t>
      </w:r>
      <w:r w:rsidRPr="00590C9A">
        <w:rPr>
          <w:lang w:val="en-US"/>
        </w:rPr>
        <w:t>|</w:t>
      </w:r>
      <w:r w:rsidR="00833E9A" w:rsidRPr="002C703E">
        <w:rPr>
          <w:lang w:val="en-US"/>
        </w:rPr>
        <w:t>bind 0.0.0.0</w:t>
      </w:r>
      <w:r w:rsidRPr="00590C9A">
        <w:rPr>
          <w:lang w:val="en-US"/>
        </w:rPr>
        <w:t xml:space="preserve">|g" </w:t>
      </w:r>
      <w:r w:rsidR="00B6507E" w:rsidRPr="00590C9A">
        <w:rPr>
          <w:lang w:val="en-US"/>
        </w:rPr>
        <w:t>/etc/redis/</w:t>
      </w:r>
      <w:r w:rsidRPr="00590C9A">
        <w:rPr>
          <w:lang w:val="en-US"/>
        </w:rPr>
        <w:t>redis.conf</w:t>
      </w:r>
      <w:r w:rsidR="009F7C74" w:rsidRPr="00590C9A">
        <w:rPr>
          <w:lang w:val="en-US"/>
        </w:rPr>
        <w:br/>
        <w:t>sed -i "s|</w:t>
      </w:r>
      <w:r w:rsidR="009F7C74" w:rsidRPr="002C703E">
        <w:rPr>
          <w:lang w:val="en-US"/>
        </w:rPr>
        <w:t xml:space="preserve">protected-mode </w:t>
      </w:r>
      <w:r w:rsidR="00C5373B">
        <w:rPr>
          <w:lang w:val="en-US"/>
        </w:rPr>
        <w:t>yes</w:t>
      </w:r>
      <w:r w:rsidR="009F7C74" w:rsidRPr="00590C9A">
        <w:rPr>
          <w:lang w:val="en-US"/>
        </w:rPr>
        <w:t>|</w:t>
      </w:r>
      <w:r w:rsidR="009F7C74" w:rsidRPr="002C703E">
        <w:rPr>
          <w:lang w:val="en-US"/>
        </w:rPr>
        <w:t>protected-mode no</w:t>
      </w:r>
      <w:r w:rsidR="009F7C74" w:rsidRPr="00590C9A">
        <w:rPr>
          <w:lang w:val="en-US"/>
        </w:rPr>
        <w:t>|g" /etc/redis/redis.conf</w:t>
      </w:r>
    </w:p>
    <w:p w14:paraId="059AB0CB" w14:textId="52865666" w:rsidR="00D70FCC" w:rsidRPr="00590C9A" w:rsidRDefault="00D139B5" w:rsidP="00123301">
      <w:pPr>
        <w:pStyle w:val="berschrift5"/>
      </w:pPr>
      <w:r w:rsidRPr="00590C9A">
        <w:t xml:space="preserve">Auf </w:t>
      </w:r>
      <w:r w:rsidR="00F92EC5" w:rsidRPr="00590C9A">
        <w:t>pve-test-redis-</w:t>
      </w:r>
      <w:r w:rsidR="000670BF" w:rsidRPr="00590C9A">
        <w:t>node</w:t>
      </w:r>
      <w:r w:rsidR="00F92EC5" w:rsidRPr="00590C9A">
        <w:t>-</w:t>
      </w:r>
      <w:r w:rsidR="005E2C28" w:rsidRPr="00590C9A">
        <w:t>2</w:t>
      </w:r>
      <w:r w:rsidR="00F92EC5" w:rsidRPr="00590C9A">
        <w:t>/</w:t>
      </w:r>
      <w:r w:rsidR="005E2C28" w:rsidRPr="00590C9A">
        <w:t>3</w:t>
      </w:r>
    </w:p>
    <w:p w14:paraId="479E99C2" w14:textId="256FD036" w:rsidR="00E23160" w:rsidRDefault="00326F72" w:rsidP="00123301">
      <w:r>
        <w:t xml:space="preserve">Die </w:t>
      </w:r>
      <w:proofErr w:type="spellStart"/>
      <w:r w:rsidRPr="006141D9">
        <w:rPr>
          <w:b/>
          <w:bCs/>
        </w:rPr>
        <w:t>redis.conf</w:t>
      </w:r>
      <w:proofErr w:type="spellEnd"/>
      <w:r>
        <w:t xml:space="preserve"> </w:t>
      </w:r>
      <w:r w:rsidR="00FB20D6">
        <w:t>wie folgt</w:t>
      </w:r>
      <w:r>
        <w:t xml:space="preserve"> anpassen:</w:t>
      </w:r>
    </w:p>
    <w:p w14:paraId="5D09AE06" w14:textId="5B82E0A4" w:rsidR="00926911" w:rsidRPr="002C703E" w:rsidRDefault="00D139B5" w:rsidP="00123301">
      <w:pPr>
        <w:pStyle w:val="Code"/>
        <w:rPr>
          <w:strike/>
          <w:lang w:val="en-US"/>
        </w:rPr>
      </w:pPr>
      <w:r w:rsidRPr="005D14E8">
        <w:rPr>
          <w:lang w:val="en-US"/>
        </w:rPr>
        <w:t xml:space="preserve">bind </w:t>
      </w:r>
      <w:r w:rsidR="0001319E">
        <w:rPr>
          <w:lang w:val="en-US"/>
        </w:rPr>
        <w:t>0.0.0.0</w:t>
      </w:r>
      <w:r w:rsidR="000D6078">
        <w:rPr>
          <w:lang w:val="en-US"/>
        </w:rPr>
        <w:br/>
      </w:r>
      <w:r w:rsidR="000D6078" w:rsidRPr="002C703E">
        <w:rPr>
          <w:lang w:val="en-US"/>
        </w:rPr>
        <w:t>protected-mode no</w:t>
      </w:r>
      <w:r w:rsidR="000D6078" w:rsidRPr="002C703E">
        <w:rPr>
          <w:strike/>
          <w:lang w:val="en-US"/>
        </w:rPr>
        <w:br/>
      </w:r>
      <w:r w:rsidR="000A6921" w:rsidRPr="005D14E8">
        <w:rPr>
          <w:lang w:val="en-US"/>
        </w:rPr>
        <w:t>replicaof 192.168.1.71 6379</w:t>
      </w:r>
    </w:p>
    <w:p w14:paraId="40E1ABFA" w14:textId="77777777" w:rsidR="00463949" w:rsidRPr="00B6507E" w:rsidRDefault="00463949" w:rsidP="00123301">
      <w:pPr>
        <w:rPr>
          <w:i/>
          <w:iCs/>
        </w:rPr>
      </w:pPr>
      <w:r w:rsidRPr="00B6507E">
        <w:rPr>
          <w:i/>
          <w:iCs/>
        </w:rPr>
        <w:t>Alternativ</w:t>
      </w:r>
      <w:r>
        <w:rPr>
          <w:i/>
          <w:iCs/>
        </w:rPr>
        <w:t>, A</w:t>
      </w:r>
      <w:r w:rsidRPr="00B6507E">
        <w:rPr>
          <w:i/>
          <w:iCs/>
        </w:rPr>
        <w:t xml:space="preserve">npassen der </w:t>
      </w:r>
      <w:proofErr w:type="spellStart"/>
      <w:r w:rsidRPr="00B6507E">
        <w:rPr>
          <w:b/>
          <w:bCs/>
          <w:i/>
          <w:iCs/>
        </w:rPr>
        <w:t>redis.conf</w:t>
      </w:r>
      <w:proofErr w:type="spellEnd"/>
      <w:r w:rsidRPr="00B6507E">
        <w:rPr>
          <w:i/>
          <w:iCs/>
        </w:rPr>
        <w:t xml:space="preserve"> mit sed:</w:t>
      </w:r>
    </w:p>
    <w:p w14:paraId="1B37392F" w14:textId="3EA5F0DD" w:rsidR="00463949" w:rsidRPr="00590C9A" w:rsidRDefault="00463949" w:rsidP="00123301">
      <w:pPr>
        <w:pStyle w:val="Code"/>
        <w:rPr>
          <w:lang w:val="en-US"/>
        </w:rPr>
      </w:pPr>
      <w:r w:rsidRPr="00590C9A">
        <w:rPr>
          <w:lang w:val="en-US"/>
        </w:rPr>
        <w:t>sed -i "s|bind 127.0.0.1 ::1|</w:t>
      </w:r>
      <w:r w:rsidRPr="002C703E">
        <w:rPr>
          <w:lang w:val="en-US"/>
        </w:rPr>
        <w:t>bind 0.0.0.0</w:t>
      </w:r>
      <w:r w:rsidRPr="00590C9A">
        <w:rPr>
          <w:lang w:val="en-US"/>
        </w:rPr>
        <w:t>|g" /etc/redis/redis.conf</w:t>
      </w:r>
      <w:r w:rsidRPr="00590C9A">
        <w:rPr>
          <w:lang w:val="en-US"/>
        </w:rPr>
        <w:br/>
        <w:t>sed -i "s|</w:t>
      </w:r>
      <w:r w:rsidRPr="002C703E">
        <w:rPr>
          <w:lang w:val="en-US"/>
        </w:rPr>
        <w:t xml:space="preserve">protected-mode </w:t>
      </w:r>
      <w:r>
        <w:rPr>
          <w:lang w:val="en-US"/>
        </w:rPr>
        <w:t>yes</w:t>
      </w:r>
      <w:r w:rsidRPr="00590C9A">
        <w:rPr>
          <w:lang w:val="en-US"/>
        </w:rPr>
        <w:t>|</w:t>
      </w:r>
      <w:r w:rsidRPr="002C703E">
        <w:rPr>
          <w:lang w:val="en-US"/>
        </w:rPr>
        <w:t>protected-mode no</w:t>
      </w:r>
      <w:r w:rsidRPr="00590C9A">
        <w:rPr>
          <w:lang w:val="en-US"/>
        </w:rPr>
        <w:t>|g" /etc/redis/redis.conf</w:t>
      </w:r>
      <w:r w:rsidR="00DC21EA" w:rsidRPr="00590C9A">
        <w:rPr>
          <w:lang w:val="en-US"/>
        </w:rPr>
        <w:br/>
        <w:t>echo "</w:t>
      </w:r>
      <w:r w:rsidR="00DC21EA" w:rsidRPr="005D14E8">
        <w:rPr>
          <w:lang w:val="en-US"/>
        </w:rPr>
        <w:t>replicaof 192.168.1.71 6379</w:t>
      </w:r>
      <w:r w:rsidR="00DC21EA" w:rsidRPr="00590C9A">
        <w:rPr>
          <w:lang w:val="en-US"/>
        </w:rPr>
        <w:t>" &gt;&gt; /etc/redis/redis.conf</w:t>
      </w:r>
    </w:p>
    <w:p w14:paraId="663ECC07" w14:textId="7ACB0953" w:rsidR="005124C9" w:rsidRPr="005D14E8" w:rsidRDefault="005124C9" w:rsidP="00123301">
      <w:pPr>
        <w:pStyle w:val="berschrift5"/>
      </w:pPr>
      <w:r w:rsidRPr="005D14E8">
        <w:t>Auf allen nodes</w:t>
      </w:r>
    </w:p>
    <w:p w14:paraId="31618C2E" w14:textId="27F96015" w:rsidR="00477E93" w:rsidRDefault="00477E93" w:rsidP="00123301">
      <w:r>
        <w:t>Den Dienst</w:t>
      </w:r>
      <w:r w:rsidR="0039570D">
        <w:t xml:space="preserve"> </w:t>
      </w:r>
      <w:r w:rsidR="0039570D" w:rsidRPr="0021105E">
        <w:rPr>
          <w:b/>
          <w:bCs/>
        </w:rPr>
        <w:t>redis-server</w:t>
      </w:r>
      <w:r>
        <w:t xml:space="preserve"> </w:t>
      </w:r>
      <w:r w:rsidR="005124C9">
        <w:t xml:space="preserve">wieder </w:t>
      </w:r>
      <w:r>
        <w:t>starten:</w:t>
      </w:r>
    </w:p>
    <w:p w14:paraId="064B86D9" w14:textId="7D1930E3" w:rsidR="00477E93" w:rsidRDefault="00477E93" w:rsidP="00123301">
      <w:pPr>
        <w:pStyle w:val="Code"/>
      </w:pPr>
      <w:r>
        <w:t>systemctl start redis</w:t>
      </w:r>
      <w:r w:rsidR="002A1473">
        <w:t>-server</w:t>
      </w:r>
    </w:p>
    <w:p w14:paraId="2B56DC26" w14:textId="3B80ABF8" w:rsidR="00683AD4" w:rsidRPr="005D14E8" w:rsidRDefault="00683AD4" w:rsidP="00123301">
      <w:pPr>
        <w:pStyle w:val="berschrift5"/>
      </w:pPr>
      <w:r w:rsidRPr="005D14E8">
        <w:t>Überprüfen der</w:t>
      </w:r>
      <w:r w:rsidR="00AC7AF7" w:rsidRPr="005D14E8">
        <w:t xml:space="preserve"> </w:t>
      </w:r>
      <w:r w:rsidR="005A6B2A" w:rsidRPr="005D14E8">
        <w:rPr>
          <w:bCs/>
        </w:rPr>
        <w:t>Installation</w:t>
      </w:r>
    </w:p>
    <w:p w14:paraId="1887140B" w14:textId="384E6443" w:rsidR="00AC7AF7" w:rsidRPr="005D14E8" w:rsidRDefault="00AC7AF7" w:rsidP="00123301">
      <w:pPr>
        <w:pStyle w:val="Code"/>
        <w:rPr>
          <w:lang w:val="en-US"/>
        </w:rPr>
      </w:pPr>
      <w:r w:rsidRPr="005D14E8">
        <w:rPr>
          <w:lang w:val="en-US"/>
        </w:rPr>
        <w:t>redis-cli info replication</w:t>
      </w:r>
    </w:p>
    <w:p w14:paraId="016B5DD8" w14:textId="71BFCE0D" w:rsidR="003A3D15" w:rsidRPr="002C703E" w:rsidRDefault="00530AA1" w:rsidP="00123301">
      <w:pPr>
        <w:rPr>
          <w:lang w:val="en-US"/>
        </w:rPr>
      </w:pPr>
      <w:proofErr w:type="spellStart"/>
      <w:r w:rsidRPr="002C703E">
        <w:rPr>
          <w:lang w:val="en-US"/>
        </w:rPr>
        <w:lastRenderedPageBreak/>
        <w:t>Ausgabe</w:t>
      </w:r>
      <w:proofErr w:type="spellEnd"/>
      <w:r w:rsidRPr="002C703E">
        <w:rPr>
          <w:lang w:val="en-US"/>
        </w:rPr>
        <w:t xml:space="preserve"> auf </w:t>
      </w:r>
      <w:r w:rsidR="003A3D15" w:rsidRPr="002C703E">
        <w:rPr>
          <w:rStyle w:val="HostnameZchn"/>
          <w:lang w:val="en-US"/>
        </w:rPr>
        <w:t>pve-test-redis-</w:t>
      </w:r>
      <w:r w:rsidR="008D7C6B" w:rsidRPr="002C703E">
        <w:rPr>
          <w:rStyle w:val="HostnameZchn"/>
          <w:lang w:val="en-US"/>
        </w:rPr>
        <w:t>node-1</w:t>
      </w:r>
      <w:r w:rsidR="006B0EC0" w:rsidRPr="002C703E">
        <w:rPr>
          <w:lang w:val="en-US"/>
        </w:rPr>
        <w:t>:</w:t>
      </w:r>
    </w:p>
    <w:p w14:paraId="0AEA7F62" w14:textId="721866A3" w:rsidR="00AC7AF7" w:rsidRDefault="003A3D15" w:rsidP="00123301">
      <w:pPr>
        <w:pStyle w:val="Code-Ausgabe"/>
      </w:pPr>
      <w:r>
        <w:t># Replication</w:t>
      </w:r>
      <w:r>
        <w:br/>
      </w:r>
      <w:r w:rsidRPr="00FA62B3">
        <w:rPr>
          <w:highlight w:val="yellow"/>
        </w:rPr>
        <w:t>role:master</w:t>
      </w:r>
      <w:r>
        <w:br/>
      </w:r>
      <w:r w:rsidRPr="009330B7">
        <w:rPr>
          <w:highlight w:val="yellow"/>
        </w:rPr>
        <w:t>connected_slaves:2</w:t>
      </w:r>
      <w:r w:rsidRPr="009330B7">
        <w:rPr>
          <w:highlight w:val="yellow"/>
        </w:rPr>
        <w:br/>
        <w:t>slave0:ip=192.168.1.72,port=6379,state=online,offset=70,lag=1</w:t>
      </w:r>
      <w:r w:rsidRPr="009330B7">
        <w:rPr>
          <w:highlight w:val="yellow"/>
        </w:rPr>
        <w:br/>
        <w:t>slave1:ip=192.168.1.73,port=6379,state=online,offset=70,lag=1</w:t>
      </w:r>
      <w:r>
        <w:br/>
        <w:t>master_replid:e53e73154cf03de4d8879eb2b4a7fdd9ea92bf98</w:t>
      </w:r>
      <w:r>
        <w:br/>
        <w:t>master_replid2:0000000000000000000000000000000000000000</w:t>
      </w:r>
      <w:r>
        <w:br/>
        <w:t>master_repl_offset:70</w:t>
      </w:r>
      <w:r>
        <w:br/>
        <w:t>second_repl_offset:-1</w:t>
      </w:r>
      <w:r>
        <w:br/>
        <w:t>repl_backlog_active:1</w:t>
      </w:r>
      <w:r>
        <w:br/>
        <w:t>repl_backlog_size:1048576</w:t>
      </w:r>
      <w:r>
        <w:br/>
        <w:t>repl_backlog_first_byte_offset:1</w:t>
      </w:r>
      <w:r>
        <w:br/>
        <w:t>repl_backlog_histlen:7</w:t>
      </w:r>
    </w:p>
    <w:p w14:paraId="0136CD6D" w14:textId="2EF53185" w:rsidR="00B03E59" w:rsidRPr="002C703E" w:rsidRDefault="00530AA1" w:rsidP="00123301">
      <w:pPr>
        <w:rPr>
          <w:lang w:val="en-US"/>
        </w:rPr>
      </w:pPr>
      <w:proofErr w:type="spellStart"/>
      <w:r w:rsidRPr="002C703E">
        <w:rPr>
          <w:lang w:val="en-US"/>
        </w:rPr>
        <w:t>Ausgabe</w:t>
      </w:r>
      <w:proofErr w:type="spellEnd"/>
      <w:r w:rsidRPr="002C703E">
        <w:rPr>
          <w:lang w:val="en-US"/>
        </w:rPr>
        <w:t xml:space="preserve"> auf </w:t>
      </w:r>
      <w:r w:rsidR="00B03E59" w:rsidRPr="002C703E">
        <w:rPr>
          <w:rStyle w:val="HostnameZchn"/>
          <w:lang w:val="en-US"/>
        </w:rPr>
        <w:t>pve-test-redis-</w:t>
      </w:r>
      <w:r w:rsidR="008D7C6B" w:rsidRPr="002C703E">
        <w:rPr>
          <w:rStyle w:val="HostnameZchn"/>
          <w:lang w:val="en-US"/>
        </w:rPr>
        <w:t>node</w:t>
      </w:r>
      <w:r w:rsidR="00B03E59" w:rsidRPr="002C703E">
        <w:rPr>
          <w:rStyle w:val="HostnameZchn"/>
          <w:lang w:val="en-US"/>
        </w:rPr>
        <w:t>-</w:t>
      </w:r>
      <w:r w:rsidR="008D7C6B" w:rsidRPr="002C703E">
        <w:rPr>
          <w:rStyle w:val="HostnameZchn"/>
          <w:lang w:val="en-US"/>
        </w:rPr>
        <w:t>2</w:t>
      </w:r>
      <w:r w:rsidR="006B0EC0" w:rsidRPr="002C703E">
        <w:rPr>
          <w:lang w:val="en-US"/>
        </w:rPr>
        <w:t xml:space="preserve"> &amp; </w:t>
      </w:r>
      <w:r w:rsidR="006B0EC0" w:rsidRPr="002C703E">
        <w:rPr>
          <w:rStyle w:val="HostnameZchn"/>
          <w:lang w:val="en-US"/>
        </w:rPr>
        <w:t>pve-test-redis-</w:t>
      </w:r>
      <w:r w:rsidR="008D7C6B" w:rsidRPr="002C703E">
        <w:rPr>
          <w:rStyle w:val="HostnameZchn"/>
          <w:lang w:val="en-US"/>
        </w:rPr>
        <w:t>node-3</w:t>
      </w:r>
      <w:r w:rsidR="006B0EC0" w:rsidRPr="002C703E">
        <w:rPr>
          <w:lang w:val="en-US"/>
        </w:rPr>
        <w:t>:</w:t>
      </w:r>
    </w:p>
    <w:p w14:paraId="4A7CE699" w14:textId="789DA921" w:rsidR="00201E12" w:rsidRDefault="00B03E59" w:rsidP="00123301">
      <w:pPr>
        <w:pStyle w:val="Code-Ausgabe"/>
      </w:pPr>
      <w:r>
        <w:t># Replication</w:t>
      </w:r>
      <w:r>
        <w:br/>
      </w:r>
      <w:r w:rsidRPr="00FA62B3">
        <w:rPr>
          <w:highlight w:val="yellow"/>
        </w:rPr>
        <w:t>role:slave</w:t>
      </w:r>
      <w:r>
        <w:br/>
        <w:t>master_host:192.168.1.71</w:t>
      </w:r>
      <w:r>
        <w:br/>
        <w:t>master_port:6379</w:t>
      </w:r>
      <w:r>
        <w:br/>
        <w:t>master_link_status:up</w:t>
      </w:r>
      <w:r>
        <w:br/>
        <w:t>master_last_io_seconds_ago:3</w:t>
      </w:r>
      <w:r>
        <w:br/>
        <w:t>master_sync_in_progress:0</w:t>
      </w:r>
      <w:r>
        <w:br/>
        <w:t>slave_repl_offset:196</w:t>
      </w:r>
      <w:r>
        <w:br/>
        <w:t>slave_priority:100</w:t>
      </w:r>
      <w:r>
        <w:br/>
        <w:t>slave_read_only:1</w:t>
      </w:r>
      <w:r>
        <w:br/>
        <w:t>connected_slaves:0</w:t>
      </w:r>
      <w:r>
        <w:br/>
        <w:t>master_replid:e53e73154cf03de4d8879eb2b4a7fdd9ea92bf98</w:t>
      </w:r>
      <w:r>
        <w:br/>
        <w:t>master_replid2:0000000000000000000000000000000000000000</w:t>
      </w:r>
      <w:r>
        <w:br/>
        <w:t>master_repl_offset:196</w:t>
      </w:r>
      <w:r>
        <w:br/>
        <w:t>second_repl_offset:-1</w:t>
      </w:r>
      <w:r>
        <w:br/>
        <w:t>repl_backlog_active:1</w:t>
      </w:r>
      <w:r>
        <w:br/>
        <w:t>repl_backlog_size:1048576</w:t>
      </w:r>
      <w:r>
        <w:br/>
        <w:t>repl_backlog_first_byte_offset:1</w:t>
      </w:r>
      <w:r>
        <w:br/>
        <w:t>repl_backlog_histlen:196</w:t>
      </w:r>
    </w:p>
    <w:p w14:paraId="7443193E" w14:textId="55561AF6" w:rsidR="00D45123" w:rsidRPr="002C703E" w:rsidRDefault="00D45123" w:rsidP="00123301">
      <w:pPr>
        <w:pStyle w:val="berschrift5"/>
      </w:pPr>
      <w:r w:rsidRPr="002C703E">
        <w:t>Test der Replikation</w:t>
      </w:r>
    </w:p>
    <w:p w14:paraId="0D5DF768" w14:textId="14B7AEBC" w:rsidR="007122AA" w:rsidRDefault="007122AA" w:rsidP="00123301">
      <w:r>
        <w:t xml:space="preserve">Auf </w:t>
      </w:r>
      <w:r w:rsidR="00705AF5">
        <w:t>dem aktuellen Master-Node, also initial der</w:t>
      </w:r>
      <w:r>
        <w:t xml:space="preserve"> </w:t>
      </w:r>
      <w:r w:rsidR="00D34796" w:rsidRPr="00D34796">
        <w:rPr>
          <w:rStyle w:val="HostnameZchn"/>
        </w:rPr>
        <w:t>pve-test-redis-node-</w:t>
      </w:r>
      <w:r w:rsidR="00705AF5">
        <w:rPr>
          <w:rStyle w:val="HostnameZchn"/>
        </w:rPr>
        <w:t>1</w:t>
      </w:r>
      <w:r w:rsidR="002F0EB5">
        <w:t xml:space="preserve"> </w:t>
      </w:r>
      <w:r>
        <w:t>einen neuen Datensatz erstellen:</w:t>
      </w:r>
    </w:p>
    <w:p w14:paraId="635532F2" w14:textId="68E9096D" w:rsidR="00D45123" w:rsidRPr="002C703E" w:rsidRDefault="00621583" w:rsidP="00123301">
      <w:pPr>
        <w:pStyle w:val="Code"/>
        <w:rPr>
          <w:lang w:val="en-US"/>
        </w:rPr>
      </w:pPr>
      <w:r w:rsidRPr="002C703E">
        <w:rPr>
          <w:lang w:val="en-US"/>
        </w:rPr>
        <w:t>redis-cli set db-test test123</w:t>
      </w:r>
    </w:p>
    <w:p w14:paraId="4F1B80B9" w14:textId="2F3708A5" w:rsidR="007122AA" w:rsidRDefault="007122AA" w:rsidP="00123301">
      <w:r>
        <w:t xml:space="preserve">Auf einem </w:t>
      </w:r>
      <w:r w:rsidR="00D34796">
        <w:t xml:space="preserve">der </w:t>
      </w:r>
      <w:r>
        <w:t xml:space="preserve">anderen </w:t>
      </w:r>
      <w:r w:rsidR="00D34796">
        <w:t>Nodes</w:t>
      </w:r>
      <w:r w:rsidR="005B13D7">
        <w:t xml:space="preserve"> den Wert a</w:t>
      </w:r>
      <w:r>
        <w:t>bfragen</w:t>
      </w:r>
      <w:r w:rsidR="005B13D7">
        <w:t>:</w:t>
      </w:r>
    </w:p>
    <w:p w14:paraId="23E5E58B" w14:textId="13830CA8" w:rsidR="007122AA" w:rsidRPr="002C703E" w:rsidRDefault="007122AA" w:rsidP="00123301">
      <w:pPr>
        <w:pStyle w:val="Code"/>
        <w:rPr>
          <w:lang w:val="en-US"/>
        </w:rPr>
      </w:pPr>
      <w:r w:rsidRPr="002C703E">
        <w:rPr>
          <w:lang w:val="en-US"/>
        </w:rPr>
        <w:t>redis-cli get db-test</w:t>
      </w:r>
    </w:p>
    <w:p w14:paraId="3408D8A0" w14:textId="492938D2" w:rsidR="005B13D7" w:rsidRDefault="00BD41D6" w:rsidP="00123301">
      <w:pPr>
        <w:pStyle w:val="Code-Ausgabe"/>
      </w:pPr>
      <w:r>
        <w:t>“</w:t>
      </w:r>
      <w:r w:rsidR="005B13D7">
        <w:t>test123</w:t>
      </w:r>
      <w:r>
        <w:t>”</w:t>
      </w:r>
    </w:p>
    <w:p w14:paraId="4E67CC1A" w14:textId="0A4749C8" w:rsidR="00D34796" w:rsidRDefault="00844A2A" w:rsidP="00123301">
      <w:r>
        <w:t>Auf</w:t>
      </w:r>
      <w:r w:rsidR="008D54EB">
        <w:t xml:space="preserve"> </w:t>
      </w:r>
      <w:proofErr w:type="spellStart"/>
      <w:r w:rsidR="008D54EB">
        <w:t>auf</w:t>
      </w:r>
      <w:proofErr w:type="spellEnd"/>
      <w:r w:rsidR="008D54EB">
        <w:t xml:space="preserve"> dem aktuellen Master</w:t>
      </w:r>
      <w:r>
        <w:t xml:space="preserve"> </w:t>
      </w:r>
      <w:r w:rsidR="008D54EB">
        <w:t xml:space="preserve">(im Beispiel der </w:t>
      </w:r>
      <w:r w:rsidRPr="00BD41D6">
        <w:rPr>
          <w:rStyle w:val="HostnameZchn"/>
        </w:rPr>
        <w:t>pve-test-redis-node-1</w:t>
      </w:r>
      <w:r w:rsidR="008D54EB">
        <w:rPr>
          <w:rStyle w:val="HostnameZchn"/>
        </w:rPr>
        <w:t>)</w:t>
      </w:r>
      <w:r>
        <w:t xml:space="preserve"> kann dieser Datensatz mit</w:t>
      </w:r>
    </w:p>
    <w:p w14:paraId="3D6514BA" w14:textId="4BC4D435" w:rsidR="00844A2A" w:rsidRDefault="00844A2A" w:rsidP="00123301">
      <w:pPr>
        <w:pStyle w:val="Code"/>
      </w:pPr>
      <w:r>
        <w:t>redis-cli del db-test</w:t>
      </w:r>
    </w:p>
    <w:p w14:paraId="5030BD68" w14:textId="48763564" w:rsidR="00844A2A" w:rsidRPr="00844A2A" w:rsidRDefault="00844A2A" w:rsidP="00123301">
      <w:r>
        <w:t>wieder gelöscht werden.</w:t>
      </w:r>
    </w:p>
    <w:p w14:paraId="56FE4DE3" w14:textId="7F033945" w:rsidR="00193042" w:rsidRPr="002C703E" w:rsidRDefault="00193042" w:rsidP="00123301">
      <w:pPr>
        <w:pStyle w:val="berschrift5"/>
      </w:pPr>
      <w:r w:rsidRPr="002C703E">
        <w:lastRenderedPageBreak/>
        <w:t xml:space="preserve">Optional: </w:t>
      </w:r>
      <w:r w:rsidR="009C7771" w:rsidRPr="002C703E">
        <w:t>Getrennte Redis Prozesse für file- und objekt-D</w:t>
      </w:r>
      <w:r w:rsidR="00397E1A" w:rsidRPr="002C703E">
        <w:t>B</w:t>
      </w:r>
    </w:p>
    <w:p w14:paraId="39B8FB1C" w14:textId="24F40320" w:rsidR="00D56D02" w:rsidRDefault="000D2C98" w:rsidP="00123301">
      <w:pPr>
        <w:rPr>
          <w:i/>
          <w:iCs/>
        </w:rPr>
      </w:pPr>
      <w:r w:rsidRPr="002C703E">
        <w:rPr>
          <w:i/>
          <w:iCs/>
        </w:rPr>
        <w:t>“</w:t>
      </w:r>
      <w:r w:rsidRPr="00706B50">
        <w:rPr>
          <w:i/>
          <w:iCs/>
        </w:rPr>
        <w:t xml:space="preserve">Am einfachsten ist es natürlich, States und Objekte zusammen in einem Redis-Prozess speichern zu lassen. Dies bedeutet allerdings auch </w:t>
      </w:r>
      <w:r w:rsidR="00E773D2" w:rsidRPr="00706B50">
        <w:rPr>
          <w:i/>
          <w:iCs/>
        </w:rPr>
        <w:t>dass</w:t>
      </w:r>
      <w:r w:rsidRPr="00706B50">
        <w:rPr>
          <w:i/>
          <w:iCs/>
        </w:rPr>
        <w:t xml:space="preserve"> nur alle Daten zusammen gesichert werden können. Bei der ioBroker File-DB waren States, Objekte und Files getrennt und konnten so selektiv gesichert werden. Auch die Schreiblast ist, wenn alles in einem Redis gespeichert ist, höher, da die Datenbank größer ist.</w:t>
      </w:r>
      <w:r w:rsidR="00E773D2">
        <w:rPr>
          <w:i/>
          <w:iCs/>
        </w:rPr>
        <w:t xml:space="preserve"> – Apollon77 (</w:t>
      </w:r>
      <w:hyperlink r:id="rId59" w:history="1">
        <w:r w:rsidR="00E773D2" w:rsidRPr="00B05C15">
          <w:rPr>
            <w:rStyle w:val="Hyperlink"/>
            <w:i/>
            <w:iCs/>
          </w:rPr>
          <w:t>https://forum.iobroker.net/topic/26327/redis-in-iobroker-%C3%BCberblick/2</w:t>
        </w:r>
      </w:hyperlink>
      <w:r w:rsidR="00E773D2">
        <w:rPr>
          <w:i/>
          <w:iCs/>
        </w:rPr>
        <w:t>)</w:t>
      </w:r>
    </w:p>
    <w:p w14:paraId="74906553" w14:textId="77777777" w:rsidR="009D60DB" w:rsidRDefault="00585B5C" w:rsidP="00123301">
      <w:r w:rsidRPr="002C703E">
        <w:t xml:space="preserve">Dazu muss auf </w:t>
      </w:r>
      <w:r w:rsidRPr="002C703E">
        <w:rPr>
          <w:b/>
          <w:bCs/>
        </w:rPr>
        <w:t>jedem</w:t>
      </w:r>
      <w:r w:rsidRPr="002C703E">
        <w:t xml:space="preserve"> der 3 Redis-Nodes, ein zusätz</w:t>
      </w:r>
      <w:r w:rsidR="00D62F28" w:rsidRPr="002C703E">
        <w:t>l</w:t>
      </w:r>
      <w:r w:rsidRPr="002C703E">
        <w:t>icher Redis-Prozess</w:t>
      </w:r>
      <w:r w:rsidR="00D62F28" w:rsidRPr="002C703E">
        <w:t xml:space="preserve"> konfiguriert w</w:t>
      </w:r>
      <w:r w:rsidR="00D84611" w:rsidRPr="002C703E">
        <w:t>e</w:t>
      </w:r>
      <w:r w:rsidR="00D62F28" w:rsidRPr="002C703E">
        <w:t>rden.</w:t>
      </w:r>
    </w:p>
    <w:p w14:paraId="3884BD4A" w14:textId="333C2527" w:rsidR="00E034F5" w:rsidRPr="002C703E" w:rsidRDefault="00F84F98" w:rsidP="00123301">
      <w:r w:rsidRPr="002C703E">
        <w:t>Die f</w:t>
      </w:r>
      <w:r w:rsidR="00D62F28" w:rsidRPr="002C703E">
        <w:t>olgende</w:t>
      </w:r>
      <w:r w:rsidRPr="002C703E">
        <w:t>n</w:t>
      </w:r>
      <w:r w:rsidR="00D62F28" w:rsidRPr="002C703E">
        <w:t xml:space="preserve"> Schritte sind dafür erforderlich</w:t>
      </w:r>
      <w:r w:rsidR="009D60DB">
        <w:t>:</w:t>
      </w:r>
    </w:p>
    <w:p w14:paraId="1EB9BBAC" w14:textId="24CE1BD3" w:rsidR="00ED3065" w:rsidRPr="002C703E" w:rsidRDefault="00ED3065" w:rsidP="00123301">
      <w:r w:rsidRPr="002C703E">
        <w:t>Eine neue Ordner-Struktur für die Daten der zweiten Redis Instanz erstellen:</w:t>
      </w:r>
    </w:p>
    <w:p w14:paraId="42E25454" w14:textId="556962EB" w:rsidR="00CE0570" w:rsidRDefault="00CE0570" w:rsidP="00123301">
      <w:pPr>
        <w:pStyle w:val="Code"/>
        <w:rPr>
          <w:lang w:val="en-US"/>
        </w:rPr>
      </w:pPr>
      <w:r w:rsidRPr="00CE0570">
        <w:rPr>
          <w:lang w:val="en-US"/>
        </w:rPr>
        <w:t>install -o redis -g redis -d /var/lib/redis2</w:t>
      </w:r>
    </w:p>
    <w:p w14:paraId="4704A9A3" w14:textId="2AF3755D" w:rsidR="00ED3065" w:rsidRPr="00ED3065" w:rsidRDefault="002A1FE9" w:rsidP="00123301">
      <w:r>
        <w:t xml:space="preserve">Die bestehende </w:t>
      </w:r>
      <w:proofErr w:type="spellStart"/>
      <w:r w:rsidRPr="002A1FE9">
        <w:rPr>
          <w:b/>
          <w:bCs/>
        </w:rPr>
        <w:t>redis.conf</w:t>
      </w:r>
      <w:proofErr w:type="spellEnd"/>
      <w:r>
        <w:t xml:space="preserve"> kopieren:</w:t>
      </w:r>
    </w:p>
    <w:p w14:paraId="041CFCCD" w14:textId="58EA302C" w:rsidR="00CE0570" w:rsidRDefault="00CE0570" w:rsidP="00123301">
      <w:pPr>
        <w:pStyle w:val="Code"/>
        <w:rPr>
          <w:lang w:val="en-US"/>
        </w:rPr>
      </w:pPr>
      <w:r w:rsidRPr="00CE0570">
        <w:rPr>
          <w:lang w:val="en-US"/>
        </w:rPr>
        <w:t>cp -p /etc/redis/redis.conf /etc/redis/redis2.conf</w:t>
      </w:r>
    </w:p>
    <w:p w14:paraId="2B46FB73" w14:textId="3E7D2993" w:rsidR="002A1FE9" w:rsidRPr="002C703E" w:rsidRDefault="002A1FE9" w:rsidP="00123301">
      <w:pPr>
        <w:rPr>
          <w:lang w:val="en-US"/>
        </w:rPr>
      </w:pPr>
      <w:r w:rsidRPr="002C703E">
        <w:rPr>
          <w:lang w:val="en-US"/>
        </w:rPr>
        <w:t xml:space="preserve">Die </w:t>
      </w:r>
      <w:r w:rsidRPr="002C703E">
        <w:rPr>
          <w:b/>
          <w:bCs/>
          <w:lang w:val="en-US"/>
        </w:rPr>
        <w:t>redis2.conf</w:t>
      </w:r>
      <w:r w:rsidRPr="002C703E">
        <w:rPr>
          <w:lang w:val="en-US"/>
        </w:rPr>
        <w:t xml:space="preserve"> </w:t>
      </w:r>
      <w:proofErr w:type="spellStart"/>
      <w:r w:rsidRPr="002C703E">
        <w:rPr>
          <w:lang w:val="en-US"/>
        </w:rPr>
        <w:t>anpassen</w:t>
      </w:r>
      <w:proofErr w:type="spellEnd"/>
      <w:r w:rsidRPr="002C703E">
        <w:rPr>
          <w:lang w:val="en-US"/>
        </w:rPr>
        <w:t>:</w:t>
      </w:r>
    </w:p>
    <w:p w14:paraId="1B20A53C" w14:textId="5F07996A" w:rsidR="00CE0570" w:rsidRDefault="00B01027" w:rsidP="00123301">
      <w:pPr>
        <w:pStyle w:val="Code"/>
        <w:rPr>
          <w:lang w:val="en-US"/>
        </w:rPr>
      </w:pPr>
      <w:r w:rsidRPr="00B01027">
        <w:rPr>
          <w:lang w:val="en-US"/>
        </w:rPr>
        <w:t>port 63</w:t>
      </w:r>
      <w:r w:rsidRPr="005932AC">
        <w:rPr>
          <w:highlight w:val="yellow"/>
          <w:lang w:val="en-US"/>
        </w:rPr>
        <w:t>80</w:t>
      </w:r>
      <w:r w:rsidR="00CE0570" w:rsidRPr="00B01027">
        <w:rPr>
          <w:lang w:val="en-US"/>
        </w:rPr>
        <w:br/>
      </w:r>
      <w:r w:rsidR="00CE0570" w:rsidRPr="00CE0570">
        <w:rPr>
          <w:lang w:val="en-US"/>
        </w:rPr>
        <w:t>pidfile /</w:t>
      </w:r>
      <w:r w:rsidR="003B5FBD">
        <w:rPr>
          <w:lang w:val="en-US"/>
        </w:rPr>
        <w:t>var/</w:t>
      </w:r>
      <w:r w:rsidR="00CE0570" w:rsidRPr="00CE0570">
        <w:rPr>
          <w:lang w:val="en-US"/>
        </w:rPr>
        <w:t>run/redis/redis-server</w:t>
      </w:r>
      <w:r w:rsidR="00CE0570" w:rsidRPr="005932AC">
        <w:rPr>
          <w:highlight w:val="yellow"/>
          <w:lang w:val="en-US"/>
        </w:rPr>
        <w:t>2</w:t>
      </w:r>
      <w:r w:rsidR="00CE0570" w:rsidRPr="00CE0570">
        <w:rPr>
          <w:lang w:val="en-US"/>
        </w:rPr>
        <w:t>.pid</w:t>
      </w:r>
      <w:r w:rsidR="00CE0570">
        <w:rPr>
          <w:lang w:val="en-US"/>
        </w:rPr>
        <w:br/>
      </w:r>
      <w:r w:rsidR="00CE0570" w:rsidRPr="00CE0570">
        <w:rPr>
          <w:lang w:val="en-US"/>
        </w:rPr>
        <w:t>logfile /var/log/redis/redis-server</w:t>
      </w:r>
      <w:r w:rsidR="00CE0570" w:rsidRPr="005932AC">
        <w:rPr>
          <w:highlight w:val="yellow"/>
          <w:lang w:val="en-US"/>
        </w:rPr>
        <w:t>2</w:t>
      </w:r>
      <w:r w:rsidR="00CE0570" w:rsidRPr="00CE0570">
        <w:rPr>
          <w:lang w:val="en-US"/>
        </w:rPr>
        <w:t>.log</w:t>
      </w:r>
      <w:r w:rsidR="00CE0570">
        <w:rPr>
          <w:lang w:val="en-US"/>
        </w:rPr>
        <w:br/>
      </w:r>
      <w:r w:rsidR="00CE0570" w:rsidRPr="00CE0570">
        <w:rPr>
          <w:lang w:val="en-US"/>
        </w:rPr>
        <w:t>dir /var/lib/redis</w:t>
      </w:r>
      <w:r w:rsidR="00CE0570" w:rsidRPr="005932AC">
        <w:rPr>
          <w:highlight w:val="yellow"/>
          <w:lang w:val="en-US"/>
        </w:rPr>
        <w:t>2</w:t>
      </w:r>
    </w:p>
    <w:p w14:paraId="3A040FC8" w14:textId="32FF156B" w:rsidR="00753279" w:rsidRDefault="00BC75BC" w:rsidP="00123301">
      <w:r>
        <w:t xml:space="preserve">Auf den Slave-Nodes in der </w:t>
      </w:r>
      <w:r w:rsidRPr="00762FF7">
        <w:rPr>
          <w:b/>
          <w:bCs/>
        </w:rPr>
        <w:t>redis2.conf</w:t>
      </w:r>
      <w:r>
        <w:t xml:space="preserve"> </w:t>
      </w:r>
      <w:r w:rsidR="00762FF7">
        <w:t>auf</w:t>
      </w:r>
      <w:r>
        <w:t xml:space="preserve"> die Zeile</w:t>
      </w:r>
    </w:p>
    <w:p w14:paraId="29A28691" w14:textId="44866DD3" w:rsidR="001A4D03" w:rsidRDefault="001A4D03" w:rsidP="00123301">
      <w:pPr>
        <w:pStyle w:val="Code"/>
      </w:pPr>
      <w:r>
        <w:t>replicaof 192.168.1.71 63</w:t>
      </w:r>
      <w:r w:rsidRPr="005932AC">
        <w:rPr>
          <w:highlight w:val="yellow"/>
        </w:rPr>
        <w:t>80</w:t>
      </w:r>
    </w:p>
    <w:p w14:paraId="74300520" w14:textId="3BB2BEF8" w:rsidR="001A4D03" w:rsidRDefault="00762FF7" w:rsidP="00123301">
      <w:r>
        <w:t>achten</w:t>
      </w:r>
      <w:r w:rsidR="00FD74DA">
        <w:t>!</w:t>
      </w:r>
    </w:p>
    <w:p w14:paraId="739F791C" w14:textId="6AAD12E6" w:rsidR="002F14E4" w:rsidRPr="00B6507E" w:rsidRDefault="002F14E4" w:rsidP="00123301">
      <w:pPr>
        <w:rPr>
          <w:i/>
          <w:iCs/>
        </w:rPr>
      </w:pPr>
      <w:r w:rsidRPr="00B6507E">
        <w:rPr>
          <w:i/>
          <w:iCs/>
        </w:rPr>
        <w:t>Alternativ</w:t>
      </w:r>
      <w:r>
        <w:rPr>
          <w:i/>
          <w:iCs/>
        </w:rPr>
        <w:t xml:space="preserve">, </w:t>
      </w:r>
      <w:r w:rsidR="00C5373B">
        <w:rPr>
          <w:i/>
          <w:iCs/>
        </w:rPr>
        <w:t>A</w:t>
      </w:r>
      <w:r w:rsidRPr="00B6507E">
        <w:rPr>
          <w:i/>
          <w:iCs/>
        </w:rPr>
        <w:t xml:space="preserve">npassen der </w:t>
      </w:r>
      <w:r w:rsidRPr="00B6507E">
        <w:rPr>
          <w:b/>
          <w:bCs/>
          <w:i/>
          <w:iCs/>
        </w:rPr>
        <w:t>redis</w:t>
      </w:r>
      <w:r>
        <w:rPr>
          <w:b/>
          <w:bCs/>
          <w:i/>
          <w:iCs/>
        </w:rPr>
        <w:t>2</w:t>
      </w:r>
      <w:r w:rsidRPr="00B6507E">
        <w:rPr>
          <w:b/>
          <w:bCs/>
          <w:i/>
          <w:iCs/>
        </w:rPr>
        <w:t>.conf</w:t>
      </w:r>
      <w:r w:rsidRPr="00B6507E">
        <w:rPr>
          <w:i/>
          <w:iCs/>
        </w:rPr>
        <w:t xml:space="preserve"> mit sed:</w:t>
      </w:r>
    </w:p>
    <w:p w14:paraId="04655689" w14:textId="05FBCD99" w:rsidR="007D2451" w:rsidRPr="00201864" w:rsidRDefault="007D2451" w:rsidP="00123301">
      <w:pPr>
        <w:pStyle w:val="Code"/>
      </w:pPr>
      <w:r w:rsidRPr="00DF029B">
        <w:t>sed -i "s</w:t>
      </w:r>
      <w:r>
        <w:t>|</w:t>
      </w:r>
      <w:r w:rsidRPr="00DF029B">
        <w:t>port 6379</w:t>
      </w:r>
      <w:r>
        <w:t>|</w:t>
      </w:r>
      <w:r w:rsidRPr="00DF029B">
        <w:t>port 6380</w:t>
      </w:r>
      <w:r>
        <w:t>|</w:t>
      </w:r>
      <w:r w:rsidRPr="00DF029B">
        <w:t xml:space="preserve">g" </w:t>
      </w:r>
      <w:r w:rsidR="002F14E4">
        <w:t>/etc/redis/</w:t>
      </w:r>
      <w:r w:rsidRPr="00DF029B">
        <w:t>redis2.conf</w:t>
      </w:r>
      <w:r w:rsidRPr="00DF029B">
        <w:br/>
        <w:t>sed -i "s</w:t>
      </w:r>
      <w:r>
        <w:t>|</w:t>
      </w:r>
      <w:r w:rsidRPr="00DF029B">
        <w:t>pidfile /var/run/redis/redis-server.pid</w:t>
      </w:r>
      <w:r>
        <w:t>|</w:t>
      </w:r>
      <w:r w:rsidRPr="00DF029B">
        <w:t>pidfile /var/run/redis/redis-server</w:t>
      </w:r>
      <w:r>
        <w:t>2</w:t>
      </w:r>
      <w:r w:rsidRPr="00DF029B">
        <w:t>.pid</w:t>
      </w:r>
      <w:r>
        <w:t>|</w:t>
      </w:r>
      <w:r w:rsidRPr="00DF029B">
        <w:t xml:space="preserve">g" </w:t>
      </w:r>
      <w:r w:rsidR="002F14E4">
        <w:t>/etc/redis/</w:t>
      </w:r>
      <w:r w:rsidRPr="00DF029B">
        <w:t>redis2.conf</w:t>
      </w:r>
      <w:r>
        <w:br/>
      </w:r>
      <w:r w:rsidRPr="00DF029B">
        <w:t>sed -i "s</w:t>
      </w:r>
      <w:r>
        <w:t>|log</w:t>
      </w:r>
      <w:r w:rsidRPr="00DF029B">
        <w:t>file /var/</w:t>
      </w:r>
      <w:r>
        <w:t>log</w:t>
      </w:r>
      <w:r w:rsidRPr="00DF029B">
        <w:t>/redis/redis-server.</w:t>
      </w:r>
      <w:r>
        <w:t>log|log</w:t>
      </w:r>
      <w:r w:rsidRPr="00DF029B">
        <w:t>file /var/</w:t>
      </w:r>
      <w:r>
        <w:t>log</w:t>
      </w:r>
      <w:r w:rsidRPr="00DF029B">
        <w:t>/redis/redis-server</w:t>
      </w:r>
      <w:r>
        <w:t>2</w:t>
      </w:r>
      <w:r w:rsidRPr="00DF029B">
        <w:t>.</w:t>
      </w:r>
      <w:r>
        <w:t>log|</w:t>
      </w:r>
      <w:r w:rsidRPr="00DF029B">
        <w:t xml:space="preserve">g" </w:t>
      </w:r>
      <w:r w:rsidR="002F14E4">
        <w:t>/etc/redis/</w:t>
      </w:r>
      <w:r w:rsidRPr="00DF029B">
        <w:t>redis2.conf</w:t>
      </w:r>
      <w:r>
        <w:br/>
      </w:r>
      <w:r w:rsidRPr="00DF029B">
        <w:t>sed -i "s</w:t>
      </w:r>
      <w:r>
        <w:t>|</w:t>
      </w:r>
      <w:r w:rsidRPr="00590C9A">
        <w:t>dir /var/lib/redis</w:t>
      </w:r>
      <w:r>
        <w:t>|</w:t>
      </w:r>
      <w:r w:rsidRPr="00590C9A">
        <w:t>dir /var/lib/redis2</w:t>
      </w:r>
      <w:r>
        <w:t>|</w:t>
      </w:r>
      <w:r w:rsidRPr="00DF029B">
        <w:t xml:space="preserve">g" </w:t>
      </w:r>
      <w:r w:rsidR="002F14E4">
        <w:t>/etc/redis/</w:t>
      </w:r>
      <w:r w:rsidRPr="00DF029B">
        <w:t>redis2.conf</w:t>
      </w:r>
      <w:r>
        <w:br/>
      </w:r>
      <w:r w:rsidRPr="007D2451">
        <w:rPr>
          <w:b/>
          <w:bCs/>
        </w:rPr>
        <w:t># nur auf den slave-nodes</w:t>
      </w:r>
      <w:r w:rsidRPr="007D2451">
        <w:br/>
      </w:r>
      <w:r w:rsidRPr="00DF029B">
        <w:t>sed -i "s</w:t>
      </w:r>
      <w:r>
        <w:t>|replicaof 192.168.1.71 6379|replicaof 192.168.1.71 6380|</w:t>
      </w:r>
      <w:r w:rsidRPr="00DF029B">
        <w:t xml:space="preserve">g" </w:t>
      </w:r>
      <w:r w:rsidR="002F14E4">
        <w:t>/etc/redis/</w:t>
      </w:r>
      <w:r w:rsidRPr="00DF029B">
        <w:t>redis2.conf</w:t>
      </w:r>
    </w:p>
    <w:p w14:paraId="13B24254" w14:textId="112C53F5" w:rsidR="00BB06E9" w:rsidRPr="00753279" w:rsidRDefault="00BB06E9" w:rsidP="00123301">
      <w:r>
        <w:t xml:space="preserve">Das </w:t>
      </w:r>
      <w:proofErr w:type="spellStart"/>
      <w:r>
        <w:t>System</w:t>
      </w:r>
      <w:r w:rsidR="005932AC">
        <w:t>d</w:t>
      </w:r>
      <w:proofErr w:type="spellEnd"/>
      <w:r w:rsidR="004B492D">
        <w:t>-</w:t>
      </w:r>
      <w:r w:rsidR="005932AC">
        <w:t>Unit</w:t>
      </w:r>
      <w:r w:rsidR="004B492D">
        <w:t xml:space="preserve">-File für die zweite Instanz </w:t>
      </w:r>
      <w:proofErr w:type="gramStart"/>
      <w:r w:rsidR="004B492D">
        <w:t>erstellen</w:t>
      </w:r>
      <w:proofErr w:type="gramEnd"/>
      <w:r w:rsidR="00CB3A3B">
        <w:t>, …</w:t>
      </w:r>
    </w:p>
    <w:p w14:paraId="2F689E4C" w14:textId="77777777" w:rsidR="00CE0570" w:rsidRPr="00CE0570" w:rsidRDefault="00CE0570" w:rsidP="00123301">
      <w:pPr>
        <w:pStyle w:val="Code"/>
        <w:rPr>
          <w:lang w:val="en-US"/>
        </w:rPr>
      </w:pPr>
      <w:r w:rsidRPr="00CE0570">
        <w:rPr>
          <w:lang w:val="en-US"/>
        </w:rPr>
        <w:t>cp /lib/systemd/system/redis-server.service /lib/systemd/system/redis-server2.service</w:t>
      </w:r>
    </w:p>
    <w:p w14:paraId="715E63BD" w14:textId="6A7F0CF8" w:rsidR="00125D77" w:rsidRPr="00590C9A" w:rsidRDefault="00CB3A3B" w:rsidP="00123301">
      <w:pPr>
        <w:rPr>
          <w:lang w:val="en-US"/>
        </w:rPr>
      </w:pPr>
      <w:r w:rsidRPr="00590C9A">
        <w:rPr>
          <w:lang w:val="en-US"/>
        </w:rPr>
        <w:t>… u</w:t>
      </w:r>
      <w:r w:rsidR="00125D77" w:rsidRPr="00590C9A">
        <w:rPr>
          <w:lang w:val="en-US"/>
        </w:rPr>
        <w:t xml:space="preserve">nd </w:t>
      </w:r>
      <w:proofErr w:type="spellStart"/>
      <w:r w:rsidR="00125D77" w:rsidRPr="00590C9A">
        <w:rPr>
          <w:lang w:val="en-US"/>
        </w:rPr>
        <w:t>anpassen</w:t>
      </w:r>
      <w:proofErr w:type="spellEnd"/>
      <w:r w:rsidR="00125D77" w:rsidRPr="00590C9A">
        <w:rPr>
          <w:lang w:val="en-US"/>
        </w:rPr>
        <w:t>:</w:t>
      </w:r>
    </w:p>
    <w:p w14:paraId="2270ACB3" w14:textId="39BEDE95" w:rsidR="00CE0570" w:rsidRDefault="00CE0570" w:rsidP="00123301">
      <w:pPr>
        <w:pStyle w:val="Code"/>
        <w:rPr>
          <w:lang w:val="en-US"/>
        </w:rPr>
      </w:pPr>
      <w:r w:rsidRPr="00CE0570">
        <w:rPr>
          <w:lang w:val="en-US"/>
        </w:rPr>
        <w:t>ExecStart=/usr/bin/redis-server /etc/redis/redis</w:t>
      </w:r>
      <w:r w:rsidRPr="005932AC">
        <w:rPr>
          <w:highlight w:val="yellow"/>
          <w:lang w:val="en-US"/>
        </w:rPr>
        <w:t>2</w:t>
      </w:r>
      <w:r w:rsidRPr="00CE0570">
        <w:rPr>
          <w:lang w:val="en-US"/>
        </w:rPr>
        <w:t>.conf</w:t>
      </w:r>
      <w:r>
        <w:rPr>
          <w:lang w:val="en-US"/>
        </w:rPr>
        <w:br/>
      </w:r>
      <w:r w:rsidRPr="00CE0570">
        <w:rPr>
          <w:lang w:val="en-US"/>
        </w:rPr>
        <w:t>PIDFile=/run/redis/redis-server</w:t>
      </w:r>
      <w:r w:rsidRPr="005932AC">
        <w:rPr>
          <w:highlight w:val="yellow"/>
          <w:lang w:val="en-US"/>
        </w:rPr>
        <w:t>2</w:t>
      </w:r>
      <w:r w:rsidRPr="00CE0570">
        <w:rPr>
          <w:lang w:val="en-US"/>
        </w:rPr>
        <w:t>.pid</w:t>
      </w:r>
      <w:r>
        <w:rPr>
          <w:lang w:val="en-US"/>
        </w:rPr>
        <w:br/>
      </w:r>
      <w:r w:rsidRPr="00CE0570">
        <w:rPr>
          <w:lang w:val="en-US"/>
        </w:rPr>
        <w:t>ReadWriteDirectories=-/var/lib/redis</w:t>
      </w:r>
      <w:r w:rsidRPr="005932AC">
        <w:rPr>
          <w:highlight w:val="yellow"/>
          <w:lang w:val="en-US"/>
        </w:rPr>
        <w:t>2</w:t>
      </w:r>
      <w:r>
        <w:rPr>
          <w:lang w:val="en-US"/>
        </w:rPr>
        <w:br/>
      </w:r>
      <w:r w:rsidRPr="00CE0570">
        <w:rPr>
          <w:lang w:val="en-US"/>
        </w:rPr>
        <w:t>Alias=redis</w:t>
      </w:r>
      <w:r w:rsidRPr="005932AC">
        <w:rPr>
          <w:highlight w:val="yellow"/>
          <w:lang w:val="en-US"/>
        </w:rPr>
        <w:t>2</w:t>
      </w:r>
      <w:r w:rsidRPr="00CE0570">
        <w:rPr>
          <w:lang w:val="en-US"/>
        </w:rPr>
        <w:t>.service</w:t>
      </w:r>
    </w:p>
    <w:p w14:paraId="7A60D920" w14:textId="0BE374BA" w:rsidR="00E6714B" w:rsidRPr="00E6714B" w:rsidRDefault="00CB3A3B" w:rsidP="00123301">
      <w:pPr>
        <w:rPr>
          <w:i/>
          <w:iCs/>
        </w:rPr>
      </w:pPr>
      <w:r>
        <w:rPr>
          <w:i/>
          <w:iCs/>
        </w:rPr>
        <w:t>Alternativ</w:t>
      </w:r>
      <w:r w:rsidR="001A74FA">
        <w:rPr>
          <w:i/>
          <w:iCs/>
        </w:rPr>
        <w:t>, w</w:t>
      </w:r>
      <w:r w:rsidR="00497BB4">
        <w:rPr>
          <w:i/>
          <w:iCs/>
        </w:rPr>
        <w:t>ieder die</w:t>
      </w:r>
      <w:r w:rsidR="00E6714B" w:rsidRPr="00E6714B">
        <w:rPr>
          <w:i/>
          <w:iCs/>
        </w:rPr>
        <w:t xml:space="preserve"> Anpassung mit sed:</w:t>
      </w:r>
    </w:p>
    <w:p w14:paraId="7EEA6D0D" w14:textId="7A3D8894" w:rsidR="00E6714B" w:rsidRPr="00590C9A" w:rsidRDefault="00335B00" w:rsidP="00123301">
      <w:pPr>
        <w:pStyle w:val="Code"/>
        <w:rPr>
          <w:lang w:val="en-US"/>
        </w:rPr>
      </w:pPr>
      <w:r w:rsidRPr="00590C9A">
        <w:rPr>
          <w:lang w:val="en-US"/>
        </w:rPr>
        <w:lastRenderedPageBreak/>
        <w:t>sed -i "s|ExecStart=/usr/bin/redis-server /etc/redis/redis.conf|ExecStart=/usr/bin/redis-server /etc/redis/redis2.conf|g" /lib/systemd/system/redis-server2.service</w:t>
      </w:r>
      <w:r w:rsidRPr="00590C9A">
        <w:rPr>
          <w:lang w:val="en-US"/>
        </w:rPr>
        <w:br/>
        <w:t>sed -i "s|PIDFile=/run/redis/redis-server.pid|PIDFile=/run/redis/redis-server2.pid|g" /lib/systemd/system/redis-server2.service</w:t>
      </w:r>
      <w:r w:rsidRPr="00590C9A">
        <w:rPr>
          <w:lang w:val="en-US"/>
        </w:rPr>
        <w:br/>
        <w:t>sed -i "s|ReadWriteDirectories=-/var/lib/redis|ReadWriteDirectories=-/var/lib/redis2|g" /lib/systemd/system/redis-server2.service</w:t>
      </w:r>
      <w:r w:rsidRPr="00590C9A">
        <w:rPr>
          <w:lang w:val="en-US"/>
        </w:rPr>
        <w:br/>
        <w:t>sed -i "s|Alias=redis.service|Alias=redis2.service|g" /lib/systemd/system/redis-server2.service</w:t>
      </w:r>
    </w:p>
    <w:p w14:paraId="6C25628C" w14:textId="6ACBA445" w:rsidR="004B492D" w:rsidRPr="004B492D" w:rsidRDefault="004B492D" w:rsidP="00123301">
      <w:r>
        <w:t xml:space="preserve">Danach </w:t>
      </w:r>
      <w:r w:rsidR="001F2D09">
        <w:t xml:space="preserve">das Service-File aktivieren und </w:t>
      </w:r>
      <w:r w:rsidR="009F14A8">
        <w:t>das System durchstarten:</w:t>
      </w:r>
    </w:p>
    <w:p w14:paraId="24B4C39B" w14:textId="46287340" w:rsidR="00251C6C" w:rsidRDefault="00CE0570" w:rsidP="00123301">
      <w:pPr>
        <w:pStyle w:val="Code"/>
        <w:rPr>
          <w:lang w:val="en-US"/>
        </w:rPr>
      </w:pPr>
      <w:r w:rsidRPr="00CE0570">
        <w:rPr>
          <w:lang w:val="en-US"/>
        </w:rPr>
        <w:t>systemctl enable redis-server2.service</w:t>
      </w:r>
      <w:r>
        <w:rPr>
          <w:lang w:val="en-US"/>
        </w:rPr>
        <w:br/>
      </w:r>
      <w:r w:rsidR="00F047A5">
        <w:rPr>
          <w:lang w:val="en-US"/>
        </w:rPr>
        <w:t>reboot</w:t>
      </w:r>
    </w:p>
    <w:p w14:paraId="3EE1B9A0" w14:textId="5DAC1AA8" w:rsidR="00D62F28" w:rsidRDefault="000D6CC4" w:rsidP="00123301">
      <w:r>
        <w:t>Mit</w:t>
      </w:r>
    </w:p>
    <w:p w14:paraId="602122CC" w14:textId="762EDE41" w:rsidR="000D6CC4" w:rsidRDefault="000D6CC4" w:rsidP="00123301">
      <w:pPr>
        <w:pStyle w:val="Code"/>
      </w:pPr>
      <w:r>
        <w:t>ps -ef | grep redis</w:t>
      </w:r>
    </w:p>
    <w:p w14:paraId="06551F8C" w14:textId="7183215F" w:rsidR="000D6CC4" w:rsidRDefault="000D6CC4" w:rsidP="00123301">
      <w:r>
        <w:t xml:space="preserve">kann </w:t>
      </w:r>
      <w:r w:rsidR="0014539C">
        <w:t xml:space="preserve">überprüft </w:t>
      </w:r>
      <w:r w:rsidR="00F84F98">
        <w:t>werden,</w:t>
      </w:r>
      <w:r w:rsidR="00B660FD">
        <w:t xml:space="preserve"> ob der zweite Prozess läuft</w:t>
      </w:r>
      <w:r w:rsidR="00DA012B">
        <w:t>:</w:t>
      </w:r>
    </w:p>
    <w:p w14:paraId="33D5F2DE" w14:textId="6B2425FD" w:rsidR="006A75C8" w:rsidRPr="00590C9A" w:rsidRDefault="00DA012B" w:rsidP="00123301">
      <w:pPr>
        <w:pStyle w:val="Code-Ausgabe"/>
        <w:rPr>
          <w:lang w:val="de-DE"/>
        </w:rPr>
      </w:pPr>
      <w:r w:rsidRPr="00590C9A">
        <w:rPr>
          <w:lang w:val="de-DE"/>
        </w:rPr>
        <w:t>redis      154     1  0 10:22 ?        00:00:00 /usr/bin/redis-server 0.0.0.0:</w:t>
      </w:r>
      <w:r w:rsidRPr="00590C9A">
        <w:rPr>
          <w:highlight w:val="yellow"/>
          <w:lang w:val="de-DE"/>
        </w:rPr>
        <w:t>6380</w:t>
      </w:r>
      <w:r w:rsidRPr="00590C9A">
        <w:rPr>
          <w:lang w:val="de-DE"/>
        </w:rPr>
        <w:br/>
        <w:t>redis      155     1  0 10:22 ?        00:00:00 /usr/bin/redis-server 0.0.0.0:</w:t>
      </w:r>
      <w:r w:rsidRPr="00590C9A">
        <w:rPr>
          <w:highlight w:val="yellow"/>
          <w:lang w:val="de-DE"/>
        </w:rPr>
        <w:t>6379</w:t>
      </w:r>
    </w:p>
    <w:p w14:paraId="3632FD93" w14:textId="13801DA1" w:rsidR="00E340DB" w:rsidRDefault="00E340DB" w:rsidP="00123301">
      <w:r>
        <w:t>Alternativ auch mit</w:t>
      </w:r>
    </w:p>
    <w:p w14:paraId="7596D067" w14:textId="33E32032" w:rsidR="00E340DB" w:rsidRDefault="00E340DB" w:rsidP="00123301">
      <w:pPr>
        <w:pStyle w:val="Code"/>
      </w:pPr>
      <w:r>
        <w:t>systemctl status redis-server</w:t>
      </w:r>
      <w:r>
        <w:br/>
        <w:t>systemctl status redis-server2</w:t>
      </w:r>
    </w:p>
    <w:p w14:paraId="2B56E293" w14:textId="58CEF963" w:rsidR="00590D37" w:rsidRPr="00590D37" w:rsidRDefault="00590D37" w:rsidP="00123301">
      <w:pPr>
        <w:pStyle w:val="Code-Ausgabe"/>
      </w:pPr>
      <w:r w:rsidRPr="00590D37">
        <w:t>Active: active (running) since</w:t>
      </w:r>
      <w:r>
        <w:t xml:space="preserve"> …</w:t>
      </w:r>
    </w:p>
    <w:p w14:paraId="54B1C8DA" w14:textId="55659C88" w:rsidR="003571FA" w:rsidRPr="00590C9A" w:rsidRDefault="00DC646E" w:rsidP="00123301">
      <w:pPr>
        <w:pStyle w:val="berschrift4"/>
      </w:pPr>
      <w:r w:rsidRPr="00590C9A">
        <w:t xml:space="preserve">Installation &amp; Konfiguration </w:t>
      </w:r>
      <w:r w:rsidR="003571FA" w:rsidRPr="00590C9A">
        <w:t>redis-sentinel</w:t>
      </w:r>
    </w:p>
    <w:p w14:paraId="214DAB7E" w14:textId="762FB595" w:rsidR="00F92EC5" w:rsidRPr="005D14E8" w:rsidRDefault="003769F1" w:rsidP="00123301">
      <w:pPr>
        <w:pStyle w:val="berschrift5"/>
      </w:pPr>
      <w:r w:rsidRPr="005D14E8">
        <w:t>Auf allen nodes</w:t>
      </w:r>
    </w:p>
    <w:p w14:paraId="7A842F2A" w14:textId="5018337F" w:rsidR="00F85DF5" w:rsidRPr="00590C9A" w:rsidRDefault="00F85DF5" w:rsidP="00123301">
      <w:pPr>
        <w:pStyle w:val="Code"/>
      </w:pPr>
      <w:r w:rsidRPr="00590C9A">
        <w:t>apt install redis-sentinel -y</w:t>
      </w:r>
      <w:r w:rsidR="00395F9B" w:rsidRPr="00590C9A">
        <w:br/>
      </w:r>
      <w:r w:rsidRPr="00590C9A">
        <w:t>systemctl enable redis-sentinel</w:t>
      </w:r>
      <w:r w:rsidR="00395F9B" w:rsidRPr="00590C9A">
        <w:br/>
      </w:r>
      <w:r w:rsidRPr="00590C9A">
        <w:t>systemctl stop redis-sentinel</w:t>
      </w:r>
    </w:p>
    <w:p w14:paraId="29A504B8" w14:textId="5EA9D4C5" w:rsidR="003769F1" w:rsidRPr="005D14E8" w:rsidRDefault="003769F1" w:rsidP="00123301">
      <w:r w:rsidRPr="005D14E8">
        <w:t xml:space="preserve">Sicherheitskopie der </w:t>
      </w:r>
      <w:proofErr w:type="spellStart"/>
      <w:r w:rsidR="006D06A9" w:rsidRPr="005D14E8">
        <w:rPr>
          <w:b/>
          <w:bCs/>
        </w:rPr>
        <w:t>sentinel</w:t>
      </w:r>
      <w:r w:rsidRPr="005D14E8">
        <w:rPr>
          <w:b/>
          <w:bCs/>
        </w:rPr>
        <w:t>.conf</w:t>
      </w:r>
      <w:proofErr w:type="spellEnd"/>
      <w:r w:rsidRPr="005D14E8">
        <w:t xml:space="preserve"> anlegen:</w:t>
      </w:r>
    </w:p>
    <w:p w14:paraId="3AB2D991" w14:textId="4389364D" w:rsidR="003769F1" w:rsidRPr="004B57F0" w:rsidRDefault="003769F1" w:rsidP="00123301">
      <w:pPr>
        <w:pStyle w:val="Code"/>
        <w:rPr>
          <w:lang w:val="en-US"/>
        </w:rPr>
      </w:pPr>
      <w:r>
        <w:rPr>
          <w:lang w:val="en-US"/>
        </w:rPr>
        <w:t>cp /etc/redis/</w:t>
      </w:r>
      <w:r w:rsidR="006D06A9">
        <w:rPr>
          <w:lang w:val="en-US"/>
        </w:rPr>
        <w:t>sentinel</w:t>
      </w:r>
      <w:r>
        <w:rPr>
          <w:lang w:val="en-US"/>
        </w:rPr>
        <w:t>.conf /etc/redis/</w:t>
      </w:r>
      <w:r w:rsidR="006D06A9">
        <w:rPr>
          <w:lang w:val="en-US"/>
        </w:rPr>
        <w:t>sentinel</w:t>
      </w:r>
      <w:r>
        <w:rPr>
          <w:lang w:val="en-US"/>
        </w:rPr>
        <w:t>.conf.org</w:t>
      </w:r>
    </w:p>
    <w:p w14:paraId="25D0B919" w14:textId="1860D034" w:rsidR="00052E69" w:rsidRPr="00DE1A04" w:rsidRDefault="00746AF5" w:rsidP="00123301">
      <w:pPr>
        <w:rPr>
          <w:i/>
          <w:iCs/>
        </w:rPr>
      </w:pPr>
      <w:r w:rsidRPr="00DE1A04">
        <w:rPr>
          <w:i/>
          <w:iCs/>
        </w:rPr>
        <w:t xml:space="preserve">Optional: </w:t>
      </w:r>
      <w:r w:rsidR="00052E69" w:rsidRPr="00DE1A04">
        <w:rPr>
          <w:i/>
          <w:iCs/>
        </w:rPr>
        <w:t xml:space="preserve">Kommentare aus der </w:t>
      </w:r>
      <w:proofErr w:type="spellStart"/>
      <w:r w:rsidR="00052E69" w:rsidRPr="00DE1A04">
        <w:rPr>
          <w:b/>
          <w:bCs/>
          <w:i/>
          <w:iCs/>
        </w:rPr>
        <w:t>sentinel.conf</w:t>
      </w:r>
      <w:proofErr w:type="spellEnd"/>
      <w:r w:rsidR="00052E69" w:rsidRPr="00DE1A04">
        <w:rPr>
          <w:i/>
          <w:iCs/>
        </w:rPr>
        <w:t xml:space="preserve"> entfernen:</w:t>
      </w:r>
    </w:p>
    <w:p w14:paraId="5359C47B" w14:textId="6702EF91" w:rsidR="00052E69" w:rsidRPr="005D14E8" w:rsidRDefault="00052E69" w:rsidP="00123301">
      <w:pPr>
        <w:pStyle w:val="Code"/>
        <w:rPr>
          <w:lang w:val="en-US"/>
        </w:rPr>
      </w:pPr>
      <w:r w:rsidRPr="005D14E8">
        <w:rPr>
          <w:lang w:val="en-US"/>
        </w:rPr>
        <w:t xml:space="preserve">grep -o '^[^#]*' </w:t>
      </w:r>
      <w:r w:rsidR="00F05ED6" w:rsidRPr="00F05ED6">
        <w:rPr>
          <w:lang w:val="en-US"/>
        </w:rPr>
        <w:t>/etc/redis/</w:t>
      </w:r>
      <w:r w:rsidRPr="005D14E8">
        <w:rPr>
          <w:lang w:val="en-US"/>
        </w:rPr>
        <w:t xml:space="preserve">sentinel.conf &gt; </w:t>
      </w:r>
      <w:r w:rsidR="00F05ED6" w:rsidRPr="00F05ED6">
        <w:rPr>
          <w:lang w:val="en-US"/>
        </w:rPr>
        <w:t>/etc/redis/</w:t>
      </w:r>
      <w:r w:rsidRPr="005D14E8">
        <w:rPr>
          <w:lang w:val="en-US"/>
        </w:rPr>
        <w:t>sentinel.conf.no-comments</w:t>
      </w:r>
      <w:r w:rsidRPr="005D14E8">
        <w:rPr>
          <w:lang w:val="en-US"/>
        </w:rPr>
        <w:br/>
        <w:t xml:space="preserve">cp </w:t>
      </w:r>
      <w:r w:rsidR="00F05ED6" w:rsidRPr="00F05ED6">
        <w:rPr>
          <w:lang w:val="en-US"/>
        </w:rPr>
        <w:t>/etc/redis/</w:t>
      </w:r>
      <w:r w:rsidRPr="005D14E8">
        <w:rPr>
          <w:lang w:val="en-US"/>
        </w:rPr>
        <w:t xml:space="preserve">sentinel.conf.no-comments </w:t>
      </w:r>
      <w:r w:rsidR="00F05ED6" w:rsidRPr="00F05ED6">
        <w:rPr>
          <w:lang w:val="en-US"/>
        </w:rPr>
        <w:t>/etc/redis/</w:t>
      </w:r>
      <w:r w:rsidRPr="005D14E8">
        <w:rPr>
          <w:lang w:val="en-US"/>
        </w:rPr>
        <w:t>sentinel.conf</w:t>
      </w:r>
      <w:r w:rsidRPr="005D14E8">
        <w:rPr>
          <w:lang w:val="en-US"/>
        </w:rPr>
        <w:br/>
        <w:t xml:space="preserve">rm </w:t>
      </w:r>
      <w:r w:rsidR="00F05ED6" w:rsidRPr="00F05ED6">
        <w:rPr>
          <w:lang w:val="en-US"/>
        </w:rPr>
        <w:t>/etc/redis/</w:t>
      </w:r>
      <w:r w:rsidRPr="005D14E8">
        <w:rPr>
          <w:lang w:val="en-US"/>
        </w:rPr>
        <w:t>sentinel.conf.no-comments</w:t>
      </w:r>
    </w:p>
    <w:p w14:paraId="64AE0261" w14:textId="529F625E" w:rsidR="00B70A37" w:rsidRPr="002C703E" w:rsidRDefault="00B70A37" w:rsidP="00123301">
      <w:pPr>
        <w:rPr>
          <w:lang w:val="en-US"/>
        </w:rPr>
      </w:pPr>
      <w:r w:rsidRPr="002C703E">
        <w:rPr>
          <w:lang w:val="en-US"/>
        </w:rPr>
        <w:t xml:space="preserve">Die </w:t>
      </w:r>
      <w:proofErr w:type="spellStart"/>
      <w:r w:rsidRPr="002C703E">
        <w:rPr>
          <w:b/>
          <w:bCs/>
          <w:lang w:val="en-US"/>
        </w:rPr>
        <w:t>sentinel.conf</w:t>
      </w:r>
      <w:proofErr w:type="spellEnd"/>
      <w:r w:rsidRPr="002C703E">
        <w:rPr>
          <w:lang w:val="en-US"/>
        </w:rPr>
        <w:t xml:space="preserve"> </w:t>
      </w:r>
      <w:proofErr w:type="spellStart"/>
      <w:r w:rsidRPr="002C703E">
        <w:rPr>
          <w:lang w:val="en-US"/>
        </w:rPr>
        <w:t>anpassen</w:t>
      </w:r>
      <w:proofErr w:type="spellEnd"/>
      <w:r w:rsidR="00ED2E94" w:rsidRPr="002C703E">
        <w:rPr>
          <w:lang w:val="en-US"/>
        </w:rPr>
        <w:t>:</w:t>
      </w:r>
    </w:p>
    <w:p w14:paraId="7B1D104B" w14:textId="1005683F" w:rsidR="003769F1" w:rsidRPr="002C703E" w:rsidRDefault="00B70A37" w:rsidP="00123301">
      <w:pPr>
        <w:pStyle w:val="Code"/>
        <w:rPr>
          <w:lang w:val="en-US"/>
        </w:rPr>
      </w:pPr>
      <w:r>
        <w:rPr>
          <w:lang w:val="en-US"/>
        </w:rPr>
        <w:t>bind 0.0.0.0</w:t>
      </w:r>
      <w:r w:rsidR="00FE3A96">
        <w:rPr>
          <w:lang w:val="en-US"/>
        </w:rPr>
        <w:br/>
      </w:r>
      <w:r w:rsidR="00735D24" w:rsidRPr="00735D24">
        <w:rPr>
          <w:lang w:val="en-US"/>
        </w:rPr>
        <w:t xml:space="preserve">sentinel failover-timeout mymaster </w:t>
      </w:r>
      <w:r w:rsidR="00AD7DED">
        <w:rPr>
          <w:lang w:val="en-US"/>
        </w:rPr>
        <w:t>20000</w:t>
      </w:r>
      <w:r w:rsidR="003F10AD">
        <w:rPr>
          <w:lang w:val="en-US"/>
        </w:rPr>
        <w:br/>
      </w:r>
      <w:r w:rsidR="003F10AD" w:rsidRPr="002C703E">
        <w:rPr>
          <w:lang w:val="en-US"/>
        </w:rPr>
        <w:t>sentinel monitor mymaster 192.168.1.71 6379 2</w:t>
      </w:r>
    </w:p>
    <w:p w14:paraId="4C12664B" w14:textId="79DB82D4" w:rsidR="00D73FC2" w:rsidRPr="00590C9A" w:rsidRDefault="00D73FC2" w:rsidP="00123301">
      <w:pPr>
        <w:rPr>
          <w:i/>
          <w:iCs/>
          <w:lang w:val="en-US"/>
        </w:rPr>
      </w:pPr>
      <w:r w:rsidRPr="00590C9A">
        <w:rPr>
          <w:i/>
          <w:iCs/>
          <w:lang w:val="en-US"/>
        </w:rPr>
        <w:t>Optional</w:t>
      </w:r>
      <w:r w:rsidR="0022546D" w:rsidRPr="00590C9A">
        <w:rPr>
          <w:i/>
          <w:iCs/>
          <w:lang w:val="en-US"/>
        </w:rPr>
        <w:t xml:space="preserve">, </w:t>
      </w:r>
      <w:proofErr w:type="spellStart"/>
      <w:r w:rsidR="0022546D" w:rsidRPr="00590C9A">
        <w:rPr>
          <w:i/>
          <w:iCs/>
          <w:lang w:val="en-US"/>
        </w:rPr>
        <w:t>Anpassung</w:t>
      </w:r>
      <w:proofErr w:type="spellEnd"/>
      <w:r w:rsidR="0022546D" w:rsidRPr="00590C9A">
        <w:rPr>
          <w:i/>
          <w:iCs/>
          <w:lang w:val="en-US"/>
        </w:rPr>
        <w:t xml:space="preserve"> </w:t>
      </w:r>
      <w:proofErr w:type="spellStart"/>
      <w:r w:rsidR="0022546D" w:rsidRPr="00590C9A">
        <w:rPr>
          <w:i/>
          <w:iCs/>
          <w:lang w:val="en-US"/>
        </w:rPr>
        <w:t>mit</w:t>
      </w:r>
      <w:proofErr w:type="spellEnd"/>
      <w:r w:rsidR="0022546D" w:rsidRPr="00590C9A">
        <w:rPr>
          <w:i/>
          <w:iCs/>
          <w:lang w:val="en-US"/>
        </w:rPr>
        <w:t xml:space="preserve"> sed</w:t>
      </w:r>
      <w:r w:rsidR="00357C39" w:rsidRPr="00590C9A">
        <w:rPr>
          <w:i/>
          <w:iCs/>
          <w:lang w:val="en-US"/>
        </w:rPr>
        <w:t xml:space="preserve"> und echo:</w:t>
      </w:r>
    </w:p>
    <w:p w14:paraId="42A9AA19" w14:textId="5E34C0B6" w:rsidR="0022546D" w:rsidRPr="00590C9A" w:rsidRDefault="00136DCA" w:rsidP="00123301">
      <w:pPr>
        <w:pStyle w:val="Code"/>
        <w:rPr>
          <w:lang w:val="en-US"/>
        </w:rPr>
      </w:pPr>
      <w:r w:rsidRPr="00590C9A">
        <w:rPr>
          <w:lang w:val="en-US"/>
        </w:rPr>
        <w:lastRenderedPageBreak/>
        <w:t>sed -i "s|bind 127.0.0.1 ::1|bind 0.0.0.0|g" /etc/redis/sentinel.conf</w:t>
      </w:r>
      <w:r w:rsidRPr="00590C9A">
        <w:rPr>
          <w:lang w:val="en-US"/>
        </w:rPr>
        <w:br/>
        <w:t>sed -i "s|sentinel monitor mymaster 127.0.0.1 6379 2|sentinel monitor mymaster 192.168.1.71 6379 2|g</w:t>
      </w:r>
      <w:r w:rsidR="00CC2F16" w:rsidRPr="00590C9A">
        <w:rPr>
          <w:lang w:val="en-US"/>
        </w:rPr>
        <w:t>" /etc/redis/sentinel.conf</w:t>
      </w:r>
      <w:r w:rsidRPr="00590C9A">
        <w:rPr>
          <w:lang w:val="en-US"/>
        </w:rPr>
        <w:br/>
        <w:t>echo "sentinel failover-timeout mymaster 20000" &gt;&gt; /etc/redis/sentinel.conf</w:t>
      </w:r>
    </w:p>
    <w:p w14:paraId="5D4D9A41" w14:textId="547FF622" w:rsidR="008947DE" w:rsidRDefault="008947DE" w:rsidP="00123301">
      <w:r>
        <w:t xml:space="preserve">Beim Konfigurieren der </w:t>
      </w:r>
      <w:proofErr w:type="spellStart"/>
      <w:r w:rsidRPr="00C72D19">
        <w:rPr>
          <w:b/>
          <w:bCs/>
        </w:rPr>
        <w:t>sentinel.conf</w:t>
      </w:r>
      <w:proofErr w:type="spellEnd"/>
      <w:r>
        <w:t xml:space="preserve"> sicherstellen, das</w:t>
      </w:r>
      <w:r w:rsidR="003419EC">
        <w:t xml:space="preserve">s die </w:t>
      </w:r>
      <w:proofErr w:type="spellStart"/>
      <w:r w:rsidR="003419EC" w:rsidRPr="00C72D19">
        <w:rPr>
          <w:b/>
          <w:bCs/>
        </w:rPr>
        <w:t>myid</w:t>
      </w:r>
      <w:proofErr w:type="spellEnd"/>
      <w:r w:rsidR="003419EC">
        <w:t xml:space="preserve"> je Host unterschiedlich ist.</w:t>
      </w:r>
    </w:p>
    <w:p w14:paraId="126C819B" w14:textId="4AEFBF99" w:rsidR="00086A70" w:rsidRDefault="00263A79" w:rsidP="00123301">
      <w:r>
        <w:t xml:space="preserve">Der </w:t>
      </w:r>
      <w:proofErr w:type="spellStart"/>
      <w:r>
        <w:t>failover</w:t>
      </w:r>
      <w:proofErr w:type="spellEnd"/>
      <w:r>
        <w:t>-timeout</w:t>
      </w:r>
      <w:r w:rsidR="00F423DE">
        <w:t xml:space="preserve"> von </w:t>
      </w:r>
      <w:r w:rsidR="00086A70">
        <w:t xml:space="preserve">20 Sekunden (20000ms) </w:t>
      </w:r>
      <w:r w:rsidR="00F423DE">
        <w:t xml:space="preserve">sollte so gewählt sein, </w:t>
      </w:r>
      <w:r w:rsidR="001D6A82">
        <w:t>dass</w:t>
      </w:r>
      <w:r w:rsidR="00F423DE">
        <w:t xml:space="preserve"> ein normaler Reboot die Failover-Situation nicht auslöst. Bei einem LXC </w:t>
      </w:r>
      <w:r w:rsidR="00C1209D">
        <w:t>dürften die 20 Sekunden gut passen.</w:t>
      </w:r>
    </w:p>
    <w:p w14:paraId="6A962074" w14:textId="3D82E0D7" w:rsidR="00F43E11" w:rsidRDefault="00F43E11" w:rsidP="00123301">
      <w:r>
        <w:t xml:space="preserve">Der Name des Masters lautet in der </w:t>
      </w:r>
      <w:proofErr w:type="spellStart"/>
      <w:r>
        <w:t>default</w:t>
      </w:r>
      <w:proofErr w:type="spellEnd"/>
      <w:r>
        <w:t xml:space="preserve"> Konfiguration: </w:t>
      </w:r>
      <w:proofErr w:type="spellStart"/>
      <w:r w:rsidRPr="00F43E11">
        <w:rPr>
          <w:b/>
          <w:bCs/>
        </w:rPr>
        <w:t>mymaster</w:t>
      </w:r>
      <w:proofErr w:type="spellEnd"/>
      <w:r>
        <w:t xml:space="preserve">. Dieser wird ggf. bei Tests und Fehlersuche noch benötigt. Siehe auch Kapitel </w:t>
      </w:r>
      <w:r w:rsidR="00670128">
        <w:t>Befehlsübersicht.</w:t>
      </w:r>
    </w:p>
    <w:p w14:paraId="389E90B3" w14:textId="5711B4B0" w:rsidR="00AD4661" w:rsidRDefault="00AD4661" w:rsidP="00123301">
      <w:r>
        <w:t xml:space="preserve">Danach den Dienst </w:t>
      </w:r>
      <w:r w:rsidR="003A2136" w:rsidRPr="0021105E">
        <w:rPr>
          <w:b/>
          <w:bCs/>
        </w:rPr>
        <w:t>redis</w:t>
      </w:r>
      <w:r w:rsidRPr="0021105E">
        <w:rPr>
          <w:b/>
          <w:bCs/>
        </w:rPr>
        <w:t>-</w:t>
      </w:r>
      <w:proofErr w:type="spellStart"/>
      <w:r w:rsidRPr="0021105E">
        <w:rPr>
          <w:b/>
          <w:bCs/>
        </w:rPr>
        <w:t>se</w:t>
      </w:r>
      <w:r w:rsidR="003A2136" w:rsidRPr="0021105E">
        <w:rPr>
          <w:b/>
          <w:bCs/>
        </w:rPr>
        <w:t>ntinel</w:t>
      </w:r>
      <w:proofErr w:type="spellEnd"/>
      <w:r w:rsidR="003A2136">
        <w:t xml:space="preserve"> </w:t>
      </w:r>
      <w:r w:rsidR="0089070A">
        <w:t xml:space="preserve">wieder </w:t>
      </w:r>
      <w:r>
        <w:t>starten:</w:t>
      </w:r>
    </w:p>
    <w:p w14:paraId="3622052F" w14:textId="0698CDCC" w:rsidR="00AD4661" w:rsidRDefault="00AD4661" w:rsidP="00123301">
      <w:pPr>
        <w:pStyle w:val="Code"/>
      </w:pPr>
      <w:r>
        <w:t>systemctl start redis-s</w:t>
      </w:r>
      <w:r w:rsidR="003A2136">
        <w:t>entinel</w:t>
      </w:r>
    </w:p>
    <w:p w14:paraId="14F06EC1" w14:textId="2928D394" w:rsidR="00954F3E" w:rsidRPr="005D14E8" w:rsidRDefault="00954F3E" w:rsidP="00123301">
      <w:pPr>
        <w:pStyle w:val="berschrift5"/>
      </w:pPr>
      <w:r w:rsidRPr="005D14E8">
        <w:t xml:space="preserve">Überprüfen der </w:t>
      </w:r>
      <w:r w:rsidRPr="005D14E8">
        <w:rPr>
          <w:bCs/>
        </w:rPr>
        <w:t>Installation</w:t>
      </w:r>
    </w:p>
    <w:p w14:paraId="06FCE1E8" w14:textId="279F7B67" w:rsidR="005E4CA5" w:rsidRPr="00590C9A" w:rsidRDefault="005E4CA5" w:rsidP="00123301">
      <w:pPr>
        <w:pStyle w:val="Code"/>
        <w:rPr>
          <w:lang w:val="en-US"/>
        </w:rPr>
      </w:pPr>
      <w:r w:rsidRPr="00590C9A">
        <w:rPr>
          <w:lang w:val="en-US"/>
        </w:rPr>
        <w:t>systemctl status redis-sentinel</w:t>
      </w:r>
    </w:p>
    <w:p w14:paraId="00F708F9" w14:textId="7B7F8C4D" w:rsidR="003104D0" w:rsidRPr="00590C9A" w:rsidRDefault="003104D0" w:rsidP="00123301">
      <w:pPr>
        <w:pStyle w:val="Code"/>
        <w:rPr>
          <w:lang w:val="en-US"/>
        </w:rPr>
      </w:pPr>
      <w:r w:rsidRPr="00590C9A">
        <w:rPr>
          <w:lang w:val="en-US"/>
        </w:rPr>
        <w:t xml:space="preserve">redis-cli -p 26379 info sentinel </w:t>
      </w:r>
    </w:p>
    <w:p w14:paraId="33AE3DCC" w14:textId="2D737A0B" w:rsidR="003104D0" w:rsidRPr="00492789" w:rsidRDefault="003104D0" w:rsidP="00123301">
      <w:r w:rsidRPr="00492789">
        <w:t xml:space="preserve">Ausgabe auf </w:t>
      </w:r>
      <w:r w:rsidRPr="00492789">
        <w:rPr>
          <w:rStyle w:val="HostnameZchn"/>
        </w:rPr>
        <w:t>pve-test-redis-</w:t>
      </w:r>
      <w:r w:rsidR="000670BF" w:rsidRPr="00492789">
        <w:rPr>
          <w:rStyle w:val="HostnameZchn"/>
        </w:rPr>
        <w:t>node-1</w:t>
      </w:r>
      <w:r w:rsidRPr="00492789">
        <w:t>:</w:t>
      </w:r>
    </w:p>
    <w:p w14:paraId="732DDF9A" w14:textId="1CA6A307" w:rsidR="00954F3E" w:rsidRPr="003104D0" w:rsidRDefault="003104D0" w:rsidP="00123301">
      <w:pPr>
        <w:pStyle w:val="Code-Ausgabe"/>
      </w:pPr>
      <w:r w:rsidRPr="003104D0">
        <w:t># Sentinel</w:t>
      </w:r>
      <w:r>
        <w:br/>
      </w:r>
      <w:r w:rsidRPr="003104D0">
        <w:t>sentinel_masters:1</w:t>
      </w:r>
      <w:r>
        <w:br/>
      </w:r>
      <w:r w:rsidRPr="003104D0">
        <w:t>sentinel_tilt:0</w:t>
      </w:r>
      <w:r>
        <w:br/>
      </w:r>
      <w:r w:rsidRPr="003104D0">
        <w:t>sentinel_running_scripts:0</w:t>
      </w:r>
      <w:r>
        <w:br/>
      </w:r>
      <w:r w:rsidRPr="003104D0">
        <w:t>sentinel_scripts_queue_length:0</w:t>
      </w:r>
      <w:r>
        <w:br/>
      </w:r>
      <w:r w:rsidRPr="003104D0">
        <w:t>sentinel_simulate_failure_flags:0</w:t>
      </w:r>
      <w:r>
        <w:br/>
      </w:r>
      <w:r w:rsidRPr="003104D0">
        <w:t>master0:name=mymaster,status=ok,address=</w:t>
      </w:r>
      <w:r w:rsidR="000B0105">
        <w:t>192</w:t>
      </w:r>
      <w:r w:rsidRPr="003104D0">
        <w:t>.</w:t>
      </w:r>
      <w:r w:rsidR="000B0105">
        <w:t>168</w:t>
      </w:r>
      <w:r w:rsidRPr="003104D0">
        <w:t>.</w:t>
      </w:r>
      <w:r w:rsidR="000B0105">
        <w:t>1</w:t>
      </w:r>
      <w:r w:rsidRPr="003104D0">
        <w:t>.</w:t>
      </w:r>
      <w:r w:rsidR="000B0105">
        <w:t>7</w:t>
      </w:r>
      <w:r w:rsidRPr="003104D0">
        <w:t>1:6379,slaves=2,</w:t>
      </w:r>
      <w:r w:rsidRPr="00A63688">
        <w:rPr>
          <w:b/>
          <w:bCs/>
        </w:rPr>
        <w:t>sentinels=3</w:t>
      </w:r>
    </w:p>
    <w:p w14:paraId="59C6E6E8" w14:textId="714B6240" w:rsidR="00B630F5" w:rsidRDefault="00B630F5" w:rsidP="00123301">
      <w:r>
        <w:t xml:space="preserve">Die Anzahl der </w:t>
      </w:r>
      <w:r w:rsidR="00335C43">
        <w:t>S</w:t>
      </w:r>
      <w:r>
        <w:t xml:space="preserve">entinels in der letzten Zeile muss </w:t>
      </w:r>
      <w:r w:rsidR="00831D79">
        <w:t>der Anzahl der redis-</w:t>
      </w:r>
      <w:proofErr w:type="spellStart"/>
      <w:r w:rsidR="00831D79">
        <w:t>sentinel</w:t>
      </w:r>
      <w:proofErr w:type="spellEnd"/>
      <w:r w:rsidR="00831D79">
        <w:t xml:space="preserve"> Instanzen entsprechen – im Beispiel hier, 3 Stück.</w:t>
      </w:r>
    </w:p>
    <w:p w14:paraId="35FB1603" w14:textId="4D0BD3BD" w:rsidR="0074103E" w:rsidRDefault="008C1E98" w:rsidP="00123301">
      <w:pPr>
        <w:pStyle w:val="berschrift6"/>
      </w:pPr>
      <w:r>
        <w:t>Failover-Test</w:t>
      </w:r>
    </w:p>
    <w:p w14:paraId="1070002C" w14:textId="417B0D5A" w:rsidR="00CD7435" w:rsidRDefault="00B345D6" w:rsidP="00123301">
      <w:r>
        <w:t xml:space="preserve">Auf </w:t>
      </w:r>
      <w:r w:rsidRPr="00B345D6">
        <w:rPr>
          <w:rStyle w:val="HostnameZchn"/>
        </w:rPr>
        <w:t xml:space="preserve">pve-test-redis-node-2 </w:t>
      </w:r>
      <w:r>
        <w:t xml:space="preserve">oder </w:t>
      </w:r>
      <w:r w:rsidRPr="00B345D6">
        <w:rPr>
          <w:rStyle w:val="HostnameZchn"/>
        </w:rPr>
        <w:t>pve-test-redis-node-3</w:t>
      </w:r>
      <w:r>
        <w:t xml:space="preserve"> das redis-sentinel.log aufrufen:</w:t>
      </w:r>
    </w:p>
    <w:p w14:paraId="28BC19E0" w14:textId="4E3EB603" w:rsidR="00B345D6" w:rsidRDefault="00B345D6" w:rsidP="00123301">
      <w:pPr>
        <w:pStyle w:val="Code"/>
      </w:pPr>
      <w:r>
        <w:t>tail -f /var/log/redis/redis-sentinel.log</w:t>
      </w:r>
    </w:p>
    <w:p w14:paraId="64085B97" w14:textId="73C03F78" w:rsidR="007F4BED" w:rsidRDefault="00B345D6" w:rsidP="00123301">
      <w:r>
        <w:t xml:space="preserve">Dann </w:t>
      </w:r>
      <w:r w:rsidR="007F4BED">
        <w:t xml:space="preserve">den </w:t>
      </w:r>
      <w:r w:rsidR="009E0291">
        <w:t xml:space="preserve">aktuellen </w:t>
      </w:r>
      <w:r w:rsidR="007F4BED">
        <w:t>Redis</w:t>
      </w:r>
      <w:r w:rsidR="009E0291">
        <w:t>-</w:t>
      </w:r>
      <w:r w:rsidR="007F4BED">
        <w:t>Master</w:t>
      </w:r>
      <w:r w:rsidR="004D578C">
        <w:t xml:space="preserve"> </w:t>
      </w:r>
      <w:r w:rsidR="007F4BED">
        <w:t>LXC</w:t>
      </w:r>
      <w:r w:rsidR="004D578C">
        <w:t xml:space="preserve"> (</w:t>
      </w:r>
      <w:r w:rsidR="004D578C" w:rsidRPr="00B345D6">
        <w:rPr>
          <w:rStyle w:val="HostnameZchn"/>
        </w:rPr>
        <w:t>pve-test-redis-node-</w:t>
      </w:r>
      <w:r w:rsidR="004D578C">
        <w:rPr>
          <w:rStyle w:val="HostnameZchn"/>
        </w:rPr>
        <w:t>1)</w:t>
      </w:r>
      <w:r w:rsidR="007F4BED">
        <w:t xml:space="preserve"> stoppen und das Log </w:t>
      </w:r>
      <w:r w:rsidR="009E0291">
        <w:t>beobachten.</w:t>
      </w:r>
      <w:r w:rsidR="004D578C">
        <w:t xml:space="preserve"> </w:t>
      </w:r>
      <w:r w:rsidR="009E0291">
        <w:t xml:space="preserve">Darin sollte </w:t>
      </w:r>
      <w:r w:rsidR="00CE4743">
        <w:t xml:space="preserve">nach rund 20 Sekunden (siehe </w:t>
      </w:r>
      <w:proofErr w:type="spellStart"/>
      <w:r w:rsidR="00CE4743">
        <w:t>sentinel.conf</w:t>
      </w:r>
      <w:proofErr w:type="spellEnd"/>
      <w:r w:rsidR="00CE4743">
        <w:t xml:space="preserve"> </w:t>
      </w:r>
      <w:proofErr w:type="spellStart"/>
      <w:r w:rsidR="00CE4743">
        <w:t>failover</w:t>
      </w:r>
      <w:proofErr w:type="spellEnd"/>
      <w:r w:rsidR="00CE4743">
        <w:t>-timeout)</w:t>
      </w:r>
      <w:r w:rsidR="004D4740">
        <w:t xml:space="preserve"> eine Neuwahl eines Master</w:t>
      </w:r>
      <w:r w:rsidR="008C1E98">
        <w:t>s</w:t>
      </w:r>
      <w:r w:rsidR="004D4740">
        <w:t xml:space="preserve"> zu beobachten sein</w:t>
      </w:r>
      <w:r w:rsidR="009C1FB6">
        <w:t xml:space="preserve">. Alternativ zum Stoppen des LXCs kann auch mittels </w:t>
      </w:r>
      <w:r w:rsidR="009C1FB6" w:rsidRPr="007F7BBB">
        <w:rPr>
          <w:rStyle w:val="CodeZchn"/>
        </w:rPr>
        <w:t>redis-cli debug sleep 60</w:t>
      </w:r>
      <w:r w:rsidR="009C1FB6" w:rsidRPr="00590C9A">
        <w:t xml:space="preserve"> </w:t>
      </w:r>
      <w:r w:rsidR="007F7BBB" w:rsidRPr="00590C9A">
        <w:t>der Redis-Prozess pausiert werden.</w:t>
      </w:r>
    </w:p>
    <w:p w14:paraId="155D3B1E" w14:textId="0C5EF17F" w:rsidR="004D4740" w:rsidRPr="00AD3956" w:rsidRDefault="00AD3956" w:rsidP="00123301">
      <w:pPr>
        <w:pStyle w:val="Code-Ausgabe"/>
        <w:rPr>
          <w:sz w:val="12"/>
          <w:szCs w:val="16"/>
        </w:rPr>
      </w:pPr>
      <w:r w:rsidRPr="00AD3956">
        <w:rPr>
          <w:sz w:val="12"/>
          <w:szCs w:val="16"/>
        </w:rPr>
        <w:t>166:X 13 Jul 2021 19:45:16.005 # +sdown master mymaster 192.168.1.71 6379</w:t>
      </w:r>
      <w:r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19:45:16.005 # +sdown sentinel 98ebf650b75f69796b54610aa4fca802d86d555e 192.168.1.71 26379 @ mymaster 192.168.1.71 6379</w:t>
      </w:r>
      <w:r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19:45:16.076 # +odown master mymaster 192.168.1.71 6379 #quorum 2/2</w:t>
      </w:r>
      <w:r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19:45:16.077 # +new-epoch 1</w:t>
      </w:r>
      <w:r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19:45:16.077 # +try-failover master mymaster 192.168.1.71 6379</w:t>
      </w:r>
      <w:r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19:45:16.112 # +vote-for-leader 949af74096102af17e79ca75fc0294d78eb0bdae 1</w:t>
      </w:r>
      <w:r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19:45:16.184 # 09a2fa6d613acfa3527de0c3ab0fbc2ef1efa2e1 voted for 949af74096102af17e79ca75fc0294d78eb0bdae 1</w:t>
      </w:r>
      <w:r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19:45:16.189 # +elected-leader master mymaster 192.168.1.71 6379</w:t>
      </w:r>
      <w:r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19:45:16.189 # +failover-state-select-slave master mymaster 192.168.1.71 6379</w:t>
      </w:r>
      <w:r w:rsidR="00FA52F5"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19:45:16.260 # +selected-slave slave 192.168.1.72:6379 192.168.1.72 6379 @ mymaster 192.168.1.71 6379</w:t>
      </w:r>
      <w:r w:rsidR="00FA52F5"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19:45:16.260 * +failover-state-send-slaveof-noone slave 192.168.1.72:6379 192.168.1.72 6379 @ mymaster 192.168.1.71 6379</w:t>
      </w:r>
      <w:r w:rsidR="00FA52F5"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19:45:16.316 * +failover-state-wait-promotion slave 192.168.1.72:6379 192.168.1.72 6379 @ mymaster 192.168.1.71 6379</w:t>
      </w:r>
      <w:r w:rsidR="00FA52F5"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19:45:16.482 # +promoted-slave slave 192.168.1.72:6379 192.168.1.72 6379 @ mymaster 192.168.1.71 6379</w:t>
      </w:r>
      <w:r w:rsidR="00FA52F5"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19:45:16.482 # +failover-state-reconf-slaves master mymaster 192.168.1.71 6379</w:t>
      </w:r>
      <w:r w:rsidR="00FA52F5"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19:45:16.555 * +slave-reconf-sent slave 192.168.1.73:6379 192.168.1.73 6379 @ mymaster 192.168.1.71 6379</w:t>
      </w:r>
      <w:r w:rsidR="00FA52F5"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19:45:16.846 * +slave-reconf-inprog slave 192.168.1.73:6379 192.168.1.73 6379 @ mymaster 192.168.1.71 6379</w:t>
      </w:r>
      <w:r w:rsidR="00FA52F5"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19:45:16.846 * +slave-reconf-done slave 192.168.1.73:6379 192.168.1.73 6379 @ mymaster 192.168.1.71 6379</w:t>
      </w:r>
      <w:r w:rsidR="00FA52F5"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19:45:16.921 # +failover-end master mymaster 192.168.1.71 6379</w:t>
      </w:r>
      <w:r w:rsidR="00FA52F5">
        <w:rPr>
          <w:sz w:val="12"/>
          <w:szCs w:val="16"/>
        </w:rPr>
        <w:br/>
      </w:r>
      <w:r w:rsidRPr="00AF0055">
        <w:rPr>
          <w:sz w:val="12"/>
          <w:szCs w:val="16"/>
          <w:highlight w:val="yellow"/>
        </w:rPr>
        <w:lastRenderedPageBreak/>
        <w:t>166:X 13 Jul 2021 19:45:16.921 # +switch-master mymaster 192.168.1.71 6379 192.168.1.72 6379</w:t>
      </w:r>
      <w:r w:rsidR="00FA52F5"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19:45:16.921 * +slave slave 192.168.1.73:6379 192.168.1.73 6379 @ mymaster 192.168.1.72 6379</w:t>
      </w:r>
      <w:r w:rsidR="00FA52F5"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19:45:16.921 * +slave slave 192.168.1.71:6379 192.168.1.71 6379 @ mymaster 192.168.1.72 6379</w:t>
      </w:r>
      <w:r w:rsidR="008C1E98">
        <w:rPr>
          <w:sz w:val="12"/>
          <w:szCs w:val="16"/>
        </w:rPr>
        <w:br/>
      </w:r>
      <w:r w:rsidRPr="00AD3956">
        <w:rPr>
          <w:sz w:val="12"/>
          <w:szCs w:val="16"/>
        </w:rPr>
        <w:t>166:X 13 Jul 2021 19:45:46.997 # +sdown slave 192.168.1.71:6379 192.168.1.71 6379 @ mymaster 192.168.1.72 6379</w:t>
      </w:r>
    </w:p>
    <w:p w14:paraId="279C882E" w14:textId="4FC31FE2" w:rsidR="00817DE4" w:rsidRPr="002C703E" w:rsidRDefault="005405B5" w:rsidP="00123301">
      <w:pPr>
        <w:pStyle w:val="berschrift5"/>
      </w:pPr>
      <w:r w:rsidRPr="002C703E">
        <w:t>Optional: sentinel für mehrere Redis-Prozesse konfigurieren</w:t>
      </w:r>
    </w:p>
    <w:p w14:paraId="0BAAF1F4" w14:textId="70BDF427" w:rsidR="005405B5" w:rsidRDefault="005405B5" w:rsidP="00123301">
      <w:r w:rsidRPr="002C703E">
        <w:t xml:space="preserve">Wenn </w:t>
      </w:r>
      <w:r w:rsidR="0036616E" w:rsidRPr="002C703E">
        <w:t>im vorherigen Kapitel mehrere Redis-Prozesse konfiguriert wurden, muss auch</w:t>
      </w:r>
      <w:r w:rsidR="005D55C7">
        <w:t xml:space="preserve"> der</w:t>
      </w:r>
      <w:r w:rsidR="0036616E" w:rsidRPr="002C703E">
        <w:t xml:space="preserve"> Redis-Sentinel </w:t>
      </w:r>
      <w:r w:rsidR="00826965" w:rsidRPr="002C703E">
        <w:t>entsprechend angepasst w</w:t>
      </w:r>
      <w:r w:rsidR="00BB7C38" w:rsidRPr="002C703E">
        <w:t>e</w:t>
      </w:r>
      <w:r w:rsidR="00826965" w:rsidRPr="002C703E">
        <w:t xml:space="preserve">rden. Allerdings braucht es dazu keinen </w:t>
      </w:r>
      <w:r w:rsidR="003F2C18">
        <w:t>eigenen</w:t>
      </w:r>
      <w:r w:rsidR="00FC03D3" w:rsidRPr="002C703E">
        <w:t xml:space="preserve"> redis-</w:t>
      </w:r>
      <w:proofErr w:type="spellStart"/>
      <w:r w:rsidR="00FC03D3" w:rsidRPr="002C703E">
        <w:t>sentinel</w:t>
      </w:r>
      <w:proofErr w:type="spellEnd"/>
      <w:r w:rsidR="00FC03D3" w:rsidRPr="002C703E">
        <w:t xml:space="preserve"> Prozess. Es reicht</w:t>
      </w:r>
      <w:r w:rsidR="009A1EC6" w:rsidRPr="002C703E">
        <w:t xml:space="preserve"> </w:t>
      </w:r>
      <w:r w:rsidR="00FC03D3" w:rsidRPr="002C703E">
        <w:t>aus, die Konfiguration</w:t>
      </w:r>
      <w:r w:rsidR="009A1EC6" w:rsidRPr="002C703E">
        <w:t xml:space="preserve"> </w:t>
      </w:r>
      <w:r w:rsidR="00263B66">
        <w:t xml:space="preserve">in der </w:t>
      </w:r>
      <w:proofErr w:type="spellStart"/>
      <w:r w:rsidR="009A1EC6" w:rsidRPr="002C703E">
        <w:rPr>
          <w:b/>
          <w:bCs/>
        </w:rPr>
        <w:t>sentinel.conf</w:t>
      </w:r>
      <w:proofErr w:type="spellEnd"/>
      <w:r w:rsidR="00D95549">
        <w:rPr>
          <w:b/>
          <w:bCs/>
        </w:rPr>
        <w:t xml:space="preserve">, </w:t>
      </w:r>
      <w:r w:rsidR="00D87199">
        <w:rPr>
          <w:b/>
          <w:bCs/>
        </w:rPr>
        <w:t>auf jedem</w:t>
      </w:r>
      <w:r w:rsidR="00D95549">
        <w:rPr>
          <w:b/>
          <w:bCs/>
        </w:rPr>
        <w:t xml:space="preserve"> Node</w:t>
      </w:r>
      <w:r w:rsidR="00FC03D3" w:rsidRPr="002C703E">
        <w:t xml:space="preserve"> zu verdoppeln</w:t>
      </w:r>
      <w:r w:rsidR="00177511">
        <w:t>.</w:t>
      </w:r>
    </w:p>
    <w:p w14:paraId="424C825D" w14:textId="02E8E2DD" w:rsidR="00177511" w:rsidRDefault="00177511" w:rsidP="00123301">
      <w:r>
        <w:t>Zuerst Redis-Sentinel Prozess stoppen:</w:t>
      </w:r>
    </w:p>
    <w:p w14:paraId="392F2048" w14:textId="62F490B1" w:rsidR="00B32080" w:rsidRDefault="00B32080" w:rsidP="00123301">
      <w:pPr>
        <w:pStyle w:val="Code"/>
      </w:pPr>
      <w:r>
        <w:t>systemctl stop redis-sentinel</w:t>
      </w:r>
    </w:p>
    <w:p w14:paraId="5B5FC62B" w14:textId="1ACA2665" w:rsidR="00177511" w:rsidRPr="00177511" w:rsidRDefault="00177511" w:rsidP="00123301">
      <w:r>
        <w:t>Die Konfiguration anpassen:</w:t>
      </w:r>
    </w:p>
    <w:p w14:paraId="08BDDC73" w14:textId="1EB003D0" w:rsidR="007C2C9E" w:rsidRPr="002C703E" w:rsidRDefault="007C2C9E" w:rsidP="00123301">
      <w:pPr>
        <w:pStyle w:val="Code"/>
        <w:rPr>
          <w:lang w:val="en-US"/>
        </w:rPr>
      </w:pPr>
      <w:r w:rsidRPr="002C703E">
        <w:rPr>
          <w:lang w:val="en-US"/>
        </w:rPr>
        <w:t xml:space="preserve">sentinel monitor </w:t>
      </w:r>
      <w:r w:rsidR="009C483A" w:rsidRPr="002C703E">
        <w:rPr>
          <w:lang w:val="en-US"/>
        </w:rPr>
        <w:t>objects-master</w:t>
      </w:r>
      <w:r w:rsidRPr="002C703E">
        <w:rPr>
          <w:lang w:val="en-US"/>
        </w:rPr>
        <w:t xml:space="preserve"> </w:t>
      </w:r>
      <w:r w:rsidR="008F69EF" w:rsidRPr="002C703E">
        <w:rPr>
          <w:lang w:val="en-US"/>
        </w:rPr>
        <w:t>192.168.1.71</w:t>
      </w:r>
      <w:r w:rsidRPr="002C703E">
        <w:rPr>
          <w:lang w:val="en-US"/>
        </w:rPr>
        <w:t xml:space="preserve"> 6379 2</w:t>
      </w:r>
      <w:r w:rsidR="002A553F" w:rsidRPr="002C703E">
        <w:rPr>
          <w:lang w:val="en-US"/>
        </w:rPr>
        <w:br/>
      </w:r>
      <w:r w:rsidR="00E3535A" w:rsidRPr="00735D24">
        <w:rPr>
          <w:lang w:val="en-US"/>
        </w:rPr>
        <w:t xml:space="preserve">sentinel failover-timeout </w:t>
      </w:r>
      <w:r w:rsidR="00E3535A" w:rsidRPr="002C703E">
        <w:rPr>
          <w:lang w:val="en-US"/>
        </w:rPr>
        <w:t xml:space="preserve">objects-master </w:t>
      </w:r>
      <w:r w:rsidR="00E3535A">
        <w:rPr>
          <w:lang w:val="en-US"/>
        </w:rPr>
        <w:t>20000</w:t>
      </w:r>
      <w:r w:rsidR="00E3535A">
        <w:rPr>
          <w:lang w:val="en-US"/>
        </w:rPr>
        <w:br/>
      </w:r>
      <w:r w:rsidRPr="002C703E">
        <w:rPr>
          <w:lang w:val="en-US"/>
        </w:rPr>
        <w:t xml:space="preserve">sentinel config-epoch </w:t>
      </w:r>
      <w:r w:rsidR="009C483A" w:rsidRPr="002C703E">
        <w:rPr>
          <w:lang w:val="en-US"/>
        </w:rPr>
        <w:t>objects-</w:t>
      </w:r>
      <w:r w:rsidRPr="002C703E">
        <w:rPr>
          <w:lang w:val="en-US"/>
        </w:rPr>
        <w:t>master 0</w:t>
      </w:r>
      <w:r w:rsidR="001A1BBC" w:rsidRPr="002C703E">
        <w:rPr>
          <w:lang w:val="en-US"/>
        </w:rPr>
        <w:br/>
      </w:r>
      <w:r w:rsidRPr="002C703E">
        <w:rPr>
          <w:lang w:val="en-US"/>
        </w:rPr>
        <w:t xml:space="preserve">sentinel leader-epoch </w:t>
      </w:r>
      <w:r w:rsidR="009C483A" w:rsidRPr="002C703E">
        <w:rPr>
          <w:lang w:val="en-US"/>
        </w:rPr>
        <w:t>objects-</w:t>
      </w:r>
      <w:r w:rsidRPr="002C703E">
        <w:rPr>
          <w:lang w:val="en-US"/>
        </w:rPr>
        <w:t>master 0</w:t>
      </w:r>
    </w:p>
    <w:p w14:paraId="0D1AA254" w14:textId="47533A24" w:rsidR="007C2C9E" w:rsidRPr="002C703E" w:rsidRDefault="007C2C9E" w:rsidP="00123301">
      <w:pPr>
        <w:pStyle w:val="Code"/>
        <w:rPr>
          <w:lang w:val="en-US"/>
        </w:rPr>
      </w:pPr>
      <w:r w:rsidRPr="002C703E">
        <w:rPr>
          <w:lang w:val="en-US"/>
        </w:rPr>
        <w:t xml:space="preserve">sentinel monitor </w:t>
      </w:r>
      <w:r w:rsidR="009C483A" w:rsidRPr="002C703E">
        <w:rPr>
          <w:lang w:val="en-US"/>
        </w:rPr>
        <w:t>states-master</w:t>
      </w:r>
      <w:r w:rsidRPr="002C703E">
        <w:rPr>
          <w:lang w:val="en-US"/>
        </w:rPr>
        <w:t xml:space="preserve"> </w:t>
      </w:r>
      <w:r w:rsidR="008F69EF" w:rsidRPr="002C703E">
        <w:rPr>
          <w:lang w:val="en-US"/>
        </w:rPr>
        <w:t xml:space="preserve">192.168.1.71 </w:t>
      </w:r>
      <w:r w:rsidRPr="002C703E">
        <w:rPr>
          <w:lang w:val="en-US"/>
        </w:rPr>
        <w:t>6380 2</w:t>
      </w:r>
      <w:r w:rsidR="00E3535A" w:rsidRPr="002C703E">
        <w:rPr>
          <w:lang w:val="en-US"/>
        </w:rPr>
        <w:br/>
      </w:r>
      <w:r w:rsidR="00E3535A" w:rsidRPr="00735D24">
        <w:rPr>
          <w:lang w:val="en-US"/>
        </w:rPr>
        <w:t xml:space="preserve">sentinel failover-timeout </w:t>
      </w:r>
      <w:r w:rsidR="00E3535A" w:rsidRPr="002C703E">
        <w:rPr>
          <w:lang w:val="en-US"/>
        </w:rPr>
        <w:t xml:space="preserve">states-master </w:t>
      </w:r>
      <w:r w:rsidR="00E3535A">
        <w:rPr>
          <w:lang w:val="en-US"/>
        </w:rPr>
        <w:t>20000</w:t>
      </w:r>
      <w:r w:rsidR="00E3535A">
        <w:rPr>
          <w:lang w:val="en-US"/>
        </w:rPr>
        <w:br/>
      </w:r>
      <w:r w:rsidRPr="002C703E">
        <w:rPr>
          <w:lang w:val="en-US"/>
        </w:rPr>
        <w:t xml:space="preserve">sentinel config-epoch </w:t>
      </w:r>
      <w:r w:rsidR="009C483A" w:rsidRPr="002C703E">
        <w:rPr>
          <w:lang w:val="en-US"/>
        </w:rPr>
        <w:t>states-master</w:t>
      </w:r>
      <w:r w:rsidRPr="002C703E">
        <w:rPr>
          <w:lang w:val="en-US"/>
        </w:rPr>
        <w:t xml:space="preserve"> 0</w:t>
      </w:r>
      <w:r w:rsidR="001A1BBC" w:rsidRPr="002C703E">
        <w:rPr>
          <w:lang w:val="en-US"/>
        </w:rPr>
        <w:br/>
      </w:r>
      <w:r w:rsidRPr="002C703E">
        <w:rPr>
          <w:lang w:val="en-US"/>
        </w:rPr>
        <w:t xml:space="preserve">sentinel leader-epoch </w:t>
      </w:r>
      <w:r w:rsidR="009C483A" w:rsidRPr="002C703E">
        <w:rPr>
          <w:lang w:val="en-US"/>
        </w:rPr>
        <w:t>states-master</w:t>
      </w:r>
      <w:r w:rsidRPr="002C703E">
        <w:rPr>
          <w:lang w:val="en-US"/>
        </w:rPr>
        <w:t xml:space="preserve"> 0</w:t>
      </w:r>
    </w:p>
    <w:p w14:paraId="62D7EFDB" w14:textId="2240FB21" w:rsidR="00542957" w:rsidRDefault="00542957" w:rsidP="00123301">
      <w:r>
        <w:t xml:space="preserve">Die </w:t>
      </w:r>
      <w:proofErr w:type="spellStart"/>
      <w:r w:rsidRPr="007752E8">
        <w:rPr>
          <w:b/>
          <w:bCs/>
        </w:rPr>
        <w:t>sentinel.conf</w:t>
      </w:r>
      <w:proofErr w:type="spellEnd"/>
      <w:r>
        <w:t xml:space="preserve"> </w:t>
      </w:r>
      <w:r w:rsidR="00A73CDC">
        <w:t>sollte dann so aussehen:</w:t>
      </w:r>
    </w:p>
    <w:p w14:paraId="31EEF103" w14:textId="0FCAA8E3" w:rsidR="007F4824" w:rsidRPr="007F4824" w:rsidRDefault="007F4824" w:rsidP="00123301">
      <w:pPr>
        <w:rPr>
          <w:b/>
          <w:bCs/>
        </w:rPr>
      </w:pPr>
      <w:r w:rsidRPr="007F4824">
        <w:rPr>
          <w:b/>
          <w:bCs/>
        </w:rPr>
        <w:t xml:space="preserve">Achtung bei </w:t>
      </w:r>
      <w:proofErr w:type="spellStart"/>
      <w:r w:rsidRPr="007F4824">
        <w:rPr>
          <w:b/>
          <w:bCs/>
        </w:rPr>
        <w:t>Copy+Paste</w:t>
      </w:r>
      <w:proofErr w:type="spellEnd"/>
      <w:r w:rsidRPr="007F4824">
        <w:rPr>
          <w:b/>
          <w:bCs/>
        </w:rPr>
        <w:t>:</w:t>
      </w:r>
      <w:r>
        <w:rPr>
          <w:b/>
          <w:bCs/>
        </w:rPr>
        <w:t xml:space="preserve"> D</w:t>
      </w:r>
      <w:r w:rsidRPr="007F4824">
        <w:rPr>
          <w:b/>
          <w:bCs/>
        </w:rPr>
        <w:t xml:space="preserve">ie </w:t>
      </w:r>
      <w:proofErr w:type="spellStart"/>
      <w:r w:rsidRPr="007F4824">
        <w:rPr>
          <w:b/>
          <w:bCs/>
        </w:rPr>
        <w:t>myid</w:t>
      </w:r>
      <w:proofErr w:type="spellEnd"/>
      <w:r w:rsidRPr="007F4824">
        <w:rPr>
          <w:b/>
          <w:bCs/>
        </w:rPr>
        <w:t xml:space="preserve"> muss eindeutig sein und sollte nicht überschrieben werden!</w:t>
      </w:r>
    </w:p>
    <w:p w14:paraId="5E095127" w14:textId="20100949" w:rsidR="00DC6D07" w:rsidRPr="00590C9A" w:rsidRDefault="00DC6D07" w:rsidP="00123301">
      <w:pPr>
        <w:pStyle w:val="Code"/>
        <w:rPr>
          <w:lang w:val="en-US"/>
        </w:rPr>
      </w:pPr>
      <w:r w:rsidRPr="00590C9A">
        <w:rPr>
          <w:lang w:val="en-US"/>
        </w:rPr>
        <w:t>bind 0.0.0.0</w:t>
      </w:r>
      <w:r w:rsidRPr="00590C9A">
        <w:rPr>
          <w:lang w:val="en-US"/>
        </w:rPr>
        <w:br/>
        <w:t>port 26379</w:t>
      </w:r>
      <w:r w:rsidRPr="00590C9A">
        <w:rPr>
          <w:lang w:val="en-US"/>
        </w:rPr>
        <w:br/>
        <w:t>daemonize yes</w:t>
      </w:r>
      <w:r w:rsidRPr="00590C9A">
        <w:rPr>
          <w:lang w:val="en-US"/>
        </w:rPr>
        <w:br/>
        <w:t>pidfile "/var/run/sentinel/redis-sentinel.pid"</w:t>
      </w:r>
      <w:r w:rsidRPr="00590C9A">
        <w:rPr>
          <w:lang w:val="en-US"/>
        </w:rPr>
        <w:br/>
        <w:t>logfile "/var/log/redis/redis-sentinel.log"</w:t>
      </w:r>
      <w:r w:rsidRPr="00590C9A">
        <w:rPr>
          <w:lang w:val="en-US"/>
        </w:rPr>
        <w:br/>
        <w:t>dir "/var/lib/redis"</w:t>
      </w:r>
      <w:r w:rsidRPr="00590C9A">
        <w:rPr>
          <w:lang w:val="en-US"/>
        </w:rPr>
        <w:br/>
        <w:t>protected-mode no</w:t>
      </w:r>
      <w:r w:rsidRPr="00590C9A">
        <w:rPr>
          <w:lang w:val="en-US"/>
        </w:rPr>
        <w:br/>
      </w:r>
      <w:r w:rsidRPr="00590C9A">
        <w:rPr>
          <w:lang w:val="en-US"/>
        </w:rPr>
        <w:br/>
      </w:r>
      <w:r w:rsidRPr="00590C9A">
        <w:rPr>
          <w:highlight w:val="yellow"/>
          <w:lang w:val="en-US"/>
        </w:rPr>
        <w:t>sentinel myid 9ff532162c4b9f660839aae047c827533b8b1f59</w:t>
      </w:r>
      <w:r w:rsidRPr="00590C9A">
        <w:rPr>
          <w:lang w:val="en-US"/>
        </w:rPr>
        <w:br/>
        <w:t>sentinel deny-scripts-reconfig yes</w:t>
      </w:r>
    </w:p>
    <w:p w14:paraId="55F60152" w14:textId="77777777" w:rsidR="00FD701A" w:rsidRPr="002C703E" w:rsidRDefault="00FD701A" w:rsidP="00123301">
      <w:pPr>
        <w:pStyle w:val="Code"/>
        <w:rPr>
          <w:lang w:val="en-US"/>
        </w:rPr>
      </w:pPr>
      <w:r w:rsidRPr="002C703E">
        <w:rPr>
          <w:lang w:val="en-US"/>
        </w:rPr>
        <w:t>sentinel monitor objects-master 192.168.1.71 6379 2</w:t>
      </w:r>
      <w:r w:rsidRPr="002C703E">
        <w:rPr>
          <w:lang w:val="en-US"/>
        </w:rPr>
        <w:br/>
      </w:r>
      <w:r w:rsidRPr="00735D24">
        <w:rPr>
          <w:lang w:val="en-US"/>
        </w:rPr>
        <w:t xml:space="preserve">sentinel failover-timeout </w:t>
      </w:r>
      <w:r w:rsidRPr="002C703E">
        <w:rPr>
          <w:lang w:val="en-US"/>
        </w:rPr>
        <w:t xml:space="preserve">objects-master </w:t>
      </w:r>
      <w:r>
        <w:rPr>
          <w:lang w:val="en-US"/>
        </w:rPr>
        <w:t>20000</w:t>
      </w:r>
      <w:r>
        <w:rPr>
          <w:lang w:val="en-US"/>
        </w:rPr>
        <w:br/>
      </w:r>
      <w:r w:rsidRPr="002C703E">
        <w:rPr>
          <w:lang w:val="en-US"/>
        </w:rPr>
        <w:t>sentinel config-epoch objects-master 0</w:t>
      </w:r>
      <w:r w:rsidRPr="002C703E">
        <w:rPr>
          <w:lang w:val="en-US"/>
        </w:rPr>
        <w:br/>
        <w:t>sentinel leader-epoch objects-master 0</w:t>
      </w:r>
    </w:p>
    <w:p w14:paraId="599D8AE4" w14:textId="77777777" w:rsidR="00FD701A" w:rsidRPr="002C703E" w:rsidRDefault="00FD701A" w:rsidP="00123301">
      <w:pPr>
        <w:pStyle w:val="Code"/>
        <w:rPr>
          <w:lang w:val="en-US"/>
        </w:rPr>
      </w:pPr>
      <w:r w:rsidRPr="002C703E">
        <w:rPr>
          <w:lang w:val="en-US"/>
        </w:rPr>
        <w:t>sentinel monitor states-master 192.168.1.71 6380 2</w:t>
      </w:r>
      <w:r w:rsidRPr="002C703E">
        <w:rPr>
          <w:lang w:val="en-US"/>
        </w:rPr>
        <w:br/>
      </w:r>
      <w:r w:rsidRPr="00735D24">
        <w:rPr>
          <w:lang w:val="en-US"/>
        </w:rPr>
        <w:t xml:space="preserve">sentinel failover-timeout </w:t>
      </w:r>
      <w:r w:rsidRPr="002C703E">
        <w:rPr>
          <w:lang w:val="en-US"/>
        </w:rPr>
        <w:t xml:space="preserve">states-master </w:t>
      </w:r>
      <w:r>
        <w:rPr>
          <w:lang w:val="en-US"/>
        </w:rPr>
        <w:t>20000</w:t>
      </w:r>
      <w:r>
        <w:rPr>
          <w:lang w:val="en-US"/>
        </w:rPr>
        <w:br/>
      </w:r>
      <w:r w:rsidRPr="002C703E">
        <w:rPr>
          <w:lang w:val="en-US"/>
        </w:rPr>
        <w:t>sentinel config-epoch states-master 0</w:t>
      </w:r>
      <w:r w:rsidRPr="002C703E">
        <w:rPr>
          <w:lang w:val="en-US"/>
        </w:rPr>
        <w:br/>
        <w:t>sentinel leader-epoch states-master 0</w:t>
      </w:r>
    </w:p>
    <w:p w14:paraId="57A4E442" w14:textId="2F22BDCB" w:rsidR="00177511" w:rsidRDefault="00177511" w:rsidP="00123301">
      <w:r>
        <w:t>Danach den Redis-Sentinel Prozess wieder starten:</w:t>
      </w:r>
    </w:p>
    <w:p w14:paraId="6BD59BA1" w14:textId="145FD60F" w:rsidR="00177511" w:rsidRDefault="00177511" w:rsidP="00123301">
      <w:pPr>
        <w:pStyle w:val="Code"/>
      </w:pPr>
      <w:r>
        <w:t>systemctl start redis-sentinel</w:t>
      </w:r>
    </w:p>
    <w:p w14:paraId="521D9990" w14:textId="63C8C2DF" w:rsidR="00C47735" w:rsidRDefault="00C47735" w:rsidP="00123301">
      <w:r>
        <w:t xml:space="preserve">Nach dem Start </w:t>
      </w:r>
      <w:r w:rsidR="00F42420">
        <w:t>von redis-</w:t>
      </w:r>
      <w:proofErr w:type="spellStart"/>
      <w:r w:rsidR="00F42420">
        <w:t>sentinel</w:t>
      </w:r>
      <w:proofErr w:type="spellEnd"/>
      <w:r w:rsidR="00F42420">
        <w:t xml:space="preserve"> wird die </w:t>
      </w:r>
      <w:proofErr w:type="spellStart"/>
      <w:r w:rsidR="00F42420">
        <w:t>sentinel.conf</w:t>
      </w:r>
      <w:proofErr w:type="spellEnd"/>
      <w:r w:rsidR="00F42420">
        <w:t xml:space="preserve"> mit weiteren Daten </w:t>
      </w:r>
      <w:r w:rsidR="00BE4BE4">
        <w:t>des Sentinels-Cluster erweitert:</w:t>
      </w:r>
    </w:p>
    <w:p w14:paraId="3B9FED40" w14:textId="567A74B6" w:rsidR="001B5B52" w:rsidRPr="00590C9A" w:rsidRDefault="001B5B52" w:rsidP="00123301">
      <w:pPr>
        <w:pStyle w:val="Code"/>
        <w:rPr>
          <w:lang w:val="en-US"/>
        </w:rPr>
      </w:pPr>
      <w:r w:rsidRPr="00590C9A">
        <w:rPr>
          <w:lang w:val="en-US"/>
        </w:rPr>
        <w:t># Generated by CONFIG REWRITE</w:t>
      </w:r>
      <w:r w:rsidRPr="00590C9A">
        <w:rPr>
          <w:lang w:val="en-US"/>
        </w:rPr>
        <w:br/>
      </w:r>
      <w:r w:rsidR="00DD50D9" w:rsidRPr="00590C9A">
        <w:rPr>
          <w:lang w:val="en-US"/>
        </w:rPr>
        <w:t>…</w:t>
      </w:r>
      <w:r w:rsidRPr="00590C9A">
        <w:rPr>
          <w:lang w:val="en-US"/>
        </w:rPr>
        <w:br/>
        <w:t>sentinel known-replica objects-master 192.168.1.72 6379</w:t>
      </w:r>
      <w:r w:rsidRPr="00590C9A">
        <w:rPr>
          <w:lang w:val="en-US"/>
        </w:rPr>
        <w:br/>
        <w:t>sentinel known-replica objects-master 192.168.1.73 6379</w:t>
      </w:r>
      <w:r w:rsidRPr="00590C9A">
        <w:rPr>
          <w:lang w:val="en-US"/>
        </w:rPr>
        <w:br/>
      </w:r>
      <w:r w:rsidRPr="00590C9A">
        <w:rPr>
          <w:lang w:val="en-US"/>
        </w:rPr>
        <w:lastRenderedPageBreak/>
        <w:t>sentinel current-epoch 0</w:t>
      </w:r>
      <w:r w:rsidR="004F4331" w:rsidRPr="00590C9A">
        <w:rPr>
          <w:lang w:val="en-US"/>
        </w:rPr>
        <w:br/>
        <w:t>…</w:t>
      </w:r>
    </w:p>
    <w:p w14:paraId="6F5FA7D8" w14:textId="30A53E51" w:rsidR="00A40822" w:rsidRDefault="00CF56D1" w:rsidP="00123301">
      <w:r>
        <w:t>Die</w:t>
      </w:r>
      <w:r w:rsidR="00A40822">
        <w:t xml:space="preserve"> Redis Instanz auf Port 6379 </w:t>
      </w:r>
      <w:r w:rsidR="00062A2C">
        <w:t xml:space="preserve">stellt somit die Datenbank für die ioBroker </w:t>
      </w:r>
      <w:proofErr w:type="spellStart"/>
      <w:r w:rsidR="00062A2C">
        <w:t>objects</w:t>
      </w:r>
      <w:proofErr w:type="spellEnd"/>
      <w:r w:rsidR="00062A2C">
        <w:t xml:space="preserve"> bereit, die Redis Instanz auf Port </w:t>
      </w:r>
      <w:r w:rsidR="000F6D99">
        <w:t>6</w:t>
      </w:r>
      <w:r w:rsidR="00062A2C">
        <w:t>380</w:t>
      </w:r>
      <w:r w:rsidR="00197823">
        <w:t xml:space="preserve"> die Datenbank für die ioBroker </w:t>
      </w:r>
      <w:proofErr w:type="spellStart"/>
      <w:r w:rsidR="00197823">
        <w:t>states</w:t>
      </w:r>
      <w:proofErr w:type="spellEnd"/>
      <w:r w:rsidR="00197823">
        <w:t xml:space="preserve">. Die Konfiguration des </w:t>
      </w:r>
      <w:proofErr w:type="spellStart"/>
      <w:r w:rsidR="00197823">
        <w:t>ioBrokers</w:t>
      </w:r>
      <w:proofErr w:type="spellEnd"/>
      <w:r w:rsidR="00197823">
        <w:t xml:space="preserve"> erfolgt im nächsten Kapitel.</w:t>
      </w:r>
    </w:p>
    <w:p w14:paraId="4E5474CE" w14:textId="1FD82848" w:rsidR="00FD0DEA" w:rsidRDefault="00ED096B" w:rsidP="00123301">
      <w:r>
        <w:t>Überprüfen,</w:t>
      </w:r>
      <w:r w:rsidR="00FD0DEA">
        <w:t xml:space="preserve"> ob der Sentinel läuft:</w:t>
      </w:r>
    </w:p>
    <w:p w14:paraId="60D894FF" w14:textId="77777777" w:rsidR="00FD0DEA" w:rsidRPr="00590C9A" w:rsidRDefault="00FD0DEA" w:rsidP="00123301">
      <w:pPr>
        <w:pStyle w:val="Code"/>
        <w:rPr>
          <w:lang w:val="en-US"/>
        </w:rPr>
      </w:pPr>
      <w:r w:rsidRPr="00590C9A">
        <w:rPr>
          <w:lang w:val="en-US"/>
        </w:rPr>
        <w:t>systemctl status redis-sentinel</w:t>
      </w:r>
    </w:p>
    <w:p w14:paraId="1CEB8EDC" w14:textId="77777777" w:rsidR="00FD790C" w:rsidRPr="00FD790C" w:rsidRDefault="00FD790C" w:rsidP="00123301">
      <w:pPr>
        <w:pStyle w:val="Code-Ausgabe"/>
      </w:pPr>
      <w:r w:rsidRPr="00FD790C">
        <w:t>Active: active (running)</w:t>
      </w:r>
    </w:p>
    <w:p w14:paraId="67901AFD" w14:textId="6E6D6DC2" w:rsidR="00FD790C" w:rsidRPr="00590C9A" w:rsidRDefault="00FD790C" w:rsidP="00123301">
      <w:pPr>
        <w:pStyle w:val="Code"/>
        <w:rPr>
          <w:lang w:val="en-US"/>
        </w:rPr>
      </w:pPr>
      <w:r w:rsidRPr="00590C9A">
        <w:rPr>
          <w:lang w:val="en-US"/>
        </w:rPr>
        <w:t xml:space="preserve">redis-cli -p 26379 info sentinel </w:t>
      </w:r>
    </w:p>
    <w:p w14:paraId="10632F92" w14:textId="0DA15D3B" w:rsidR="00FC23C5" w:rsidRPr="001110EB" w:rsidRDefault="001110EB" w:rsidP="00123301">
      <w:pPr>
        <w:pStyle w:val="Code-Ausgabe"/>
      </w:pPr>
      <w:r w:rsidRPr="001110EB">
        <w:t># Sentinel</w:t>
      </w:r>
      <w:r>
        <w:br/>
      </w:r>
      <w:r w:rsidRPr="001110EB">
        <w:t>sentinel_masters:2</w:t>
      </w:r>
      <w:r>
        <w:br/>
      </w:r>
      <w:r w:rsidRPr="001110EB">
        <w:t>sentinel_tilt:0</w:t>
      </w:r>
      <w:r>
        <w:br/>
      </w:r>
      <w:r w:rsidRPr="001110EB">
        <w:t>sentinel_running_scripts:0</w:t>
      </w:r>
      <w:r>
        <w:br/>
      </w:r>
      <w:r w:rsidRPr="001110EB">
        <w:t>sentinel_scripts_queue_length:0</w:t>
      </w:r>
      <w:r>
        <w:br/>
      </w:r>
      <w:r w:rsidRPr="001110EB">
        <w:t>sentinel_simulate_failure_flags:0</w:t>
      </w:r>
      <w:r>
        <w:br/>
      </w:r>
      <w:r w:rsidRPr="001110EB">
        <w:rPr>
          <w:highlight w:val="yellow"/>
        </w:rPr>
        <w:t>master0:name=states-master,status=ok,address=192.168.1.71:6380,slaves=2,sentinels=</w:t>
      </w:r>
      <w:r w:rsidR="00787B06">
        <w:rPr>
          <w:highlight w:val="yellow"/>
        </w:rPr>
        <w:t>3</w:t>
      </w:r>
      <w:r w:rsidRPr="001110EB">
        <w:rPr>
          <w:highlight w:val="yellow"/>
        </w:rPr>
        <w:br/>
        <w:t>master1:name=objects-master,status=ok,address=192.168.1.71:6379,slaves=2,sentinels=</w:t>
      </w:r>
      <w:r w:rsidR="00787B06">
        <w:rPr>
          <w:highlight w:val="yellow"/>
        </w:rPr>
        <w:t>3</w:t>
      </w:r>
    </w:p>
    <w:p w14:paraId="09F8876D" w14:textId="45F2D85D" w:rsidR="007A5EDE" w:rsidRDefault="007A5EDE" w:rsidP="00123301">
      <w:pPr>
        <w:pStyle w:val="berschrift4"/>
      </w:pPr>
      <w:r>
        <w:t>Befehlsübersicht</w:t>
      </w:r>
    </w:p>
    <w:p w14:paraId="4F80B959" w14:textId="0F84AFB9" w:rsidR="005F4636" w:rsidRPr="005F4636" w:rsidRDefault="005F4636" w:rsidP="00123301">
      <w:r>
        <w:t xml:space="preserve">Im Standard benutzt redis-cli den Port </w:t>
      </w:r>
      <w:r w:rsidR="00A96FF6">
        <w:t xml:space="preserve">6379. Sind, wie optional beschrieben, mehrere Redis-Instanzen je Container aufgesetzt, kann </w:t>
      </w:r>
      <w:r w:rsidR="00452B51">
        <w:t xml:space="preserve">auf die </w:t>
      </w:r>
      <w:r w:rsidR="00A96FF6">
        <w:t xml:space="preserve">zweite Instanz </w:t>
      </w:r>
      <w:r w:rsidR="00452B51">
        <w:t>über den Port 6380</w:t>
      </w:r>
      <w:r w:rsidR="001F0E37">
        <w:t xml:space="preserve"> </w:t>
      </w:r>
      <w:r w:rsidR="00452B51">
        <w:t>zugegriffen werden.</w:t>
      </w:r>
      <w:r w:rsidR="00777FB0">
        <w:t xml:space="preserve"> Über den Port 26379 wird der redis-</w:t>
      </w:r>
      <w:proofErr w:type="spellStart"/>
      <w:r w:rsidR="00777FB0">
        <w:t>sentinel</w:t>
      </w:r>
      <w:proofErr w:type="spellEnd"/>
      <w:r w:rsidR="00777FB0">
        <w:t xml:space="preserve"> abgefragt.</w:t>
      </w:r>
    </w:p>
    <w:tbl>
      <w:tblPr>
        <w:tblStyle w:val="Listentabelle3Akzent1"/>
        <w:tblW w:w="0" w:type="auto"/>
        <w:tblLook w:val="04A0" w:firstRow="1" w:lastRow="0" w:firstColumn="1" w:lastColumn="0" w:noHBand="0" w:noVBand="1"/>
      </w:tblPr>
      <w:tblGrid>
        <w:gridCol w:w="7366"/>
        <w:gridCol w:w="3090"/>
      </w:tblGrid>
      <w:tr w:rsidR="007A5EDE" w14:paraId="1F03EBC9" w14:textId="77777777" w:rsidTr="00C9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366" w:type="dxa"/>
          </w:tcPr>
          <w:p w14:paraId="1E7005B1" w14:textId="77777777" w:rsidR="007A5EDE" w:rsidRDefault="007A5EDE" w:rsidP="00123301">
            <w:r>
              <w:t>Befehl</w:t>
            </w:r>
          </w:p>
        </w:tc>
        <w:tc>
          <w:tcPr>
            <w:tcW w:w="3090" w:type="dxa"/>
          </w:tcPr>
          <w:p w14:paraId="4A970768" w14:textId="6F6BE073" w:rsidR="007A5EDE" w:rsidRDefault="00BC63A5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7A5EDE" w14:paraId="051450A3" w14:textId="77777777" w:rsidTr="00C9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7479510A" w14:textId="09D765F4" w:rsidR="007A5EDE" w:rsidRPr="00BD785C" w:rsidRDefault="007A5EDE" w:rsidP="00123301">
            <w:r>
              <w:t xml:space="preserve">redis-cli </w:t>
            </w:r>
            <w:proofErr w:type="spellStart"/>
            <w:r>
              <w:t>info</w:t>
            </w:r>
            <w:proofErr w:type="spellEnd"/>
            <w:r>
              <w:t xml:space="preserve"> </w:t>
            </w:r>
            <w:proofErr w:type="spellStart"/>
            <w:r>
              <w:t>replication</w:t>
            </w:r>
            <w:proofErr w:type="spellEnd"/>
          </w:p>
        </w:tc>
        <w:tc>
          <w:tcPr>
            <w:tcW w:w="3090" w:type="dxa"/>
          </w:tcPr>
          <w:p w14:paraId="6D26D05C" w14:textId="513C62F7" w:rsidR="007A5EDE" w:rsidRDefault="002266E1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Informationen</w:t>
            </w:r>
            <w:r w:rsidR="008A5A64">
              <w:t xml:space="preserve"> des aktuellen Zustandes der Replikation</w:t>
            </w:r>
          </w:p>
        </w:tc>
      </w:tr>
      <w:tr w:rsidR="00F71007" w14:paraId="03CC0AC4" w14:textId="77777777" w:rsidTr="00C9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16A2F619" w14:textId="5648B411" w:rsidR="00F71007" w:rsidRPr="00590C9A" w:rsidRDefault="00F71007" w:rsidP="00123301">
            <w:pPr>
              <w:rPr>
                <w:lang w:val="en-US"/>
              </w:rPr>
            </w:pPr>
            <w:r>
              <w:rPr>
                <w:lang w:val="en-US"/>
              </w:rPr>
              <w:t>redis-cli</w:t>
            </w:r>
            <w:r w:rsidR="003F2C18">
              <w:rPr>
                <w:lang w:val="en-US"/>
              </w:rPr>
              <w:t xml:space="preserve"> -p 6379</w:t>
            </w:r>
            <w:r>
              <w:rPr>
                <w:lang w:val="en-US"/>
              </w:rPr>
              <w:t xml:space="preserve"> </w:t>
            </w:r>
            <w:r w:rsidRPr="00C224BD">
              <w:rPr>
                <w:lang w:val="en-US"/>
              </w:rPr>
              <w:t>debug sleep 60</w:t>
            </w:r>
          </w:p>
        </w:tc>
        <w:tc>
          <w:tcPr>
            <w:tcW w:w="3090" w:type="dxa"/>
          </w:tcPr>
          <w:p w14:paraId="04C7E5EB" w14:textId="007C2055" w:rsidR="00F71007" w:rsidRDefault="002266E1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Pausiert den redis-Prozess</w:t>
            </w:r>
          </w:p>
        </w:tc>
      </w:tr>
      <w:tr w:rsidR="007A5EDE" w:rsidRPr="002C703E" w14:paraId="610699A5" w14:textId="77777777" w:rsidTr="00C9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61EDF5FC" w14:textId="12560685" w:rsidR="007A5EDE" w:rsidRPr="00D84272" w:rsidRDefault="00F41418" w:rsidP="00123301">
            <w:pPr>
              <w:rPr>
                <w:lang w:val="en-US"/>
              </w:rPr>
            </w:pPr>
            <w:r w:rsidRPr="00F41418">
              <w:rPr>
                <w:lang w:val="en-US"/>
              </w:rPr>
              <w:t xml:space="preserve">redis-cli -p 26379 info </w:t>
            </w:r>
            <w:proofErr w:type="gramStart"/>
            <w:r w:rsidRPr="00F41418">
              <w:rPr>
                <w:lang w:val="en-US"/>
              </w:rPr>
              <w:t>sentinel</w:t>
            </w:r>
            <w:proofErr w:type="gramEnd"/>
          </w:p>
        </w:tc>
        <w:tc>
          <w:tcPr>
            <w:tcW w:w="3090" w:type="dxa"/>
          </w:tcPr>
          <w:p w14:paraId="0102BC83" w14:textId="548BAE91" w:rsidR="007A5EDE" w:rsidRPr="00F31FD7" w:rsidRDefault="00D7289A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Informationen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zum</w:t>
            </w:r>
            <w:proofErr w:type="spellEnd"/>
            <w:r>
              <w:rPr>
                <w:lang w:val="en-US"/>
              </w:rPr>
              <w:t xml:space="preserve"> redis-sentinel</w:t>
            </w:r>
          </w:p>
        </w:tc>
      </w:tr>
      <w:tr w:rsidR="000829B4" w:rsidRPr="002C703E" w14:paraId="5BDAC438" w14:textId="77777777" w:rsidTr="00C9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69CEC0A" w14:textId="17A409B2" w:rsidR="000829B4" w:rsidRPr="00F41418" w:rsidRDefault="000829B4" w:rsidP="00123301">
            <w:pPr>
              <w:rPr>
                <w:lang w:val="en-US"/>
              </w:rPr>
            </w:pPr>
            <w:r w:rsidRPr="000829B4">
              <w:rPr>
                <w:lang w:val="en-US"/>
              </w:rPr>
              <w:t>redis-cli -p 26379 sentinel get-master-</w:t>
            </w:r>
            <w:proofErr w:type="spellStart"/>
            <w:r w:rsidRPr="000829B4">
              <w:rPr>
                <w:lang w:val="en-US"/>
              </w:rPr>
              <w:t>addr</w:t>
            </w:r>
            <w:proofErr w:type="spellEnd"/>
            <w:r w:rsidRPr="000829B4">
              <w:rPr>
                <w:lang w:val="en-US"/>
              </w:rPr>
              <w:t xml:space="preserve">-by-name </w:t>
            </w:r>
            <w:r w:rsidR="007452F0">
              <w:rPr>
                <w:lang w:val="en-US"/>
              </w:rPr>
              <w:t>&lt;master-name&gt;</w:t>
            </w:r>
          </w:p>
        </w:tc>
        <w:tc>
          <w:tcPr>
            <w:tcW w:w="3090" w:type="dxa"/>
          </w:tcPr>
          <w:p w14:paraId="099CD3BC" w14:textId="4E51F56C" w:rsidR="00C77E78" w:rsidRDefault="00C77E7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Zeigt den redis-master von </w:t>
            </w:r>
            <w:r w:rsidR="007452F0" w:rsidRPr="00590C9A">
              <w:t>&lt;master-name&gt;</w:t>
            </w:r>
          </w:p>
          <w:p w14:paraId="3D17F9E6" w14:textId="2F25EB3B" w:rsidR="000829B4" w:rsidRPr="00590C9A" w:rsidRDefault="00C77E7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Anstelle von </w:t>
            </w:r>
            <w:r w:rsidR="007452F0" w:rsidRPr="00590C9A">
              <w:t>&lt;master-name&gt;</w:t>
            </w:r>
            <w:r w:rsidR="005A28C8" w:rsidRPr="00590C9A">
              <w:t>:</w:t>
            </w:r>
            <w:r w:rsidR="007452F0" w:rsidRPr="00590C9A">
              <w:t xml:space="preserve"> </w:t>
            </w:r>
            <w:proofErr w:type="spellStart"/>
            <w:r>
              <w:t>objects</w:t>
            </w:r>
            <w:proofErr w:type="spellEnd"/>
            <w:r>
              <w:t xml:space="preserve">-master / </w:t>
            </w:r>
            <w:proofErr w:type="spellStart"/>
            <w:r>
              <w:t>states</w:t>
            </w:r>
            <w:proofErr w:type="spellEnd"/>
            <w:r>
              <w:t>-master bei getrennten Redis-Prozessen</w:t>
            </w:r>
          </w:p>
        </w:tc>
      </w:tr>
      <w:tr w:rsidR="00821761" w:rsidRPr="00D84272" w14:paraId="591DE7A1" w14:textId="77777777" w:rsidTr="00C9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635EEF2" w14:textId="798E4748" w:rsidR="00821761" w:rsidRPr="000829B4" w:rsidRDefault="00A409AE" w:rsidP="00123301">
            <w:pPr>
              <w:rPr>
                <w:lang w:val="en-US"/>
              </w:rPr>
            </w:pPr>
            <w:r w:rsidRPr="00A409AE">
              <w:rPr>
                <w:lang w:val="en-US"/>
              </w:rPr>
              <w:t xml:space="preserve">redis-cli -p 26379 sentinel sentinels </w:t>
            </w:r>
            <w:proofErr w:type="spellStart"/>
            <w:r w:rsidRPr="00A409AE">
              <w:rPr>
                <w:lang w:val="en-US"/>
              </w:rPr>
              <w:t>mymaster</w:t>
            </w:r>
            <w:proofErr w:type="spellEnd"/>
          </w:p>
        </w:tc>
        <w:tc>
          <w:tcPr>
            <w:tcW w:w="3090" w:type="dxa"/>
          </w:tcPr>
          <w:p w14:paraId="6E1C921A" w14:textId="77777777" w:rsidR="00821761" w:rsidRPr="00F31FD7" w:rsidRDefault="00821761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1761" w:rsidRPr="00590C9A" w14:paraId="76CEA5B8" w14:textId="77777777" w:rsidTr="00C9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752A9B2" w14:textId="1837420C" w:rsidR="00821761" w:rsidRPr="000829B4" w:rsidRDefault="00821761" w:rsidP="00123301">
            <w:pPr>
              <w:rPr>
                <w:lang w:val="en-US"/>
              </w:rPr>
            </w:pPr>
            <w:r w:rsidRPr="00821761">
              <w:rPr>
                <w:lang w:val="en-US"/>
              </w:rPr>
              <w:t xml:space="preserve">redis-cli -p 26379 sentinel slaves </w:t>
            </w:r>
            <w:proofErr w:type="spellStart"/>
            <w:r w:rsidRPr="00821761">
              <w:rPr>
                <w:lang w:val="en-US"/>
              </w:rPr>
              <w:t>mymaster</w:t>
            </w:r>
            <w:proofErr w:type="spellEnd"/>
          </w:p>
        </w:tc>
        <w:tc>
          <w:tcPr>
            <w:tcW w:w="3090" w:type="dxa"/>
          </w:tcPr>
          <w:p w14:paraId="4944FDEF" w14:textId="77777777" w:rsidR="00821761" w:rsidRPr="00F31FD7" w:rsidRDefault="00821761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36E55FB3" w14:textId="042420A2" w:rsidR="004C02BD" w:rsidRDefault="004C02BD" w:rsidP="00123301">
      <w:pPr>
        <w:pStyle w:val="berschrift4"/>
      </w:pPr>
      <w:r>
        <w:t>Weiterführendes</w:t>
      </w:r>
    </w:p>
    <w:p w14:paraId="3CFE18FC" w14:textId="00098DBA" w:rsidR="001E76AD" w:rsidRDefault="001E76AD" w:rsidP="00123301">
      <w:pPr>
        <w:rPr>
          <w:b/>
          <w:bCs/>
        </w:rPr>
      </w:pPr>
      <w:r>
        <w:rPr>
          <w:b/>
          <w:bCs/>
        </w:rPr>
        <w:t>Redis Dokumentation</w:t>
      </w:r>
    </w:p>
    <w:p w14:paraId="098EB8F1" w14:textId="652EE779" w:rsidR="001E76AD" w:rsidRDefault="00B27FC4" w:rsidP="00123301">
      <w:hyperlink r:id="rId60" w:history="1">
        <w:r w:rsidR="001E76AD" w:rsidRPr="00255A11">
          <w:rPr>
            <w:rStyle w:val="Hyperlink"/>
          </w:rPr>
          <w:t>https://redis.io/topics/quickstart</w:t>
        </w:r>
      </w:hyperlink>
    </w:p>
    <w:p w14:paraId="48338AA1" w14:textId="791F3340" w:rsidR="0048053D" w:rsidRPr="0048053D" w:rsidRDefault="0048053D" w:rsidP="00123301">
      <w:pPr>
        <w:rPr>
          <w:b/>
          <w:bCs/>
        </w:rPr>
      </w:pPr>
      <w:r>
        <w:rPr>
          <w:b/>
          <w:bCs/>
        </w:rPr>
        <w:t xml:space="preserve">Redis </w:t>
      </w:r>
      <w:r w:rsidRPr="0048053D">
        <w:rPr>
          <w:b/>
          <w:bCs/>
        </w:rPr>
        <w:t>Sentinel Dokumentation</w:t>
      </w:r>
    </w:p>
    <w:p w14:paraId="0BDC6732" w14:textId="331B2AA6" w:rsidR="00BB0DA5" w:rsidRDefault="00B27FC4" w:rsidP="00123301">
      <w:hyperlink r:id="rId61" w:history="1">
        <w:r w:rsidR="0048053D" w:rsidRPr="00A37C5D">
          <w:rPr>
            <w:rStyle w:val="Hyperlink"/>
          </w:rPr>
          <w:t>https://redis.io/topics/sentinel</w:t>
        </w:r>
      </w:hyperlink>
    </w:p>
    <w:p w14:paraId="401C2708" w14:textId="1CE36162" w:rsidR="0048053D" w:rsidRPr="0048053D" w:rsidRDefault="0048053D" w:rsidP="00123301">
      <w:pPr>
        <w:rPr>
          <w:b/>
          <w:bCs/>
        </w:rPr>
      </w:pPr>
      <w:r w:rsidRPr="0048053D">
        <w:rPr>
          <w:b/>
          <w:bCs/>
        </w:rPr>
        <w:t>Überblick Redis und ioBroker</w:t>
      </w:r>
    </w:p>
    <w:p w14:paraId="4934FF48" w14:textId="3E84F404" w:rsidR="0065252C" w:rsidRDefault="00B27FC4" w:rsidP="00123301">
      <w:hyperlink r:id="rId62" w:history="1">
        <w:r w:rsidR="0048053D" w:rsidRPr="00A37C5D">
          <w:rPr>
            <w:rStyle w:val="Hyperlink"/>
          </w:rPr>
          <w:t>https://forum.iobroker.net/topic/26327/redis-in-iobroker-%C3%BCberblick</w:t>
        </w:r>
      </w:hyperlink>
    </w:p>
    <w:p w14:paraId="0D921F76" w14:textId="2DED4185" w:rsidR="0048053D" w:rsidRPr="0048053D" w:rsidRDefault="0048053D" w:rsidP="00123301">
      <w:pPr>
        <w:rPr>
          <w:b/>
          <w:bCs/>
        </w:rPr>
      </w:pPr>
      <w:r w:rsidRPr="0048053D">
        <w:rPr>
          <w:b/>
          <w:bCs/>
        </w:rPr>
        <w:t>Redis Replica</w:t>
      </w:r>
      <w:r w:rsidR="00063793">
        <w:rPr>
          <w:b/>
          <w:bCs/>
        </w:rPr>
        <w:t xml:space="preserve"> </w:t>
      </w:r>
      <w:r w:rsidR="002B0A60">
        <w:rPr>
          <w:b/>
          <w:bCs/>
        </w:rPr>
        <w:t>/</w:t>
      </w:r>
      <w:r w:rsidR="00063793">
        <w:rPr>
          <w:b/>
          <w:bCs/>
        </w:rPr>
        <w:t xml:space="preserve"> </w:t>
      </w:r>
      <w:r w:rsidR="002B0A60">
        <w:rPr>
          <w:b/>
          <w:bCs/>
        </w:rPr>
        <w:t>HA</w:t>
      </w:r>
      <w:r w:rsidRPr="0048053D">
        <w:rPr>
          <w:b/>
          <w:bCs/>
        </w:rPr>
        <w:t xml:space="preserve"> </w:t>
      </w:r>
      <w:proofErr w:type="spellStart"/>
      <w:r w:rsidRPr="0048053D">
        <w:rPr>
          <w:b/>
          <w:bCs/>
        </w:rPr>
        <w:t>Howto</w:t>
      </w:r>
      <w:proofErr w:type="spellEnd"/>
      <w:r w:rsidR="002B0A60">
        <w:rPr>
          <w:b/>
          <w:bCs/>
        </w:rPr>
        <w:t xml:space="preserve"> (Achtung: Das weicht zum Teil von diesem hier ab!)</w:t>
      </w:r>
    </w:p>
    <w:p w14:paraId="466D10CF" w14:textId="2ACE1193" w:rsidR="002C4849" w:rsidRDefault="00B27FC4" w:rsidP="00123301">
      <w:hyperlink r:id="rId63" w:history="1">
        <w:r w:rsidR="002C4849" w:rsidRPr="00833B78">
          <w:rPr>
            <w:rStyle w:val="Hyperlink"/>
          </w:rPr>
          <w:t>https://www.tecmint.com/setup-redis-replication-in-centos-8</w:t>
        </w:r>
      </w:hyperlink>
      <w:r w:rsidR="0048053D">
        <w:rPr>
          <w:rStyle w:val="Hyperlink"/>
        </w:rPr>
        <w:br/>
      </w:r>
      <w:hyperlink r:id="rId64" w:history="1">
        <w:r w:rsidR="002C4849" w:rsidRPr="00833B78">
          <w:rPr>
            <w:rStyle w:val="Hyperlink"/>
          </w:rPr>
          <w:t>https://www.tecmint.com/setup-redis-high-availability-with-sentinel-in-centos-8</w:t>
        </w:r>
      </w:hyperlink>
    </w:p>
    <w:p w14:paraId="3A648B8B" w14:textId="3206909F" w:rsidR="00537AA3" w:rsidRPr="002C703E" w:rsidRDefault="00537AA3" w:rsidP="00123301">
      <w:pPr>
        <w:pStyle w:val="berschrift3"/>
        <w:rPr>
          <w:lang w:val="en-US"/>
        </w:rPr>
      </w:pPr>
      <w:bookmarkStart w:id="15" w:name="_Toc82327818"/>
      <w:r w:rsidRPr="002C703E">
        <w:rPr>
          <w:lang w:val="en-US"/>
        </w:rPr>
        <w:t>ioBroker</w:t>
      </w:r>
      <w:bookmarkEnd w:id="15"/>
    </w:p>
    <w:p w14:paraId="40E6FD14" w14:textId="52976D85" w:rsidR="00411190" w:rsidRPr="002C703E" w:rsidRDefault="006F3B33" w:rsidP="002F058D">
      <w:pPr>
        <w:rPr>
          <w:lang w:val="en-US"/>
        </w:rPr>
      </w:pPr>
      <w:r>
        <w:rPr>
          <w:lang w:val="en-US"/>
        </w:rPr>
        <w:t xml:space="preserve">Den </w:t>
      </w:r>
      <w:r w:rsidR="0014240B" w:rsidRPr="002C703E">
        <w:rPr>
          <w:lang w:val="en-US"/>
        </w:rPr>
        <w:t xml:space="preserve">ioBroker </w:t>
      </w:r>
      <w:proofErr w:type="spellStart"/>
      <w:r w:rsidR="002E0C4F" w:rsidRPr="002C703E">
        <w:rPr>
          <w:lang w:val="en-US"/>
        </w:rPr>
        <w:t>mit</w:t>
      </w:r>
      <w:proofErr w:type="spellEnd"/>
    </w:p>
    <w:p w14:paraId="499538FB" w14:textId="259CF317" w:rsidR="0014240B" w:rsidRPr="0077232B" w:rsidRDefault="0014240B" w:rsidP="0014240B">
      <w:pPr>
        <w:pStyle w:val="Code"/>
        <w:rPr>
          <w:lang w:val="en-US"/>
        </w:rPr>
      </w:pPr>
      <w:r w:rsidRPr="0077232B">
        <w:rPr>
          <w:lang w:val="en-US"/>
        </w:rPr>
        <w:t>curl -sL https://iobroker.net/install.sh | sudo bash</w:t>
      </w:r>
    </w:p>
    <w:p w14:paraId="036EB7FE" w14:textId="0B560765" w:rsidR="0014240B" w:rsidRDefault="002E0C4F" w:rsidP="002F058D">
      <w:r>
        <w:t>installieren.</w:t>
      </w:r>
      <w:r w:rsidR="00E760DD">
        <w:t xml:space="preserve"> Damit werden Node</w:t>
      </w:r>
      <w:r w:rsidR="007B42D2">
        <w:t xml:space="preserve"> JS / </w:t>
      </w:r>
      <w:proofErr w:type="spellStart"/>
      <w:r w:rsidR="007B42D2">
        <w:t>npm</w:t>
      </w:r>
      <w:proofErr w:type="spellEnd"/>
      <w:r w:rsidR="00E760DD">
        <w:t xml:space="preserve"> und ioBroker</w:t>
      </w:r>
      <w:r w:rsidR="00713A56">
        <w:t xml:space="preserve"> </w:t>
      </w:r>
      <w:r w:rsidR="00E760DD">
        <w:t>installiert</w:t>
      </w:r>
      <w:r w:rsidR="00A212CE">
        <w:t>.</w:t>
      </w:r>
    </w:p>
    <w:p w14:paraId="6D789A47" w14:textId="0FD2F975" w:rsidR="002E0C4F" w:rsidRPr="00411190" w:rsidRDefault="002E0C4F" w:rsidP="002F058D">
      <w:r>
        <w:t xml:space="preserve">Danach </w:t>
      </w:r>
      <w:r w:rsidR="00A212CE">
        <w:t xml:space="preserve">den ioBroker </w:t>
      </w:r>
      <w:r w:rsidR="003F31B3">
        <w:t xml:space="preserve">wieder </w:t>
      </w:r>
      <w:r>
        <w:t>stoppen und Konfigurieren:</w:t>
      </w:r>
    </w:p>
    <w:p w14:paraId="637B59B1" w14:textId="77777777" w:rsidR="00994CA8" w:rsidRPr="002C703E" w:rsidRDefault="0021105E" w:rsidP="00B16E50">
      <w:pPr>
        <w:pStyle w:val="Code"/>
        <w:rPr>
          <w:lang w:val="en-US"/>
        </w:rPr>
      </w:pPr>
      <w:r w:rsidRPr="002C703E">
        <w:rPr>
          <w:lang w:val="en-US"/>
        </w:rPr>
        <w:t>i</w:t>
      </w:r>
      <w:r w:rsidR="00B16E50" w:rsidRPr="002C703E">
        <w:rPr>
          <w:lang w:val="en-US"/>
        </w:rPr>
        <w:t>obroker stop</w:t>
      </w:r>
      <w:r w:rsidR="00B16E50" w:rsidRPr="002C703E">
        <w:rPr>
          <w:lang w:val="en-US"/>
        </w:rPr>
        <w:br/>
      </w:r>
      <w:r w:rsidR="007C0CB7" w:rsidRPr="002C703E">
        <w:rPr>
          <w:lang w:val="en-US"/>
        </w:rPr>
        <w:t>i</w:t>
      </w:r>
      <w:r w:rsidR="00EA528D" w:rsidRPr="002C703E">
        <w:rPr>
          <w:lang w:val="en-US"/>
        </w:rPr>
        <w:t>obroker setup custom</w:t>
      </w:r>
    </w:p>
    <w:p w14:paraId="66F3F7CE" w14:textId="1BBC09A5" w:rsidR="00994CA8" w:rsidRDefault="00C3671E" w:rsidP="00C3671E">
      <w:pPr>
        <w:pStyle w:val="Code-Ausgabe"/>
      </w:pPr>
      <w:r>
        <w:t>Current configuration:</w:t>
      </w:r>
      <w:r>
        <w:br/>
        <w:t>- Objects database:</w:t>
      </w:r>
      <w:r>
        <w:br/>
        <w:t xml:space="preserve">  - Type: file</w:t>
      </w:r>
      <w:r>
        <w:br/>
        <w:t xml:space="preserve">  - Host/Unix Socket: 127.0.0.1</w:t>
      </w:r>
      <w:r>
        <w:br/>
        <w:t xml:space="preserve">  - Port: 9001</w:t>
      </w:r>
      <w:r>
        <w:br/>
        <w:t>- States database:</w:t>
      </w:r>
      <w:r>
        <w:br/>
        <w:t xml:space="preserve">  - Type: file</w:t>
      </w:r>
      <w:r>
        <w:br/>
        <w:t xml:space="preserve">  - Host/Unix Socket: 127.0.0.1</w:t>
      </w:r>
      <w:r>
        <w:br/>
        <w:t xml:space="preserve">  - Port: 9000</w:t>
      </w:r>
      <w:r>
        <w:br/>
        <w:t>- Data Directory: ../../iobroker-data/</w:t>
      </w:r>
    </w:p>
    <w:p w14:paraId="780AF0CE" w14:textId="3AAD08D2" w:rsidR="005974B9" w:rsidRPr="00B970D9" w:rsidRDefault="008F155A" w:rsidP="00B41DDE">
      <w:r w:rsidRPr="00B970D9">
        <w:t xml:space="preserve">Wichtig: </w:t>
      </w:r>
      <w:r w:rsidR="003C73A0" w:rsidRPr="00B970D9">
        <w:t>Es</w:t>
      </w:r>
      <w:r w:rsidRPr="00B970D9">
        <w:t xml:space="preserve"> muss der Port des Sentinels angegeben werde</w:t>
      </w:r>
      <w:r w:rsidR="003C73A0" w:rsidRPr="00B970D9">
        <w:t xml:space="preserve">n: </w:t>
      </w:r>
      <w:r w:rsidRPr="00B970D9">
        <w:t>26379</w:t>
      </w:r>
    </w:p>
    <w:p w14:paraId="59291DB1" w14:textId="69021157" w:rsidR="008F155A" w:rsidRPr="00B970D9" w:rsidRDefault="00274EAF" w:rsidP="00B41DDE">
      <w:r w:rsidRPr="00B970D9">
        <w:t xml:space="preserve">Als </w:t>
      </w:r>
      <w:r w:rsidR="0049171A" w:rsidRPr="00B970D9">
        <w:t>Host</w:t>
      </w:r>
      <w:r w:rsidRPr="00B970D9">
        <w:t xml:space="preserve"> werden die IPs der Redis-Nodes angegeben: </w:t>
      </w:r>
      <w:r w:rsidR="008F155A" w:rsidRPr="00B970D9">
        <w:t>192.168.1.71</w:t>
      </w:r>
      <w:r w:rsidRPr="00B970D9">
        <w:t>,192.168.1.72,192.168.1.73</w:t>
      </w:r>
      <w:r w:rsidR="0049171A" w:rsidRPr="00B970D9">
        <w:t xml:space="preserve"> – somit erkennt der ioBroker auch das es sich um eine Sentinel-Konfiguration handelt und frägt den Namen der DBs ab.</w:t>
      </w:r>
    </w:p>
    <w:p w14:paraId="0B7F8A2C" w14:textId="0063E50E" w:rsidR="007D6B07" w:rsidRPr="007D6B07" w:rsidRDefault="007D6B07" w:rsidP="003C73A0">
      <w:pPr>
        <w:pStyle w:val="Code"/>
        <w:rPr>
          <w:lang w:val="en-US"/>
        </w:rPr>
      </w:pPr>
      <w:r w:rsidRPr="007D6B07">
        <w:rPr>
          <w:lang w:val="en-US"/>
        </w:rPr>
        <w:t xml:space="preserve">Type of objects DB [(f)ile, (r)edis, ...], default [file]: </w:t>
      </w:r>
      <w:r w:rsidRPr="003C73A0">
        <w:rPr>
          <w:highlight w:val="yellow"/>
          <w:lang w:val="en-US"/>
        </w:rPr>
        <w:t>r</w:t>
      </w:r>
    </w:p>
    <w:p w14:paraId="36E475EE" w14:textId="77777777" w:rsidR="007D6B07" w:rsidRPr="007D6B07" w:rsidRDefault="007D6B07" w:rsidP="007D6B07">
      <w:pPr>
        <w:pStyle w:val="Code"/>
        <w:rPr>
          <w:lang w:val="en-US"/>
        </w:rPr>
      </w:pPr>
      <w:r w:rsidRPr="007D6B07">
        <w:rPr>
          <w:lang w:val="en-US"/>
        </w:rPr>
        <w:t>When Objects and Files are stored in a Redis database please consider the following:</w:t>
      </w:r>
    </w:p>
    <w:p w14:paraId="3FA0F679" w14:textId="6FE7D7F5" w:rsidR="007D6B07" w:rsidRPr="007D6B07" w:rsidRDefault="007D6B07" w:rsidP="007D6B07">
      <w:pPr>
        <w:pStyle w:val="Code"/>
        <w:rPr>
          <w:lang w:val="en-US"/>
        </w:rPr>
      </w:pPr>
      <w:r w:rsidRPr="007D6B07">
        <w:rPr>
          <w:lang w:val="en-US"/>
        </w:rPr>
        <w:t>1. All data will be stored in RAM, make sure to have enough free RAM available!</w:t>
      </w:r>
      <w:r w:rsidR="003C73A0">
        <w:rPr>
          <w:lang w:val="en-US"/>
        </w:rPr>
        <w:br/>
      </w:r>
      <w:r w:rsidRPr="007D6B07">
        <w:rPr>
          <w:lang w:val="en-US"/>
        </w:rPr>
        <w:t>2. Make sure to check Redis persistence options to make sure a Redis problem will not cause data loss!</w:t>
      </w:r>
      <w:r w:rsidR="003C73A0">
        <w:rPr>
          <w:lang w:val="en-US"/>
        </w:rPr>
        <w:br/>
      </w:r>
      <w:r w:rsidRPr="007D6B07">
        <w:rPr>
          <w:lang w:val="en-US"/>
        </w:rPr>
        <w:t>3. The Redis persistence files can get big, make sure not to use an SD card to store them.</w:t>
      </w:r>
    </w:p>
    <w:p w14:paraId="74D57D91" w14:textId="2D71C814" w:rsidR="007D6B07" w:rsidRPr="007D6B07" w:rsidRDefault="007D6B07" w:rsidP="007D6B07">
      <w:pPr>
        <w:pStyle w:val="Code"/>
        <w:rPr>
          <w:lang w:val="en-US"/>
        </w:rPr>
      </w:pPr>
      <w:r w:rsidRPr="007D6B07">
        <w:rPr>
          <w:lang w:val="en-US"/>
        </w:rPr>
        <w:t xml:space="preserve">Host / Unix Socket of objects DB(redis), default[127.0.0.1]: </w:t>
      </w:r>
      <w:r w:rsidRPr="007D6B07">
        <w:rPr>
          <w:highlight w:val="yellow"/>
          <w:lang w:val="en-US"/>
        </w:rPr>
        <w:t>192.168.1.71,192.168.1.72,192.168.1.73</w:t>
      </w:r>
      <w:r w:rsidR="003C73A0">
        <w:rPr>
          <w:lang w:val="en-US"/>
        </w:rPr>
        <w:br/>
      </w:r>
      <w:r w:rsidRPr="007D6B07">
        <w:rPr>
          <w:lang w:val="en-US"/>
        </w:rPr>
        <w:t xml:space="preserve">Port of objects DB(redis), default[26379]: </w:t>
      </w:r>
      <w:r w:rsidRPr="007D6B07">
        <w:rPr>
          <w:highlight w:val="yellow"/>
          <w:lang w:val="en-US"/>
        </w:rPr>
        <w:t>26379</w:t>
      </w:r>
      <w:r w:rsidR="003C73A0">
        <w:rPr>
          <w:lang w:val="en-US"/>
        </w:rPr>
        <w:br/>
      </w:r>
      <w:r w:rsidRPr="007D6B07">
        <w:rPr>
          <w:lang w:val="en-US"/>
        </w:rPr>
        <w:t xml:space="preserve">Objects Redis Sentinel Master Name [mymaster]: </w:t>
      </w:r>
      <w:r w:rsidRPr="007D6B07">
        <w:rPr>
          <w:highlight w:val="yellow"/>
          <w:lang w:val="en-US"/>
        </w:rPr>
        <w:t>objects-master</w:t>
      </w:r>
      <w:r w:rsidR="003C73A0">
        <w:rPr>
          <w:lang w:val="en-US"/>
        </w:rPr>
        <w:br/>
      </w:r>
      <w:r w:rsidRPr="007D6B07">
        <w:rPr>
          <w:lang w:val="en-US"/>
        </w:rPr>
        <w:t xml:space="preserve">Type of states DB [(f)file, (r)edis, ...], default [redis]: </w:t>
      </w:r>
      <w:r w:rsidRPr="007D6B07">
        <w:rPr>
          <w:highlight w:val="yellow"/>
          <w:lang w:val="en-US"/>
        </w:rPr>
        <w:t>r</w:t>
      </w:r>
      <w:r w:rsidR="003C73A0">
        <w:rPr>
          <w:lang w:val="en-US"/>
        </w:rPr>
        <w:br/>
      </w:r>
      <w:r w:rsidRPr="007D6B07">
        <w:rPr>
          <w:lang w:val="en-US"/>
        </w:rPr>
        <w:t>Host / Unix Socket of states DB (redis), default[192.168.1.71,192.168.1.72,192.168.1.73]:</w:t>
      </w:r>
      <w:r w:rsidR="00DB4B74">
        <w:rPr>
          <w:lang w:val="en-US"/>
        </w:rPr>
        <w:t xml:space="preserve"> </w:t>
      </w:r>
      <w:r w:rsidR="00DB4B74" w:rsidRPr="00DB4B74">
        <w:rPr>
          <w:highlight w:val="yellow"/>
          <w:lang w:val="en-US"/>
        </w:rPr>
        <w:t>&lt;Enter&gt;</w:t>
      </w:r>
      <w:r w:rsidR="0049171A">
        <w:rPr>
          <w:lang w:val="en-US"/>
        </w:rPr>
        <w:br/>
      </w:r>
      <w:r w:rsidRPr="007D6B07">
        <w:rPr>
          <w:lang w:val="en-US"/>
        </w:rPr>
        <w:t xml:space="preserve">Port of states DB (redis), default[26379]: </w:t>
      </w:r>
      <w:r w:rsidR="00DB4B74" w:rsidRPr="00DB4B74">
        <w:rPr>
          <w:highlight w:val="yellow"/>
          <w:lang w:val="en-US"/>
        </w:rPr>
        <w:t>&lt;Enter&gt;</w:t>
      </w:r>
      <w:r w:rsidR="0049171A">
        <w:rPr>
          <w:lang w:val="en-US"/>
        </w:rPr>
        <w:br/>
      </w:r>
      <w:r w:rsidRPr="007D6B07">
        <w:rPr>
          <w:lang w:val="en-US"/>
        </w:rPr>
        <w:t xml:space="preserve">States Redis Sentinel Master Name [objects-master]: </w:t>
      </w:r>
      <w:r w:rsidRPr="007D6B07">
        <w:rPr>
          <w:highlight w:val="yellow"/>
          <w:lang w:val="en-US"/>
        </w:rPr>
        <w:t>states-master</w:t>
      </w:r>
      <w:r w:rsidR="0049171A">
        <w:rPr>
          <w:lang w:val="en-US"/>
        </w:rPr>
        <w:br/>
      </w:r>
      <w:r w:rsidRPr="007D6B07">
        <w:rPr>
          <w:lang w:val="en-US"/>
        </w:rPr>
        <w:t xml:space="preserve">Host name of this machine [pve-test-iobroker]: </w:t>
      </w:r>
      <w:r w:rsidR="0081597B" w:rsidRPr="0081597B">
        <w:rPr>
          <w:highlight w:val="yellow"/>
          <w:lang w:val="en-US"/>
        </w:rPr>
        <w:t>&lt;Enter&gt;</w:t>
      </w:r>
      <w:r w:rsidR="0049171A">
        <w:rPr>
          <w:lang w:val="en-US"/>
        </w:rPr>
        <w:br/>
      </w:r>
      <w:r w:rsidRPr="007D6B07">
        <w:rPr>
          <w:lang w:val="en-US"/>
        </w:rPr>
        <w:t xml:space="preserve">Please choose if this is a Master/single host (enter "m") or a Slave host (enter "S") you are about to edit. For Slave hosts the data migration will be skipped. [S/m]: </w:t>
      </w:r>
      <w:r w:rsidRPr="007D6B07">
        <w:rPr>
          <w:highlight w:val="yellow"/>
          <w:lang w:val="en-US"/>
        </w:rPr>
        <w:t>m</w:t>
      </w:r>
    </w:p>
    <w:p w14:paraId="3D3F18F0" w14:textId="77777777" w:rsidR="007D6B07" w:rsidRPr="007D6B07" w:rsidRDefault="007D6B07" w:rsidP="007D6B07">
      <w:pPr>
        <w:pStyle w:val="Code"/>
        <w:rPr>
          <w:lang w:val="en-US"/>
        </w:rPr>
      </w:pPr>
      <w:r w:rsidRPr="007D6B07">
        <w:rPr>
          <w:lang w:val="en-US"/>
        </w:rPr>
        <w:t>Important: Using redis for the Objects database is only supported with js-controller 2.0 or higher!</w:t>
      </w:r>
    </w:p>
    <w:p w14:paraId="4F9E515E" w14:textId="6D8E6D47" w:rsidR="007D6B07" w:rsidRPr="007D6B07" w:rsidRDefault="007D6B07" w:rsidP="007D6B07">
      <w:pPr>
        <w:pStyle w:val="Code"/>
        <w:rPr>
          <w:lang w:val="en-US"/>
        </w:rPr>
      </w:pPr>
      <w:r w:rsidRPr="007D6B07">
        <w:rPr>
          <w:lang w:val="en-US"/>
        </w:rPr>
        <w:t>When your system consists of multiple hosts please make sure to have js-controller 2.0 or higher installed on ALL hosts *before* continuing!</w:t>
      </w:r>
    </w:p>
    <w:p w14:paraId="48819CB8" w14:textId="41F541BF" w:rsidR="007D6B07" w:rsidRPr="007D6B07" w:rsidRDefault="007D6B07" w:rsidP="007D6B07">
      <w:pPr>
        <w:pStyle w:val="Code"/>
        <w:rPr>
          <w:lang w:val="en-US"/>
        </w:rPr>
      </w:pPr>
      <w:r w:rsidRPr="007D6B07">
        <w:rPr>
          <w:lang w:val="en-US"/>
        </w:rPr>
        <w:t>Important #2: If you already did the migration on an other host please *do not* migrate again! This can destroy your system!</w:t>
      </w:r>
    </w:p>
    <w:p w14:paraId="7A9A0592" w14:textId="3C515E6B" w:rsidR="007D6B07" w:rsidRPr="007D6B07" w:rsidRDefault="007D6B07" w:rsidP="007D6B07">
      <w:pPr>
        <w:pStyle w:val="Code"/>
        <w:rPr>
          <w:lang w:val="en-US"/>
        </w:rPr>
      </w:pPr>
      <w:r w:rsidRPr="007D6B07">
        <w:rPr>
          <w:lang w:val="en-US"/>
        </w:rPr>
        <w:lastRenderedPageBreak/>
        <w:t>Important #3: The process will migrate all files that were officially uploaded into the ioBroker system. If you have manually copied files into iobroker-data/files/... into own directories then these files will NOT be migrated! Make sure all files are in adapter directories inside the files directory!</w:t>
      </w:r>
    </w:p>
    <w:p w14:paraId="5753CB71" w14:textId="7FDB2CE7" w:rsidR="007D6B07" w:rsidRPr="007D6B07" w:rsidRDefault="007D6B07" w:rsidP="007D6B07">
      <w:pPr>
        <w:pStyle w:val="Code"/>
        <w:rPr>
          <w:lang w:val="en-US"/>
        </w:rPr>
      </w:pPr>
      <w:r w:rsidRPr="007D6B07">
        <w:rPr>
          <w:lang w:val="en-US"/>
        </w:rPr>
        <w:t xml:space="preserve">Do you want to migrate objects and states from "file/file" to "redis/redis" [y/N]: </w:t>
      </w:r>
      <w:r w:rsidRPr="007D6B07">
        <w:rPr>
          <w:highlight w:val="yellow"/>
          <w:lang w:val="en-US"/>
        </w:rPr>
        <w:t>y</w:t>
      </w:r>
    </w:p>
    <w:p w14:paraId="313D1F8E" w14:textId="62737917" w:rsidR="007D6B07" w:rsidRPr="00B970D9" w:rsidRDefault="007D6B07" w:rsidP="007D6B07">
      <w:pPr>
        <w:pStyle w:val="Code"/>
      </w:pPr>
      <w:r w:rsidRPr="007D6B07">
        <w:rPr>
          <w:lang w:val="en-US"/>
        </w:rPr>
        <w:t xml:space="preserve">Migrating the objects database will overwrite all objects! Are you sure that this is not a slave host and you want to migrate the data? </w:t>
      </w:r>
      <w:r w:rsidRPr="00B970D9">
        <w:t xml:space="preserve">[y/N]: </w:t>
      </w:r>
      <w:r w:rsidRPr="00B970D9">
        <w:rPr>
          <w:highlight w:val="yellow"/>
        </w:rPr>
        <w:t>y</w:t>
      </w:r>
    </w:p>
    <w:p w14:paraId="5F5CB0B0" w14:textId="68A193AD" w:rsidR="00FF5BE8" w:rsidRPr="00FF5BE8" w:rsidRDefault="00FF5BE8" w:rsidP="00FF5BE8">
      <w:r>
        <w:t>Danach den ioBroker wieder starten</w:t>
      </w:r>
      <w:r w:rsidR="00902E8C">
        <w:t>:</w:t>
      </w:r>
    </w:p>
    <w:p w14:paraId="325908A7" w14:textId="5E4AC670" w:rsidR="00BC2055" w:rsidRPr="00BC2055" w:rsidRDefault="00B16E50" w:rsidP="00BC2055">
      <w:pPr>
        <w:pStyle w:val="Code"/>
      </w:pPr>
      <w:r>
        <w:t>iobroker start</w:t>
      </w:r>
    </w:p>
    <w:p w14:paraId="12CA1FDF" w14:textId="169E66FA" w:rsidR="000871AA" w:rsidRPr="000871AA" w:rsidRDefault="000871AA" w:rsidP="000871AA">
      <w:pPr>
        <w:rPr>
          <w:b/>
          <w:bCs/>
        </w:rPr>
      </w:pPr>
      <w:r w:rsidRPr="000871AA">
        <w:rPr>
          <w:b/>
          <w:bCs/>
        </w:rPr>
        <w:t>FERTIG!</w:t>
      </w:r>
      <w:r>
        <w:rPr>
          <w:b/>
          <w:bCs/>
        </w:rPr>
        <w:t xml:space="preserve"> </w:t>
      </w:r>
      <w:r w:rsidRPr="000871A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0871AA" w:rsidRPr="000871AA" w:rsidSect="007F6786">
      <w:footerReference w:type="default" r:id="rId65"/>
      <w:pgSz w:w="11906" w:h="16838" w:code="9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C388B" w14:textId="77777777" w:rsidR="00B27FC4" w:rsidRDefault="00B27FC4">
      <w:pPr>
        <w:spacing w:after="0" w:line="240" w:lineRule="auto"/>
      </w:pPr>
      <w:r>
        <w:separator/>
      </w:r>
    </w:p>
    <w:p w14:paraId="27D20FA1" w14:textId="77777777" w:rsidR="00B27FC4" w:rsidRDefault="00B27FC4"/>
  </w:endnote>
  <w:endnote w:type="continuationSeparator" w:id="0">
    <w:p w14:paraId="7AAE4ED6" w14:textId="77777777" w:rsidR="00B27FC4" w:rsidRDefault="00B27FC4">
      <w:pPr>
        <w:spacing w:after="0" w:line="240" w:lineRule="auto"/>
      </w:pPr>
      <w:r>
        <w:continuationSeparator/>
      </w:r>
    </w:p>
    <w:p w14:paraId="0C13646D" w14:textId="77777777" w:rsidR="00B27FC4" w:rsidRDefault="00B27FC4"/>
  </w:endnote>
  <w:endnote w:type="continuationNotice" w:id="1">
    <w:p w14:paraId="2D6F6306" w14:textId="77777777" w:rsidR="00B27FC4" w:rsidRDefault="00B27FC4">
      <w:pPr>
        <w:spacing w:before="0" w:after="0" w:line="240" w:lineRule="auto"/>
      </w:pPr>
    </w:p>
    <w:p w14:paraId="253699CC" w14:textId="77777777" w:rsidR="00B27FC4" w:rsidRDefault="00B27F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randview">
    <w:altName w:val="Grandview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ierstadt">
    <w:charset w:val="00"/>
    <w:family w:val="swiss"/>
    <w:pitch w:val="variable"/>
    <w:sig w:usb0="80000003" w:usb1="00000001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409450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E5A33F0" w14:textId="2C845C4D" w:rsidR="00A73899" w:rsidRPr="00990EF5" w:rsidRDefault="00D826D2" w:rsidP="00783C1C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EA926" w14:textId="77777777" w:rsidR="00B27FC4" w:rsidRDefault="00B27FC4">
      <w:pPr>
        <w:spacing w:after="0" w:line="240" w:lineRule="auto"/>
      </w:pPr>
      <w:r>
        <w:separator/>
      </w:r>
    </w:p>
    <w:p w14:paraId="214BF60A" w14:textId="77777777" w:rsidR="00B27FC4" w:rsidRDefault="00B27FC4"/>
  </w:footnote>
  <w:footnote w:type="continuationSeparator" w:id="0">
    <w:p w14:paraId="5307178D" w14:textId="77777777" w:rsidR="00B27FC4" w:rsidRDefault="00B27FC4">
      <w:pPr>
        <w:spacing w:after="0" w:line="240" w:lineRule="auto"/>
      </w:pPr>
      <w:r>
        <w:continuationSeparator/>
      </w:r>
    </w:p>
    <w:p w14:paraId="521F657F" w14:textId="77777777" w:rsidR="00B27FC4" w:rsidRDefault="00B27FC4"/>
  </w:footnote>
  <w:footnote w:type="continuationNotice" w:id="1">
    <w:p w14:paraId="359224EA" w14:textId="77777777" w:rsidR="00B27FC4" w:rsidRDefault="00B27FC4">
      <w:pPr>
        <w:spacing w:before="0" w:after="0" w:line="240" w:lineRule="auto"/>
      </w:pPr>
    </w:p>
    <w:p w14:paraId="429EF3AF" w14:textId="77777777" w:rsidR="00B27FC4" w:rsidRDefault="00B27FC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0DFA"/>
    <w:multiLevelType w:val="hybridMultilevel"/>
    <w:tmpl w:val="D80607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97327"/>
    <w:multiLevelType w:val="hybridMultilevel"/>
    <w:tmpl w:val="C9CA08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468DD"/>
    <w:multiLevelType w:val="hybridMultilevel"/>
    <w:tmpl w:val="A392A1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B2210"/>
    <w:multiLevelType w:val="hybridMultilevel"/>
    <w:tmpl w:val="680C1B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9183B"/>
    <w:multiLevelType w:val="hybridMultilevel"/>
    <w:tmpl w:val="C51A0858"/>
    <w:lvl w:ilvl="0" w:tplc="99FCF24A">
      <w:start w:val="19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B4704"/>
    <w:multiLevelType w:val="hybridMultilevel"/>
    <w:tmpl w:val="43C44A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4617D"/>
    <w:multiLevelType w:val="hybridMultilevel"/>
    <w:tmpl w:val="F320A1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5F46DA"/>
    <w:multiLevelType w:val="hybridMultilevel"/>
    <w:tmpl w:val="D78C99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D26F95"/>
    <w:multiLevelType w:val="hybridMultilevel"/>
    <w:tmpl w:val="CCCAF2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80327C"/>
    <w:multiLevelType w:val="hybridMultilevel"/>
    <w:tmpl w:val="E0F828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DE579D"/>
    <w:multiLevelType w:val="hybridMultilevel"/>
    <w:tmpl w:val="C3D2D3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7936FB"/>
    <w:multiLevelType w:val="hybridMultilevel"/>
    <w:tmpl w:val="86B682F8"/>
    <w:lvl w:ilvl="0" w:tplc="F842BCC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32808"/>
    <w:multiLevelType w:val="hybridMultilevel"/>
    <w:tmpl w:val="D6CC09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E1FFE"/>
    <w:multiLevelType w:val="hybridMultilevel"/>
    <w:tmpl w:val="FBF8F1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323AFC"/>
    <w:multiLevelType w:val="hybridMultilevel"/>
    <w:tmpl w:val="48DEBE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1D4D1D"/>
    <w:multiLevelType w:val="hybridMultilevel"/>
    <w:tmpl w:val="4044DF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4822FA"/>
    <w:multiLevelType w:val="hybridMultilevel"/>
    <w:tmpl w:val="4DE6ED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1D0D4A"/>
    <w:multiLevelType w:val="hybridMultilevel"/>
    <w:tmpl w:val="0F50AB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582F02"/>
    <w:multiLevelType w:val="hybridMultilevel"/>
    <w:tmpl w:val="1BDE83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8E1BA0"/>
    <w:multiLevelType w:val="hybridMultilevel"/>
    <w:tmpl w:val="055AB9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FB5F81"/>
    <w:multiLevelType w:val="hybridMultilevel"/>
    <w:tmpl w:val="569C22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421F57"/>
    <w:multiLevelType w:val="hybridMultilevel"/>
    <w:tmpl w:val="0B9837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E71692"/>
    <w:multiLevelType w:val="hybridMultilevel"/>
    <w:tmpl w:val="21ECBB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CB4E53"/>
    <w:multiLevelType w:val="hybridMultilevel"/>
    <w:tmpl w:val="E0F828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7C5FC3"/>
    <w:multiLevelType w:val="hybridMultilevel"/>
    <w:tmpl w:val="FE20DE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A80720"/>
    <w:multiLevelType w:val="hybridMultilevel"/>
    <w:tmpl w:val="123CE1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641DDE"/>
    <w:multiLevelType w:val="hybridMultilevel"/>
    <w:tmpl w:val="00FE6C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957527"/>
    <w:multiLevelType w:val="hybridMultilevel"/>
    <w:tmpl w:val="61F0C3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56832"/>
    <w:multiLevelType w:val="hybridMultilevel"/>
    <w:tmpl w:val="2F7643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A16134"/>
    <w:multiLevelType w:val="hybridMultilevel"/>
    <w:tmpl w:val="86E819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963D32"/>
    <w:multiLevelType w:val="hybridMultilevel"/>
    <w:tmpl w:val="AC2CC0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92701E"/>
    <w:multiLevelType w:val="hybridMultilevel"/>
    <w:tmpl w:val="13A03E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334C6E"/>
    <w:multiLevelType w:val="hybridMultilevel"/>
    <w:tmpl w:val="C43489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7E5391"/>
    <w:multiLevelType w:val="hybridMultilevel"/>
    <w:tmpl w:val="66A2BD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04A70"/>
    <w:multiLevelType w:val="hybridMultilevel"/>
    <w:tmpl w:val="B89CB4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635B17"/>
    <w:multiLevelType w:val="hybridMultilevel"/>
    <w:tmpl w:val="23A249E0"/>
    <w:lvl w:ilvl="0" w:tplc="D30CF72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EF5D37"/>
    <w:multiLevelType w:val="hybridMultilevel"/>
    <w:tmpl w:val="E0F828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6B286F"/>
    <w:multiLevelType w:val="hybridMultilevel"/>
    <w:tmpl w:val="7346D622"/>
    <w:lvl w:ilvl="0" w:tplc="3FFAB7B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C4048F"/>
    <w:multiLevelType w:val="hybridMultilevel"/>
    <w:tmpl w:val="90C427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01099E"/>
    <w:multiLevelType w:val="hybridMultilevel"/>
    <w:tmpl w:val="9C747C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BC0775"/>
    <w:multiLevelType w:val="hybridMultilevel"/>
    <w:tmpl w:val="A84C1F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D4014E"/>
    <w:multiLevelType w:val="hybridMultilevel"/>
    <w:tmpl w:val="96F6F206"/>
    <w:lvl w:ilvl="0" w:tplc="0407000F">
      <w:start w:val="1"/>
      <w:numFmt w:val="decimal"/>
      <w:lvlText w:val="%1."/>
      <w:lvlJc w:val="left"/>
      <w:pPr>
        <w:ind w:left="1443" w:hanging="360"/>
      </w:pPr>
    </w:lvl>
    <w:lvl w:ilvl="1" w:tplc="04070019" w:tentative="1">
      <w:start w:val="1"/>
      <w:numFmt w:val="lowerLetter"/>
      <w:lvlText w:val="%2."/>
      <w:lvlJc w:val="left"/>
      <w:pPr>
        <w:ind w:left="2163" w:hanging="360"/>
      </w:pPr>
    </w:lvl>
    <w:lvl w:ilvl="2" w:tplc="0407001B" w:tentative="1">
      <w:start w:val="1"/>
      <w:numFmt w:val="lowerRoman"/>
      <w:lvlText w:val="%3."/>
      <w:lvlJc w:val="right"/>
      <w:pPr>
        <w:ind w:left="2883" w:hanging="180"/>
      </w:pPr>
    </w:lvl>
    <w:lvl w:ilvl="3" w:tplc="0407000F" w:tentative="1">
      <w:start w:val="1"/>
      <w:numFmt w:val="decimal"/>
      <w:lvlText w:val="%4."/>
      <w:lvlJc w:val="left"/>
      <w:pPr>
        <w:ind w:left="3603" w:hanging="360"/>
      </w:pPr>
    </w:lvl>
    <w:lvl w:ilvl="4" w:tplc="04070019" w:tentative="1">
      <w:start w:val="1"/>
      <w:numFmt w:val="lowerLetter"/>
      <w:lvlText w:val="%5."/>
      <w:lvlJc w:val="left"/>
      <w:pPr>
        <w:ind w:left="4323" w:hanging="360"/>
      </w:pPr>
    </w:lvl>
    <w:lvl w:ilvl="5" w:tplc="0407001B" w:tentative="1">
      <w:start w:val="1"/>
      <w:numFmt w:val="lowerRoman"/>
      <w:lvlText w:val="%6."/>
      <w:lvlJc w:val="right"/>
      <w:pPr>
        <w:ind w:left="5043" w:hanging="180"/>
      </w:pPr>
    </w:lvl>
    <w:lvl w:ilvl="6" w:tplc="0407000F" w:tentative="1">
      <w:start w:val="1"/>
      <w:numFmt w:val="decimal"/>
      <w:lvlText w:val="%7."/>
      <w:lvlJc w:val="left"/>
      <w:pPr>
        <w:ind w:left="5763" w:hanging="360"/>
      </w:pPr>
    </w:lvl>
    <w:lvl w:ilvl="7" w:tplc="04070019" w:tentative="1">
      <w:start w:val="1"/>
      <w:numFmt w:val="lowerLetter"/>
      <w:lvlText w:val="%8."/>
      <w:lvlJc w:val="left"/>
      <w:pPr>
        <w:ind w:left="6483" w:hanging="360"/>
      </w:pPr>
    </w:lvl>
    <w:lvl w:ilvl="8" w:tplc="0407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42" w15:restartNumberingAfterBreak="0">
    <w:nsid w:val="68043588"/>
    <w:multiLevelType w:val="hybridMultilevel"/>
    <w:tmpl w:val="CAFEF5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A72840"/>
    <w:multiLevelType w:val="hybridMultilevel"/>
    <w:tmpl w:val="BF7227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B958A9"/>
    <w:multiLevelType w:val="hybridMultilevel"/>
    <w:tmpl w:val="25766B7E"/>
    <w:lvl w:ilvl="0" w:tplc="8ABCC0C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D80F84"/>
    <w:multiLevelType w:val="hybridMultilevel"/>
    <w:tmpl w:val="22100A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C3A4861"/>
    <w:multiLevelType w:val="hybridMultilevel"/>
    <w:tmpl w:val="D760402C"/>
    <w:lvl w:ilvl="0" w:tplc="409E6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6CF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EE9B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98F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903E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1248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949B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FEC7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7CA3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D301C5A"/>
    <w:multiLevelType w:val="hybridMultilevel"/>
    <w:tmpl w:val="E39EC8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F5D0A1C"/>
    <w:multiLevelType w:val="hybridMultilevel"/>
    <w:tmpl w:val="0546CC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3FA16F1"/>
    <w:multiLevelType w:val="hybridMultilevel"/>
    <w:tmpl w:val="5290D8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54F19D6"/>
    <w:multiLevelType w:val="hybridMultilevel"/>
    <w:tmpl w:val="B81EE3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5702DAD"/>
    <w:multiLevelType w:val="hybridMultilevel"/>
    <w:tmpl w:val="F650FC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9F33718"/>
    <w:multiLevelType w:val="hybridMultilevel"/>
    <w:tmpl w:val="A2FC14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A974CDB"/>
    <w:multiLevelType w:val="hybridMultilevel"/>
    <w:tmpl w:val="721297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8"/>
  </w:num>
  <w:num w:numId="3">
    <w:abstractNumId w:val="5"/>
  </w:num>
  <w:num w:numId="4">
    <w:abstractNumId w:val="49"/>
  </w:num>
  <w:num w:numId="5">
    <w:abstractNumId w:val="33"/>
  </w:num>
  <w:num w:numId="6">
    <w:abstractNumId w:val="34"/>
  </w:num>
  <w:num w:numId="7">
    <w:abstractNumId w:val="43"/>
  </w:num>
  <w:num w:numId="8">
    <w:abstractNumId w:val="3"/>
  </w:num>
  <w:num w:numId="9">
    <w:abstractNumId w:val="11"/>
  </w:num>
  <w:num w:numId="10">
    <w:abstractNumId w:val="9"/>
  </w:num>
  <w:num w:numId="11">
    <w:abstractNumId w:val="36"/>
  </w:num>
  <w:num w:numId="12">
    <w:abstractNumId w:val="45"/>
  </w:num>
  <w:num w:numId="13">
    <w:abstractNumId w:val="23"/>
  </w:num>
  <w:num w:numId="14">
    <w:abstractNumId w:val="6"/>
  </w:num>
  <w:num w:numId="15">
    <w:abstractNumId w:val="29"/>
  </w:num>
  <w:num w:numId="16">
    <w:abstractNumId w:val="50"/>
  </w:num>
  <w:num w:numId="17">
    <w:abstractNumId w:val="2"/>
  </w:num>
  <w:num w:numId="18">
    <w:abstractNumId w:val="35"/>
  </w:num>
  <w:num w:numId="19">
    <w:abstractNumId w:val="44"/>
  </w:num>
  <w:num w:numId="20">
    <w:abstractNumId w:val="7"/>
  </w:num>
  <w:num w:numId="21">
    <w:abstractNumId w:val="15"/>
  </w:num>
  <w:num w:numId="22">
    <w:abstractNumId w:val="20"/>
  </w:num>
  <w:num w:numId="23">
    <w:abstractNumId w:val="24"/>
  </w:num>
  <w:num w:numId="24">
    <w:abstractNumId w:val="41"/>
  </w:num>
  <w:num w:numId="25">
    <w:abstractNumId w:val="27"/>
  </w:num>
  <w:num w:numId="26">
    <w:abstractNumId w:val="53"/>
  </w:num>
  <w:num w:numId="27">
    <w:abstractNumId w:val="18"/>
  </w:num>
  <w:num w:numId="28">
    <w:abstractNumId w:val="19"/>
  </w:num>
  <w:num w:numId="29">
    <w:abstractNumId w:val="16"/>
  </w:num>
  <w:num w:numId="30">
    <w:abstractNumId w:val="37"/>
  </w:num>
  <w:num w:numId="31">
    <w:abstractNumId w:val="47"/>
  </w:num>
  <w:num w:numId="32">
    <w:abstractNumId w:val="38"/>
  </w:num>
  <w:num w:numId="33">
    <w:abstractNumId w:val="4"/>
  </w:num>
  <w:num w:numId="34">
    <w:abstractNumId w:val="12"/>
  </w:num>
  <w:num w:numId="35">
    <w:abstractNumId w:val="14"/>
  </w:num>
  <w:num w:numId="36">
    <w:abstractNumId w:val="28"/>
  </w:num>
  <w:num w:numId="37">
    <w:abstractNumId w:val="39"/>
  </w:num>
  <w:num w:numId="38">
    <w:abstractNumId w:val="32"/>
  </w:num>
  <w:num w:numId="39">
    <w:abstractNumId w:val="17"/>
  </w:num>
  <w:num w:numId="40">
    <w:abstractNumId w:val="48"/>
  </w:num>
  <w:num w:numId="41">
    <w:abstractNumId w:val="40"/>
  </w:num>
  <w:num w:numId="42">
    <w:abstractNumId w:val="52"/>
  </w:num>
  <w:num w:numId="43">
    <w:abstractNumId w:val="44"/>
  </w:num>
  <w:num w:numId="44">
    <w:abstractNumId w:val="13"/>
  </w:num>
  <w:num w:numId="45">
    <w:abstractNumId w:val="26"/>
  </w:num>
  <w:num w:numId="46">
    <w:abstractNumId w:val="10"/>
  </w:num>
  <w:num w:numId="47">
    <w:abstractNumId w:val="25"/>
  </w:num>
  <w:num w:numId="48">
    <w:abstractNumId w:val="1"/>
  </w:num>
  <w:num w:numId="49">
    <w:abstractNumId w:val="31"/>
  </w:num>
  <w:num w:numId="50">
    <w:abstractNumId w:val="51"/>
  </w:num>
  <w:num w:numId="51">
    <w:abstractNumId w:val="42"/>
  </w:num>
  <w:num w:numId="52">
    <w:abstractNumId w:val="21"/>
  </w:num>
  <w:num w:numId="53">
    <w:abstractNumId w:val="30"/>
  </w:num>
  <w:num w:numId="54">
    <w:abstractNumId w:val="0"/>
  </w:num>
  <w:num w:numId="55">
    <w:abstractNumId w:val="22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efaultTableStyle w:val="EinfacheTabelle4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F25"/>
    <w:rsid w:val="00000689"/>
    <w:rsid w:val="00000A58"/>
    <w:rsid w:val="0000139B"/>
    <w:rsid w:val="00001A62"/>
    <w:rsid w:val="00001ADE"/>
    <w:rsid w:val="00001FAE"/>
    <w:rsid w:val="0000216D"/>
    <w:rsid w:val="000025B3"/>
    <w:rsid w:val="00002AD5"/>
    <w:rsid w:val="0000333A"/>
    <w:rsid w:val="00003A71"/>
    <w:rsid w:val="00003D3A"/>
    <w:rsid w:val="00003E0C"/>
    <w:rsid w:val="0000424F"/>
    <w:rsid w:val="00004343"/>
    <w:rsid w:val="0000439C"/>
    <w:rsid w:val="0000496D"/>
    <w:rsid w:val="00004D2D"/>
    <w:rsid w:val="000050C1"/>
    <w:rsid w:val="00005427"/>
    <w:rsid w:val="0000553C"/>
    <w:rsid w:val="00005F6F"/>
    <w:rsid w:val="00006345"/>
    <w:rsid w:val="000069B3"/>
    <w:rsid w:val="000069F8"/>
    <w:rsid w:val="00006BB7"/>
    <w:rsid w:val="00006D16"/>
    <w:rsid w:val="000071EB"/>
    <w:rsid w:val="0000755C"/>
    <w:rsid w:val="000076A3"/>
    <w:rsid w:val="0000776C"/>
    <w:rsid w:val="00007822"/>
    <w:rsid w:val="0000790D"/>
    <w:rsid w:val="00007D00"/>
    <w:rsid w:val="00007D74"/>
    <w:rsid w:val="00010AB4"/>
    <w:rsid w:val="00012796"/>
    <w:rsid w:val="00012848"/>
    <w:rsid w:val="000129CF"/>
    <w:rsid w:val="0001319E"/>
    <w:rsid w:val="0001331B"/>
    <w:rsid w:val="000139E3"/>
    <w:rsid w:val="00013D83"/>
    <w:rsid w:val="0001400E"/>
    <w:rsid w:val="0001427A"/>
    <w:rsid w:val="00014848"/>
    <w:rsid w:val="000148A3"/>
    <w:rsid w:val="000149C8"/>
    <w:rsid w:val="000150A5"/>
    <w:rsid w:val="00016325"/>
    <w:rsid w:val="00016CDB"/>
    <w:rsid w:val="000174FE"/>
    <w:rsid w:val="00020730"/>
    <w:rsid w:val="0002078E"/>
    <w:rsid w:val="00020874"/>
    <w:rsid w:val="000208C6"/>
    <w:rsid w:val="00021059"/>
    <w:rsid w:val="00021839"/>
    <w:rsid w:val="00022140"/>
    <w:rsid w:val="000225A6"/>
    <w:rsid w:val="00022C46"/>
    <w:rsid w:val="00023529"/>
    <w:rsid w:val="00023869"/>
    <w:rsid w:val="00023BEE"/>
    <w:rsid w:val="00024217"/>
    <w:rsid w:val="0002434E"/>
    <w:rsid w:val="0002447A"/>
    <w:rsid w:val="00024E19"/>
    <w:rsid w:val="00025804"/>
    <w:rsid w:val="000258AD"/>
    <w:rsid w:val="000261F2"/>
    <w:rsid w:val="000266B8"/>
    <w:rsid w:val="00026921"/>
    <w:rsid w:val="00026A46"/>
    <w:rsid w:val="00026CA8"/>
    <w:rsid w:val="000271F3"/>
    <w:rsid w:val="000277B8"/>
    <w:rsid w:val="00027A7A"/>
    <w:rsid w:val="00027B0A"/>
    <w:rsid w:val="00027BDD"/>
    <w:rsid w:val="00027C9D"/>
    <w:rsid w:val="000301CC"/>
    <w:rsid w:val="00030F6A"/>
    <w:rsid w:val="00031223"/>
    <w:rsid w:val="000313AB"/>
    <w:rsid w:val="00031A2A"/>
    <w:rsid w:val="00031F08"/>
    <w:rsid w:val="00031FBE"/>
    <w:rsid w:val="00032068"/>
    <w:rsid w:val="00032DEB"/>
    <w:rsid w:val="00033156"/>
    <w:rsid w:val="00033455"/>
    <w:rsid w:val="00033595"/>
    <w:rsid w:val="000337F4"/>
    <w:rsid w:val="00033824"/>
    <w:rsid w:val="000345FA"/>
    <w:rsid w:val="00034780"/>
    <w:rsid w:val="000347BF"/>
    <w:rsid w:val="00034FB8"/>
    <w:rsid w:val="000355D4"/>
    <w:rsid w:val="000357B0"/>
    <w:rsid w:val="00035882"/>
    <w:rsid w:val="000359A9"/>
    <w:rsid w:val="00035A2F"/>
    <w:rsid w:val="00035AF3"/>
    <w:rsid w:val="00035B23"/>
    <w:rsid w:val="00035BA7"/>
    <w:rsid w:val="00035ED5"/>
    <w:rsid w:val="0003620D"/>
    <w:rsid w:val="00036560"/>
    <w:rsid w:val="00036989"/>
    <w:rsid w:val="00036DB3"/>
    <w:rsid w:val="00036E57"/>
    <w:rsid w:val="00037013"/>
    <w:rsid w:val="0004019E"/>
    <w:rsid w:val="0004048E"/>
    <w:rsid w:val="00040D88"/>
    <w:rsid w:val="00041140"/>
    <w:rsid w:val="000412A2"/>
    <w:rsid w:val="00041B59"/>
    <w:rsid w:val="0004225E"/>
    <w:rsid w:val="000428EC"/>
    <w:rsid w:val="00042971"/>
    <w:rsid w:val="00042D16"/>
    <w:rsid w:val="000433D7"/>
    <w:rsid w:val="000433ED"/>
    <w:rsid w:val="00043778"/>
    <w:rsid w:val="00044146"/>
    <w:rsid w:val="000441BD"/>
    <w:rsid w:val="00044415"/>
    <w:rsid w:val="00044B14"/>
    <w:rsid w:val="00044EFF"/>
    <w:rsid w:val="00044F3C"/>
    <w:rsid w:val="00045289"/>
    <w:rsid w:val="000452B4"/>
    <w:rsid w:val="00045587"/>
    <w:rsid w:val="00045707"/>
    <w:rsid w:val="0004607F"/>
    <w:rsid w:val="0004618B"/>
    <w:rsid w:val="0004648B"/>
    <w:rsid w:val="00046688"/>
    <w:rsid w:val="00046F48"/>
    <w:rsid w:val="00047158"/>
    <w:rsid w:val="000475D0"/>
    <w:rsid w:val="000501A1"/>
    <w:rsid w:val="00050941"/>
    <w:rsid w:val="000514A2"/>
    <w:rsid w:val="00051935"/>
    <w:rsid w:val="00051D33"/>
    <w:rsid w:val="00052008"/>
    <w:rsid w:val="000520AA"/>
    <w:rsid w:val="00052124"/>
    <w:rsid w:val="00052B70"/>
    <w:rsid w:val="00052C61"/>
    <w:rsid w:val="00052E69"/>
    <w:rsid w:val="00053879"/>
    <w:rsid w:val="000539C4"/>
    <w:rsid w:val="00053EAE"/>
    <w:rsid w:val="000542D4"/>
    <w:rsid w:val="00054674"/>
    <w:rsid w:val="000549EE"/>
    <w:rsid w:val="00054CC7"/>
    <w:rsid w:val="000552E2"/>
    <w:rsid w:val="00055429"/>
    <w:rsid w:val="000555AE"/>
    <w:rsid w:val="000556B2"/>
    <w:rsid w:val="0005581A"/>
    <w:rsid w:val="00056043"/>
    <w:rsid w:val="0005639C"/>
    <w:rsid w:val="000566F2"/>
    <w:rsid w:val="00056D25"/>
    <w:rsid w:val="00056FDA"/>
    <w:rsid w:val="00057077"/>
    <w:rsid w:val="00057205"/>
    <w:rsid w:val="000572EE"/>
    <w:rsid w:val="00057757"/>
    <w:rsid w:val="00060B25"/>
    <w:rsid w:val="00060D21"/>
    <w:rsid w:val="000614A1"/>
    <w:rsid w:val="00061555"/>
    <w:rsid w:val="00061573"/>
    <w:rsid w:val="00061CDF"/>
    <w:rsid w:val="000621DE"/>
    <w:rsid w:val="00062689"/>
    <w:rsid w:val="000628AA"/>
    <w:rsid w:val="00062A2C"/>
    <w:rsid w:val="00062FB1"/>
    <w:rsid w:val="00063063"/>
    <w:rsid w:val="00063203"/>
    <w:rsid w:val="0006324E"/>
    <w:rsid w:val="00063359"/>
    <w:rsid w:val="00063793"/>
    <w:rsid w:val="000642B4"/>
    <w:rsid w:val="00064525"/>
    <w:rsid w:val="000648CC"/>
    <w:rsid w:val="0006511D"/>
    <w:rsid w:val="000652E2"/>
    <w:rsid w:val="0006554F"/>
    <w:rsid w:val="000659EE"/>
    <w:rsid w:val="00065B34"/>
    <w:rsid w:val="0006621E"/>
    <w:rsid w:val="000662E9"/>
    <w:rsid w:val="000663C9"/>
    <w:rsid w:val="000668B3"/>
    <w:rsid w:val="000668F7"/>
    <w:rsid w:val="00066998"/>
    <w:rsid w:val="00066B29"/>
    <w:rsid w:val="00066DBB"/>
    <w:rsid w:val="00066E43"/>
    <w:rsid w:val="00067064"/>
    <w:rsid w:val="000670BF"/>
    <w:rsid w:val="00067413"/>
    <w:rsid w:val="000674D3"/>
    <w:rsid w:val="00067655"/>
    <w:rsid w:val="00067998"/>
    <w:rsid w:val="00067F05"/>
    <w:rsid w:val="0007002A"/>
    <w:rsid w:val="00070144"/>
    <w:rsid w:val="00070AF8"/>
    <w:rsid w:val="00070D76"/>
    <w:rsid w:val="00070FFE"/>
    <w:rsid w:val="00071099"/>
    <w:rsid w:val="000716F6"/>
    <w:rsid w:val="000717B7"/>
    <w:rsid w:val="00071DBA"/>
    <w:rsid w:val="0007202D"/>
    <w:rsid w:val="0007218E"/>
    <w:rsid w:val="00072254"/>
    <w:rsid w:val="00072267"/>
    <w:rsid w:val="0007228D"/>
    <w:rsid w:val="000723F1"/>
    <w:rsid w:val="00072500"/>
    <w:rsid w:val="000726DF"/>
    <w:rsid w:val="00072F21"/>
    <w:rsid w:val="00072F31"/>
    <w:rsid w:val="0007302A"/>
    <w:rsid w:val="00073BD1"/>
    <w:rsid w:val="00073E99"/>
    <w:rsid w:val="000740C8"/>
    <w:rsid w:val="00074566"/>
    <w:rsid w:val="00074647"/>
    <w:rsid w:val="00074CB9"/>
    <w:rsid w:val="000753F1"/>
    <w:rsid w:val="000755F1"/>
    <w:rsid w:val="000756B9"/>
    <w:rsid w:val="00075CEB"/>
    <w:rsid w:val="0007610D"/>
    <w:rsid w:val="00076233"/>
    <w:rsid w:val="0007637B"/>
    <w:rsid w:val="0007668E"/>
    <w:rsid w:val="00076E65"/>
    <w:rsid w:val="00076FB5"/>
    <w:rsid w:val="0007702D"/>
    <w:rsid w:val="00077311"/>
    <w:rsid w:val="00077B37"/>
    <w:rsid w:val="00080538"/>
    <w:rsid w:val="000808BE"/>
    <w:rsid w:val="00080D07"/>
    <w:rsid w:val="000816D2"/>
    <w:rsid w:val="0008177E"/>
    <w:rsid w:val="000818D7"/>
    <w:rsid w:val="00081A2A"/>
    <w:rsid w:val="00081C61"/>
    <w:rsid w:val="000820A3"/>
    <w:rsid w:val="000829B4"/>
    <w:rsid w:val="00082B9D"/>
    <w:rsid w:val="00082C17"/>
    <w:rsid w:val="00083386"/>
    <w:rsid w:val="0008344A"/>
    <w:rsid w:val="00083648"/>
    <w:rsid w:val="00083799"/>
    <w:rsid w:val="000838FE"/>
    <w:rsid w:val="00083C13"/>
    <w:rsid w:val="00084056"/>
    <w:rsid w:val="00084215"/>
    <w:rsid w:val="000845C5"/>
    <w:rsid w:val="00084809"/>
    <w:rsid w:val="00084827"/>
    <w:rsid w:val="00085153"/>
    <w:rsid w:val="0008538F"/>
    <w:rsid w:val="000854E5"/>
    <w:rsid w:val="0008574B"/>
    <w:rsid w:val="00085B1C"/>
    <w:rsid w:val="00085C37"/>
    <w:rsid w:val="00085D45"/>
    <w:rsid w:val="000861B2"/>
    <w:rsid w:val="000861CF"/>
    <w:rsid w:val="00086693"/>
    <w:rsid w:val="000869F4"/>
    <w:rsid w:val="00086A70"/>
    <w:rsid w:val="000871AA"/>
    <w:rsid w:val="000873F8"/>
    <w:rsid w:val="000873FE"/>
    <w:rsid w:val="00090019"/>
    <w:rsid w:val="00090221"/>
    <w:rsid w:val="00090897"/>
    <w:rsid w:val="00090B11"/>
    <w:rsid w:val="00090C79"/>
    <w:rsid w:val="00090EE0"/>
    <w:rsid w:val="000910AB"/>
    <w:rsid w:val="000911CA"/>
    <w:rsid w:val="00091414"/>
    <w:rsid w:val="0009152E"/>
    <w:rsid w:val="0009159E"/>
    <w:rsid w:val="0009176E"/>
    <w:rsid w:val="00091E28"/>
    <w:rsid w:val="00092683"/>
    <w:rsid w:val="000929B7"/>
    <w:rsid w:val="00093212"/>
    <w:rsid w:val="000932CE"/>
    <w:rsid w:val="000934E3"/>
    <w:rsid w:val="00093643"/>
    <w:rsid w:val="0009379C"/>
    <w:rsid w:val="0009398F"/>
    <w:rsid w:val="000947F9"/>
    <w:rsid w:val="00094CB8"/>
    <w:rsid w:val="00094CC7"/>
    <w:rsid w:val="0009551A"/>
    <w:rsid w:val="0009554E"/>
    <w:rsid w:val="000959F2"/>
    <w:rsid w:val="00095B5F"/>
    <w:rsid w:val="00095F84"/>
    <w:rsid w:val="0009647B"/>
    <w:rsid w:val="00096E96"/>
    <w:rsid w:val="00096EA2"/>
    <w:rsid w:val="00097018"/>
    <w:rsid w:val="0009737B"/>
    <w:rsid w:val="00097403"/>
    <w:rsid w:val="00097785"/>
    <w:rsid w:val="00097808"/>
    <w:rsid w:val="00097AC5"/>
    <w:rsid w:val="00097B30"/>
    <w:rsid w:val="00097B81"/>
    <w:rsid w:val="00097D78"/>
    <w:rsid w:val="00097DF7"/>
    <w:rsid w:val="000A03E2"/>
    <w:rsid w:val="000A0ED7"/>
    <w:rsid w:val="000A0F9B"/>
    <w:rsid w:val="000A129C"/>
    <w:rsid w:val="000A134C"/>
    <w:rsid w:val="000A17EF"/>
    <w:rsid w:val="000A1CEB"/>
    <w:rsid w:val="000A20FF"/>
    <w:rsid w:val="000A24D6"/>
    <w:rsid w:val="000A2B8D"/>
    <w:rsid w:val="000A30D3"/>
    <w:rsid w:val="000A3516"/>
    <w:rsid w:val="000A3919"/>
    <w:rsid w:val="000A3F4E"/>
    <w:rsid w:val="000A4284"/>
    <w:rsid w:val="000A4373"/>
    <w:rsid w:val="000A457F"/>
    <w:rsid w:val="000A4962"/>
    <w:rsid w:val="000A560A"/>
    <w:rsid w:val="000A57C6"/>
    <w:rsid w:val="000A6708"/>
    <w:rsid w:val="000A67B2"/>
    <w:rsid w:val="000A6921"/>
    <w:rsid w:val="000A6E66"/>
    <w:rsid w:val="000A7695"/>
    <w:rsid w:val="000A77ED"/>
    <w:rsid w:val="000A793A"/>
    <w:rsid w:val="000A797B"/>
    <w:rsid w:val="000B0105"/>
    <w:rsid w:val="000B01C5"/>
    <w:rsid w:val="000B02D0"/>
    <w:rsid w:val="000B04F5"/>
    <w:rsid w:val="000B09A5"/>
    <w:rsid w:val="000B09DB"/>
    <w:rsid w:val="000B0B47"/>
    <w:rsid w:val="000B0F76"/>
    <w:rsid w:val="000B1642"/>
    <w:rsid w:val="000B19DC"/>
    <w:rsid w:val="000B1A2B"/>
    <w:rsid w:val="000B212A"/>
    <w:rsid w:val="000B2E03"/>
    <w:rsid w:val="000B326D"/>
    <w:rsid w:val="000B355C"/>
    <w:rsid w:val="000B37FA"/>
    <w:rsid w:val="000B3A2C"/>
    <w:rsid w:val="000B3C16"/>
    <w:rsid w:val="000B3C67"/>
    <w:rsid w:val="000B3E7C"/>
    <w:rsid w:val="000B3E9F"/>
    <w:rsid w:val="000B3FFD"/>
    <w:rsid w:val="000B406F"/>
    <w:rsid w:val="000B4384"/>
    <w:rsid w:val="000B49AC"/>
    <w:rsid w:val="000B4BA3"/>
    <w:rsid w:val="000B4C7F"/>
    <w:rsid w:val="000B4D49"/>
    <w:rsid w:val="000B5108"/>
    <w:rsid w:val="000B5313"/>
    <w:rsid w:val="000B5398"/>
    <w:rsid w:val="000B58C3"/>
    <w:rsid w:val="000B5A41"/>
    <w:rsid w:val="000B5D85"/>
    <w:rsid w:val="000B6514"/>
    <w:rsid w:val="000B72CB"/>
    <w:rsid w:val="000B7366"/>
    <w:rsid w:val="000B796D"/>
    <w:rsid w:val="000B7A9E"/>
    <w:rsid w:val="000C0CE5"/>
    <w:rsid w:val="000C11F1"/>
    <w:rsid w:val="000C12BF"/>
    <w:rsid w:val="000C237E"/>
    <w:rsid w:val="000C26C0"/>
    <w:rsid w:val="000C3179"/>
    <w:rsid w:val="000C3437"/>
    <w:rsid w:val="000C400D"/>
    <w:rsid w:val="000C443C"/>
    <w:rsid w:val="000C45DE"/>
    <w:rsid w:val="000C47AE"/>
    <w:rsid w:val="000C48DA"/>
    <w:rsid w:val="000C49D9"/>
    <w:rsid w:val="000C4A59"/>
    <w:rsid w:val="000C54F8"/>
    <w:rsid w:val="000C5926"/>
    <w:rsid w:val="000C5947"/>
    <w:rsid w:val="000C5EC8"/>
    <w:rsid w:val="000C5F4A"/>
    <w:rsid w:val="000C5F5F"/>
    <w:rsid w:val="000C6510"/>
    <w:rsid w:val="000C685B"/>
    <w:rsid w:val="000C6A79"/>
    <w:rsid w:val="000C71BC"/>
    <w:rsid w:val="000C7B71"/>
    <w:rsid w:val="000C7C20"/>
    <w:rsid w:val="000C7C59"/>
    <w:rsid w:val="000C7D5E"/>
    <w:rsid w:val="000D02A4"/>
    <w:rsid w:val="000D02B6"/>
    <w:rsid w:val="000D030F"/>
    <w:rsid w:val="000D080E"/>
    <w:rsid w:val="000D086E"/>
    <w:rsid w:val="000D0AFB"/>
    <w:rsid w:val="000D0CAE"/>
    <w:rsid w:val="000D191F"/>
    <w:rsid w:val="000D1C5C"/>
    <w:rsid w:val="000D1EA3"/>
    <w:rsid w:val="000D1FCA"/>
    <w:rsid w:val="000D22B4"/>
    <w:rsid w:val="000D2785"/>
    <w:rsid w:val="000D2ADC"/>
    <w:rsid w:val="000D2C98"/>
    <w:rsid w:val="000D2CE9"/>
    <w:rsid w:val="000D2D95"/>
    <w:rsid w:val="000D340F"/>
    <w:rsid w:val="000D34CB"/>
    <w:rsid w:val="000D38EA"/>
    <w:rsid w:val="000D3B0F"/>
    <w:rsid w:val="000D4258"/>
    <w:rsid w:val="000D433C"/>
    <w:rsid w:val="000D4713"/>
    <w:rsid w:val="000D48EC"/>
    <w:rsid w:val="000D4BAA"/>
    <w:rsid w:val="000D5446"/>
    <w:rsid w:val="000D586F"/>
    <w:rsid w:val="000D5A6A"/>
    <w:rsid w:val="000D6078"/>
    <w:rsid w:val="000D6120"/>
    <w:rsid w:val="000D6928"/>
    <w:rsid w:val="000D6CC4"/>
    <w:rsid w:val="000D6E04"/>
    <w:rsid w:val="000D6EED"/>
    <w:rsid w:val="000D6F15"/>
    <w:rsid w:val="000D71F8"/>
    <w:rsid w:val="000D7238"/>
    <w:rsid w:val="000D7771"/>
    <w:rsid w:val="000D7B6A"/>
    <w:rsid w:val="000D7D74"/>
    <w:rsid w:val="000E0329"/>
    <w:rsid w:val="000E04BF"/>
    <w:rsid w:val="000E06D6"/>
    <w:rsid w:val="000E0900"/>
    <w:rsid w:val="000E0C04"/>
    <w:rsid w:val="000E0D14"/>
    <w:rsid w:val="000E1D58"/>
    <w:rsid w:val="000E1F2B"/>
    <w:rsid w:val="000E2208"/>
    <w:rsid w:val="000E2797"/>
    <w:rsid w:val="000E2A88"/>
    <w:rsid w:val="000E3384"/>
    <w:rsid w:val="000E35AF"/>
    <w:rsid w:val="000E3762"/>
    <w:rsid w:val="000E3802"/>
    <w:rsid w:val="000E39B1"/>
    <w:rsid w:val="000E3F57"/>
    <w:rsid w:val="000E42B4"/>
    <w:rsid w:val="000E4479"/>
    <w:rsid w:val="000E4485"/>
    <w:rsid w:val="000E4E90"/>
    <w:rsid w:val="000E5101"/>
    <w:rsid w:val="000E527E"/>
    <w:rsid w:val="000E559B"/>
    <w:rsid w:val="000E560D"/>
    <w:rsid w:val="000E5817"/>
    <w:rsid w:val="000E5F44"/>
    <w:rsid w:val="000E6D00"/>
    <w:rsid w:val="000E79AE"/>
    <w:rsid w:val="000E7A05"/>
    <w:rsid w:val="000E7CBD"/>
    <w:rsid w:val="000F00EB"/>
    <w:rsid w:val="000F049B"/>
    <w:rsid w:val="000F0608"/>
    <w:rsid w:val="000F0902"/>
    <w:rsid w:val="000F0991"/>
    <w:rsid w:val="000F11D2"/>
    <w:rsid w:val="000F129B"/>
    <w:rsid w:val="000F12E6"/>
    <w:rsid w:val="000F143C"/>
    <w:rsid w:val="000F1639"/>
    <w:rsid w:val="000F1D73"/>
    <w:rsid w:val="000F1F73"/>
    <w:rsid w:val="000F2026"/>
    <w:rsid w:val="000F24B6"/>
    <w:rsid w:val="000F2B01"/>
    <w:rsid w:val="000F2BFB"/>
    <w:rsid w:val="000F3200"/>
    <w:rsid w:val="000F37E3"/>
    <w:rsid w:val="000F381D"/>
    <w:rsid w:val="000F3890"/>
    <w:rsid w:val="000F3E31"/>
    <w:rsid w:val="000F3E76"/>
    <w:rsid w:val="000F4C1F"/>
    <w:rsid w:val="000F4C2A"/>
    <w:rsid w:val="000F4C66"/>
    <w:rsid w:val="000F4D13"/>
    <w:rsid w:val="000F4F2B"/>
    <w:rsid w:val="000F52C1"/>
    <w:rsid w:val="000F52D4"/>
    <w:rsid w:val="000F5374"/>
    <w:rsid w:val="000F59DD"/>
    <w:rsid w:val="000F5F5E"/>
    <w:rsid w:val="000F6127"/>
    <w:rsid w:val="000F612A"/>
    <w:rsid w:val="000F6739"/>
    <w:rsid w:val="000F6951"/>
    <w:rsid w:val="000F6C3C"/>
    <w:rsid w:val="000F6D99"/>
    <w:rsid w:val="000F74D2"/>
    <w:rsid w:val="000F76A0"/>
    <w:rsid w:val="000F7925"/>
    <w:rsid w:val="001004CE"/>
    <w:rsid w:val="001007E8"/>
    <w:rsid w:val="00100B4E"/>
    <w:rsid w:val="00100E5A"/>
    <w:rsid w:val="001010AC"/>
    <w:rsid w:val="001014B5"/>
    <w:rsid w:val="0010184F"/>
    <w:rsid w:val="00101881"/>
    <w:rsid w:val="001019B8"/>
    <w:rsid w:val="00101AA0"/>
    <w:rsid w:val="00101F18"/>
    <w:rsid w:val="00101FB7"/>
    <w:rsid w:val="001023C0"/>
    <w:rsid w:val="001030CA"/>
    <w:rsid w:val="001030FA"/>
    <w:rsid w:val="00104DAD"/>
    <w:rsid w:val="00104DBE"/>
    <w:rsid w:val="00105174"/>
    <w:rsid w:val="00105194"/>
    <w:rsid w:val="001059BB"/>
    <w:rsid w:val="00106523"/>
    <w:rsid w:val="00106713"/>
    <w:rsid w:val="00106925"/>
    <w:rsid w:val="00106B84"/>
    <w:rsid w:val="00107016"/>
    <w:rsid w:val="0011059E"/>
    <w:rsid w:val="001105A6"/>
    <w:rsid w:val="00110CFB"/>
    <w:rsid w:val="001110CF"/>
    <w:rsid w:val="001110EB"/>
    <w:rsid w:val="00111400"/>
    <w:rsid w:val="00111729"/>
    <w:rsid w:val="00111776"/>
    <w:rsid w:val="0011184D"/>
    <w:rsid w:val="00111990"/>
    <w:rsid w:val="00111E8D"/>
    <w:rsid w:val="0011297A"/>
    <w:rsid w:val="00112A6E"/>
    <w:rsid w:val="0011352D"/>
    <w:rsid w:val="0011371D"/>
    <w:rsid w:val="00113EB0"/>
    <w:rsid w:val="00114BA0"/>
    <w:rsid w:val="00114D6E"/>
    <w:rsid w:val="00114E0A"/>
    <w:rsid w:val="00114E91"/>
    <w:rsid w:val="00115071"/>
    <w:rsid w:val="00116E7C"/>
    <w:rsid w:val="001171D5"/>
    <w:rsid w:val="0011755B"/>
    <w:rsid w:val="00120726"/>
    <w:rsid w:val="00120816"/>
    <w:rsid w:val="001208DF"/>
    <w:rsid w:val="00120AC3"/>
    <w:rsid w:val="00120CDA"/>
    <w:rsid w:val="00120DD2"/>
    <w:rsid w:val="00120F1E"/>
    <w:rsid w:val="00121038"/>
    <w:rsid w:val="0012122F"/>
    <w:rsid w:val="00121539"/>
    <w:rsid w:val="00121880"/>
    <w:rsid w:val="00121CFF"/>
    <w:rsid w:val="00121EB9"/>
    <w:rsid w:val="00121F5F"/>
    <w:rsid w:val="00122804"/>
    <w:rsid w:val="00122E2E"/>
    <w:rsid w:val="00122E53"/>
    <w:rsid w:val="001230B4"/>
    <w:rsid w:val="0012318A"/>
    <w:rsid w:val="0012329D"/>
    <w:rsid w:val="00123301"/>
    <w:rsid w:val="001233D6"/>
    <w:rsid w:val="001239BB"/>
    <w:rsid w:val="00123E1E"/>
    <w:rsid w:val="0012429E"/>
    <w:rsid w:val="00124359"/>
    <w:rsid w:val="00124AEC"/>
    <w:rsid w:val="00124E60"/>
    <w:rsid w:val="001251F7"/>
    <w:rsid w:val="00125357"/>
    <w:rsid w:val="00125D77"/>
    <w:rsid w:val="00125F99"/>
    <w:rsid w:val="0012600F"/>
    <w:rsid w:val="00126B0B"/>
    <w:rsid w:val="00127023"/>
    <w:rsid w:val="00127A6D"/>
    <w:rsid w:val="00127C2F"/>
    <w:rsid w:val="00130230"/>
    <w:rsid w:val="0013057A"/>
    <w:rsid w:val="00130829"/>
    <w:rsid w:val="00130920"/>
    <w:rsid w:val="00130A6E"/>
    <w:rsid w:val="00130D09"/>
    <w:rsid w:val="00130D81"/>
    <w:rsid w:val="001310BE"/>
    <w:rsid w:val="00131476"/>
    <w:rsid w:val="00131706"/>
    <w:rsid w:val="001320FB"/>
    <w:rsid w:val="0013218E"/>
    <w:rsid w:val="00132223"/>
    <w:rsid w:val="001322B4"/>
    <w:rsid w:val="00132497"/>
    <w:rsid w:val="001337CF"/>
    <w:rsid w:val="001337DE"/>
    <w:rsid w:val="00133970"/>
    <w:rsid w:val="00133C7D"/>
    <w:rsid w:val="00133CA4"/>
    <w:rsid w:val="00134162"/>
    <w:rsid w:val="00134262"/>
    <w:rsid w:val="00134773"/>
    <w:rsid w:val="001348FD"/>
    <w:rsid w:val="001351AE"/>
    <w:rsid w:val="001351E8"/>
    <w:rsid w:val="00135304"/>
    <w:rsid w:val="0013549C"/>
    <w:rsid w:val="00135881"/>
    <w:rsid w:val="0013591F"/>
    <w:rsid w:val="00135D66"/>
    <w:rsid w:val="00136246"/>
    <w:rsid w:val="001364AF"/>
    <w:rsid w:val="001367B0"/>
    <w:rsid w:val="00136CDC"/>
    <w:rsid w:val="00136DCA"/>
    <w:rsid w:val="00136F11"/>
    <w:rsid w:val="00136F59"/>
    <w:rsid w:val="0013779F"/>
    <w:rsid w:val="00137922"/>
    <w:rsid w:val="00137A74"/>
    <w:rsid w:val="00137D6E"/>
    <w:rsid w:val="00140093"/>
    <w:rsid w:val="00140BD9"/>
    <w:rsid w:val="00140E09"/>
    <w:rsid w:val="001411A3"/>
    <w:rsid w:val="0014132F"/>
    <w:rsid w:val="00141A55"/>
    <w:rsid w:val="00141BEC"/>
    <w:rsid w:val="001421C8"/>
    <w:rsid w:val="0014240B"/>
    <w:rsid w:val="00142524"/>
    <w:rsid w:val="001426FE"/>
    <w:rsid w:val="0014282B"/>
    <w:rsid w:val="00142DDB"/>
    <w:rsid w:val="00143393"/>
    <w:rsid w:val="0014347C"/>
    <w:rsid w:val="00143CD6"/>
    <w:rsid w:val="00143D3F"/>
    <w:rsid w:val="00144015"/>
    <w:rsid w:val="001446E1"/>
    <w:rsid w:val="00144CCD"/>
    <w:rsid w:val="0014539C"/>
    <w:rsid w:val="00145764"/>
    <w:rsid w:val="00145C70"/>
    <w:rsid w:val="00145F79"/>
    <w:rsid w:val="00146206"/>
    <w:rsid w:val="0014714D"/>
    <w:rsid w:val="0014729A"/>
    <w:rsid w:val="001474AE"/>
    <w:rsid w:val="0014765D"/>
    <w:rsid w:val="001476EF"/>
    <w:rsid w:val="00147A0C"/>
    <w:rsid w:val="00147B55"/>
    <w:rsid w:val="00147C26"/>
    <w:rsid w:val="00147EB4"/>
    <w:rsid w:val="00147FC4"/>
    <w:rsid w:val="0015011D"/>
    <w:rsid w:val="00150166"/>
    <w:rsid w:val="00150A39"/>
    <w:rsid w:val="00150C82"/>
    <w:rsid w:val="0015103C"/>
    <w:rsid w:val="001519E2"/>
    <w:rsid w:val="0015209B"/>
    <w:rsid w:val="001521F8"/>
    <w:rsid w:val="0015268F"/>
    <w:rsid w:val="00152A15"/>
    <w:rsid w:val="00152FE9"/>
    <w:rsid w:val="00153265"/>
    <w:rsid w:val="00154128"/>
    <w:rsid w:val="00154637"/>
    <w:rsid w:val="00154DA4"/>
    <w:rsid w:val="00155240"/>
    <w:rsid w:val="0015531A"/>
    <w:rsid w:val="001553C9"/>
    <w:rsid w:val="00155667"/>
    <w:rsid w:val="00155ACA"/>
    <w:rsid w:val="00155EA2"/>
    <w:rsid w:val="0015610A"/>
    <w:rsid w:val="00156577"/>
    <w:rsid w:val="00156751"/>
    <w:rsid w:val="00156790"/>
    <w:rsid w:val="00156826"/>
    <w:rsid w:val="00156BC3"/>
    <w:rsid w:val="0015705E"/>
    <w:rsid w:val="001570B2"/>
    <w:rsid w:val="0015710F"/>
    <w:rsid w:val="001572C4"/>
    <w:rsid w:val="00157D0E"/>
    <w:rsid w:val="00157ECF"/>
    <w:rsid w:val="0016088E"/>
    <w:rsid w:val="00161056"/>
    <w:rsid w:val="0016181E"/>
    <w:rsid w:val="00161935"/>
    <w:rsid w:val="00161B0E"/>
    <w:rsid w:val="00161C15"/>
    <w:rsid w:val="00161C96"/>
    <w:rsid w:val="00161FCD"/>
    <w:rsid w:val="00162234"/>
    <w:rsid w:val="00162427"/>
    <w:rsid w:val="00162756"/>
    <w:rsid w:val="00162A8A"/>
    <w:rsid w:val="00162AC0"/>
    <w:rsid w:val="00162C4A"/>
    <w:rsid w:val="00162C69"/>
    <w:rsid w:val="0016316E"/>
    <w:rsid w:val="00163EEA"/>
    <w:rsid w:val="001640DC"/>
    <w:rsid w:val="00164C03"/>
    <w:rsid w:val="00164DAA"/>
    <w:rsid w:val="00164EB8"/>
    <w:rsid w:val="00165488"/>
    <w:rsid w:val="00165604"/>
    <w:rsid w:val="00165824"/>
    <w:rsid w:val="00166863"/>
    <w:rsid w:val="00166AB7"/>
    <w:rsid w:val="001671EF"/>
    <w:rsid w:val="00167345"/>
    <w:rsid w:val="00167770"/>
    <w:rsid w:val="00167AE1"/>
    <w:rsid w:val="001700B7"/>
    <w:rsid w:val="00170A01"/>
    <w:rsid w:val="00170A2E"/>
    <w:rsid w:val="001717E7"/>
    <w:rsid w:val="00171998"/>
    <w:rsid w:val="0017261D"/>
    <w:rsid w:val="00172A9D"/>
    <w:rsid w:val="00172B91"/>
    <w:rsid w:val="00172EAF"/>
    <w:rsid w:val="00172F09"/>
    <w:rsid w:val="0017351F"/>
    <w:rsid w:val="00173738"/>
    <w:rsid w:val="00173B33"/>
    <w:rsid w:val="00173EDB"/>
    <w:rsid w:val="001745FB"/>
    <w:rsid w:val="0017493B"/>
    <w:rsid w:val="00174BF4"/>
    <w:rsid w:val="00174DBE"/>
    <w:rsid w:val="00174E62"/>
    <w:rsid w:val="0017563E"/>
    <w:rsid w:val="00175683"/>
    <w:rsid w:val="00175779"/>
    <w:rsid w:val="00175ED4"/>
    <w:rsid w:val="001765E3"/>
    <w:rsid w:val="001767C0"/>
    <w:rsid w:val="00176B71"/>
    <w:rsid w:val="00176EA6"/>
    <w:rsid w:val="00177353"/>
    <w:rsid w:val="001773C2"/>
    <w:rsid w:val="001774A0"/>
    <w:rsid w:val="00177511"/>
    <w:rsid w:val="001775E0"/>
    <w:rsid w:val="00180F35"/>
    <w:rsid w:val="001816E1"/>
    <w:rsid w:val="0018222E"/>
    <w:rsid w:val="001822E7"/>
    <w:rsid w:val="001823DD"/>
    <w:rsid w:val="0018243B"/>
    <w:rsid w:val="0018273C"/>
    <w:rsid w:val="0018288D"/>
    <w:rsid w:val="00182A7B"/>
    <w:rsid w:val="00182AF7"/>
    <w:rsid w:val="00182D64"/>
    <w:rsid w:val="0018335E"/>
    <w:rsid w:val="0018349A"/>
    <w:rsid w:val="00183C55"/>
    <w:rsid w:val="00183D8A"/>
    <w:rsid w:val="00184138"/>
    <w:rsid w:val="001843A7"/>
    <w:rsid w:val="00184456"/>
    <w:rsid w:val="001844A4"/>
    <w:rsid w:val="00184B54"/>
    <w:rsid w:val="00184C72"/>
    <w:rsid w:val="00184F5C"/>
    <w:rsid w:val="0018533E"/>
    <w:rsid w:val="00185499"/>
    <w:rsid w:val="001860F4"/>
    <w:rsid w:val="001861D3"/>
    <w:rsid w:val="001868F3"/>
    <w:rsid w:val="00186984"/>
    <w:rsid w:val="00187043"/>
    <w:rsid w:val="0018715D"/>
    <w:rsid w:val="001873EA"/>
    <w:rsid w:val="001875A7"/>
    <w:rsid w:val="001875C8"/>
    <w:rsid w:val="001875E4"/>
    <w:rsid w:val="00187DD5"/>
    <w:rsid w:val="00190061"/>
    <w:rsid w:val="0019070F"/>
    <w:rsid w:val="001910F9"/>
    <w:rsid w:val="001917B8"/>
    <w:rsid w:val="00191B8F"/>
    <w:rsid w:val="00191BF2"/>
    <w:rsid w:val="0019201A"/>
    <w:rsid w:val="001921D8"/>
    <w:rsid w:val="00192C1A"/>
    <w:rsid w:val="00192CC1"/>
    <w:rsid w:val="00193042"/>
    <w:rsid w:val="001937E3"/>
    <w:rsid w:val="00193B76"/>
    <w:rsid w:val="00194219"/>
    <w:rsid w:val="0019442A"/>
    <w:rsid w:val="00194473"/>
    <w:rsid w:val="001948BA"/>
    <w:rsid w:val="00194A5F"/>
    <w:rsid w:val="001950DF"/>
    <w:rsid w:val="001951A6"/>
    <w:rsid w:val="00195212"/>
    <w:rsid w:val="001955F6"/>
    <w:rsid w:val="001956FB"/>
    <w:rsid w:val="00195A9C"/>
    <w:rsid w:val="00195B93"/>
    <w:rsid w:val="00196083"/>
    <w:rsid w:val="00196932"/>
    <w:rsid w:val="00196EC9"/>
    <w:rsid w:val="0019719D"/>
    <w:rsid w:val="001971E2"/>
    <w:rsid w:val="00197247"/>
    <w:rsid w:val="00197823"/>
    <w:rsid w:val="00197AC7"/>
    <w:rsid w:val="00197BE8"/>
    <w:rsid w:val="001A0225"/>
    <w:rsid w:val="001A02B3"/>
    <w:rsid w:val="001A037E"/>
    <w:rsid w:val="001A0901"/>
    <w:rsid w:val="001A0D88"/>
    <w:rsid w:val="001A0E93"/>
    <w:rsid w:val="001A0F81"/>
    <w:rsid w:val="001A18E8"/>
    <w:rsid w:val="001A191F"/>
    <w:rsid w:val="001A1BBC"/>
    <w:rsid w:val="001A1D42"/>
    <w:rsid w:val="001A1E62"/>
    <w:rsid w:val="001A2648"/>
    <w:rsid w:val="001A36C6"/>
    <w:rsid w:val="001A38A1"/>
    <w:rsid w:val="001A3BE5"/>
    <w:rsid w:val="001A3CDA"/>
    <w:rsid w:val="001A41A6"/>
    <w:rsid w:val="001A43A3"/>
    <w:rsid w:val="001A443C"/>
    <w:rsid w:val="001A48F7"/>
    <w:rsid w:val="001A4D03"/>
    <w:rsid w:val="001A52B2"/>
    <w:rsid w:val="001A52EB"/>
    <w:rsid w:val="001A57C5"/>
    <w:rsid w:val="001A5A9F"/>
    <w:rsid w:val="001A5D9D"/>
    <w:rsid w:val="001A6143"/>
    <w:rsid w:val="001A6D05"/>
    <w:rsid w:val="001A6E1E"/>
    <w:rsid w:val="001A6F43"/>
    <w:rsid w:val="001A7204"/>
    <w:rsid w:val="001A72A0"/>
    <w:rsid w:val="001A74FA"/>
    <w:rsid w:val="001A7C52"/>
    <w:rsid w:val="001A7D69"/>
    <w:rsid w:val="001A7DDF"/>
    <w:rsid w:val="001B0461"/>
    <w:rsid w:val="001B0AE6"/>
    <w:rsid w:val="001B0B8A"/>
    <w:rsid w:val="001B0BCB"/>
    <w:rsid w:val="001B0F7C"/>
    <w:rsid w:val="001B15F9"/>
    <w:rsid w:val="001B1A7D"/>
    <w:rsid w:val="001B1B93"/>
    <w:rsid w:val="001B1EFA"/>
    <w:rsid w:val="001B28C6"/>
    <w:rsid w:val="001B31C6"/>
    <w:rsid w:val="001B34BD"/>
    <w:rsid w:val="001B3592"/>
    <w:rsid w:val="001B393B"/>
    <w:rsid w:val="001B3E17"/>
    <w:rsid w:val="001B4732"/>
    <w:rsid w:val="001B47AA"/>
    <w:rsid w:val="001B48FC"/>
    <w:rsid w:val="001B4BDD"/>
    <w:rsid w:val="001B4C15"/>
    <w:rsid w:val="001B4C70"/>
    <w:rsid w:val="001B4E00"/>
    <w:rsid w:val="001B53AB"/>
    <w:rsid w:val="001B5628"/>
    <w:rsid w:val="001B5736"/>
    <w:rsid w:val="001B5B52"/>
    <w:rsid w:val="001B5CC3"/>
    <w:rsid w:val="001B5D7B"/>
    <w:rsid w:val="001B5F0D"/>
    <w:rsid w:val="001B6A39"/>
    <w:rsid w:val="001B6A4E"/>
    <w:rsid w:val="001B6CA6"/>
    <w:rsid w:val="001B6D43"/>
    <w:rsid w:val="001B6F20"/>
    <w:rsid w:val="001B76CE"/>
    <w:rsid w:val="001B772B"/>
    <w:rsid w:val="001B7F2E"/>
    <w:rsid w:val="001C053D"/>
    <w:rsid w:val="001C085A"/>
    <w:rsid w:val="001C0992"/>
    <w:rsid w:val="001C0B3A"/>
    <w:rsid w:val="001C0FC3"/>
    <w:rsid w:val="001C104C"/>
    <w:rsid w:val="001C1C47"/>
    <w:rsid w:val="001C1DD4"/>
    <w:rsid w:val="001C22D3"/>
    <w:rsid w:val="001C2A52"/>
    <w:rsid w:val="001C2A93"/>
    <w:rsid w:val="001C2D52"/>
    <w:rsid w:val="001C2E48"/>
    <w:rsid w:val="001C38EF"/>
    <w:rsid w:val="001C3ABD"/>
    <w:rsid w:val="001C3D72"/>
    <w:rsid w:val="001C4468"/>
    <w:rsid w:val="001C4DE2"/>
    <w:rsid w:val="001C53F8"/>
    <w:rsid w:val="001C548A"/>
    <w:rsid w:val="001C5CCA"/>
    <w:rsid w:val="001C63BD"/>
    <w:rsid w:val="001C654D"/>
    <w:rsid w:val="001C6879"/>
    <w:rsid w:val="001C6C83"/>
    <w:rsid w:val="001C6D09"/>
    <w:rsid w:val="001C6F3C"/>
    <w:rsid w:val="001C6FB9"/>
    <w:rsid w:val="001C7137"/>
    <w:rsid w:val="001C78D8"/>
    <w:rsid w:val="001C7A7A"/>
    <w:rsid w:val="001C7C8D"/>
    <w:rsid w:val="001C7CF0"/>
    <w:rsid w:val="001C7F4D"/>
    <w:rsid w:val="001D06AF"/>
    <w:rsid w:val="001D0CB5"/>
    <w:rsid w:val="001D0EF1"/>
    <w:rsid w:val="001D12E6"/>
    <w:rsid w:val="001D15D6"/>
    <w:rsid w:val="001D1853"/>
    <w:rsid w:val="001D1D4D"/>
    <w:rsid w:val="001D1D75"/>
    <w:rsid w:val="001D1E9D"/>
    <w:rsid w:val="001D207F"/>
    <w:rsid w:val="001D2250"/>
    <w:rsid w:val="001D2D03"/>
    <w:rsid w:val="001D3336"/>
    <w:rsid w:val="001D40C4"/>
    <w:rsid w:val="001D44A0"/>
    <w:rsid w:val="001D4E53"/>
    <w:rsid w:val="001D53C1"/>
    <w:rsid w:val="001D5840"/>
    <w:rsid w:val="001D5A83"/>
    <w:rsid w:val="001D5E63"/>
    <w:rsid w:val="001D6085"/>
    <w:rsid w:val="001D65CF"/>
    <w:rsid w:val="001D68B1"/>
    <w:rsid w:val="001D6A82"/>
    <w:rsid w:val="001D6FDE"/>
    <w:rsid w:val="001D7337"/>
    <w:rsid w:val="001D737E"/>
    <w:rsid w:val="001D741D"/>
    <w:rsid w:val="001D761B"/>
    <w:rsid w:val="001D7647"/>
    <w:rsid w:val="001D76DF"/>
    <w:rsid w:val="001D7C66"/>
    <w:rsid w:val="001E0150"/>
    <w:rsid w:val="001E04B8"/>
    <w:rsid w:val="001E06A9"/>
    <w:rsid w:val="001E0750"/>
    <w:rsid w:val="001E08CD"/>
    <w:rsid w:val="001E0B9F"/>
    <w:rsid w:val="001E0D50"/>
    <w:rsid w:val="001E0D55"/>
    <w:rsid w:val="001E0DE2"/>
    <w:rsid w:val="001E1341"/>
    <w:rsid w:val="001E142D"/>
    <w:rsid w:val="001E147F"/>
    <w:rsid w:val="001E22F5"/>
    <w:rsid w:val="001E2A4F"/>
    <w:rsid w:val="001E3329"/>
    <w:rsid w:val="001E3548"/>
    <w:rsid w:val="001E3799"/>
    <w:rsid w:val="001E39E9"/>
    <w:rsid w:val="001E3C5F"/>
    <w:rsid w:val="001E3FE2"/>
    <w:rsid w:val="001E4249"/>
    <w:rsid w:val="001E42EC"/>
    <w:rsid w:val="001E4619"/>
    <w:rsid w:val="001E4632"/>
    <w:rsid w:val="001E480F"/>
    <w:rsid w:val="001E499A"/>
    <w:rsid w:val="001E4BFB"/>
    <w:rsid w:val="001E50AC"/>
    <w:rsid w:val="001E598E"/>
    <w:rsid w:val="001E5E31"/>
    <w:rsid w:val="001E6267"/>
    <w:rsid w:val="001E66F8"/>
    <w:rsid w:val="001E6937"/>
    <w:rsid w:val="001E6C55"/>
    <w:rsid w:val="001E6CAC"/>
    <w:rsid w:val="001E7084"/>
    <w:rsid w:val="001E7133"/>
    <w:rsid w:val="001E7448"/>
    <w:rsid w:val="001E75EE"/>
    <w:rsid w:val="001E76AD"/>
    <w:rsid w:val="001E7A47"/>
    <w:rsid w:val="001F014F"/>
    <w:rsid w:val="001F0483"/>
    <w:rsid w:val="001F052E"/>
    <w:rsid w:val="001F08B8"/>
    <w:rsid w:val="001F0AAC"/>
    <w:rsid w:val="001F0CA3"/>
    <w:rsid w:val="001F0CF0"/>
    <w:rsid w:val="001F0E37"/>
    <w:rsid w:val="001F1048"/>
    <w:rsid w:val="001F1DFF"/>
    <w:rsid w:val="001F2070"/>
    <w:rsid w:val="001F22D7"/>
    <w:rsid w:val="001F2D09"/>
    <w:rsid w:val="001F3956"/>
    <w:rsid w:val="001F3B8B"/>
    <w:rsid w:val="001F3C8E"/>
    <w:rsid w:val="001F3F9D"/>
    <w:rsid w:val="001F41D6"/>
    <w:rsid w:val="001F44E8"/>
    <w:rsid w:val="001F4BBF"/>
    <w:rsid w:val="001F53D8"/>
    <w:rsid w:val="001F58A1"/>
    <w:rsid w:val="001F701B"/>
    <w:rsid w:val="001F71B9"/>
    <w:rsid w:val="001F724B"/>
    <w:rsid w:val="001F7701"/>
    <w:rsid w:val="001F7C06"/>
    <w:rsid w:val="001F7D8E"/>
    <w:rsid w:val="002002C8"/>
    <w:rsid w:val="0020086D"/>
    <w:rsid w:val="0020096D"/>
    <w:rsid w:val="00200C0A"/>
    <w:rsid w:val="00200E20"/>
    <w:rsid w:val="00201817"/>
    <w:rsid w:val="00201864"/>
    <w:rsid w:val="00201B97"/>
    <w:rsid w:val="00201E12"/>
    <w:rsid w:val="00201FF9"/>
    <w:rsid w:val="002025C8"/>
    <w:rsid w:val="002025ED"/>
    <w:rsid w:val="00202FD2"/>
    <w:rsid w:val="002033E0"/>
    <w:rsid w:val="00203494"/>
    <w:rsid w:val="0020363D"/>
    <w:rsid w:val="00203930"/>
    <w:rsid w:val="00203CF4"/>
    <w:rsid w:val="00204300"/>
    <w:rsid w:val="002047B3"/>
    <w:rsid w:val="002052A8"/>
    <w:rsid w:val="002055AA"/>
    <w:rsid w:val="002055D6"/>
    <w:rsid w:val="00205684"/>
    <w:rsid w:val="00205CCC"/>
    <w:rsid w:val="00205FE8"/>
    <w:rsid w:val="0020603F"/>
    <w:rsid w:val="00206269"/>
    <w:rsid w:val="00206BA3"/>
    <w:rsid w:val="00206DEF"/>
    <w:rsid w:val="00206E13"/>
    <w:rsid w:val="0020740B"/>
    <w:rsid w:val="002079DB"/>
    <w:rsid w:val="00207A72"/>
    <w:rsid w:val="00207C9C"/>
    <w:rsid w:val="00207DAE"/>
    <w:rsid w:val="002107ED"/>
    <w:rsid w:val="00210B73"/>
    <w:rsid w:val="00210D66"/>
    <w:rsid w:val="0021105E"/>
    <w:rsid w:val="0021155B"/>
    <w:rsid w:val="0021191D"/>
    <w:rsid w:val="00212E28"/>
    <w:rsid w:val="00212F17"/>
    <w:rsid w:val="00213007"/>
    <w:rsid w:val="002134BC"/>
    <w:rsid w:val="00213AE3"/>
    <w:rsid w:val="002146D2"/>
    <w:rsid w:val="00214A7D"/>
    <w:rsid w:val="00214E6C"/>
    <w:rsid w:val="00215AFD"/>
    <w:rsid w:val="00215B99"/>
    <w:rsid w:val="002167CD"/>
    <w:rsid w:val="00216BF8"/>
    <w:rsid w:val="002170FC"/>
    <w:rsid w:val="0021734C"/>
    <w:rsid w:val="0021757B"/>
    <w:rsid w:val="00217B63"/>
    <w:rsid w:val="00217FD2"/>
    <w:rsid w:val="00220308"/>
    <w:rsid w:val="00220598"/>
    <w:rsid w:val="0022072F"/>
    <w:rsid w:val="00220B22"/>
    <w:rsid w:val="00221039"/>
    <w:rsid w:val="002212EB"/>
    <w:rsid w:val="00221497"/>
    <w:rsid w:val="002215DC"/>
    <w:rsid w:val="00221704"/>
    <w:rsid w:val="00221941"/>
    <w:rsid w:val="00222160"/>
    <w:rsid w:val="002226D7"/>
    <w:rsid w:val="002227C9"/>
    <w:rsid w:val="00222B4E"/>
    <w:rsid w:val="002232EA"/>
    <w:rsid w:val="002235AD"/>
    <w:rsid w:val="00223787"/>
    <w:rsid w:val="00223788"/>
    <w:rsid w:val="002244CF"/>
    <w:rsid w:val="002247A3"/>
    <w:rsid w:val="002249A6"/>
    <w:rsid w:val="00224A0B"/>
    <w:rsid w:val="00224AD7"/>
    <w:rsid w:val="00224BA4"/>
    <w:rsid w:val="00224FEB"/>
    <w:rsid w:val="0022546D"/>
    <w:rsid w:val="002256B3"/>
    <w:rsid w:val="002266E1"/>
    <w:rsid w:val="0022682E"/>
    <w:rsid w:val="00226ACE"/>
    <w:rsid w:val="00227284"/>
    <w:rsid w:val="002277D6"/>
    <w:rsid w:val="00227B75"/>
    <w:rsid w:val="00230196"/>
    <w:rsid w:val="002305EC"/>
    <w:rsid w:val="00230887"/>
    <w:rsid w:val="00230D3C"/>
    <w:rsid w:val="002310A7"/>
    <w:rsid w:val="002310AD"/>
    <w:rsid w:val="0023167B"/>
    <w:rsid w:val="00231E6F"/>
    <w:rsid w:val="00232283"/>
    <w:rsid w:val="0023237C"/>
    <w:rsid w:val="002327EC"/>
    <w:rsid w:val="0023289C"/>
    <w:rsid w:val="00232A18"/>
    <w:rsid w:val="00232A98"/>
    <w:rsid w:val="00232EC4"/>
    <w:rsid w:val="00233AE7"/>
    <w:rsid w:val="00233FBA"/>
    <w:rsid w:val="00234267"/>
    <w:rsid w:val="002347D6"/>
    <w:rsid w:val="0023487F"/>
    <w:rsid w:val="0023493F"/>
    <w:rsid w:val="00234AB2"/>
    <w:rsid w:val="00234E57"/>
    <w:rsid w:val="002359B9"/>
    <w:rsid w:val="00235EB7"/>
    <w:rsid w:val="00236418"/>
    <w:rsid w:val="002365D3"/>
    <w:rsid w:val="00236B4F"/>
    <w:rsid w:val="002374A4"/>
    <w:rsid w:val="0023755E"/>
    <w:rsid w:val="002376BF"/>
    <w:rsid w:val="00237713"/>
    <w:rsid w:val="00237842"/>
    <w:rsid w:val="00237DC8"/>
    <w:rsid w:val="00240100"/>
    <w:rsid w:val="002407BC"/>
    <w:rsid w:val="002408F3"/>
    <w:rsid w:val="00240BB4"/>
    <w:rsid w:val="00240E48"/>
    <w:rsid w:val="00240FA9"/>
    <w:rsid w:val="002411E1"/>
    <w:rsid w:val="002413EE"/>
    <w:rsid w:val="00241448"/>
    <w:rsid w:val="00241AFB"/>
    <w:rsid w:val="00241EB7"/>
    <w:rsid w:val="0024241B"/>
    <w:rsid w:val="00242731"/>
    <w:rsid w:val="00242E8D"/>
    <w:rsid w:val="00243512"/>
    <w:rsid w:val="0024356C"/>
    <w:rsid w:val="002436DA"/>
    <w:rsid w:val="00243DD7"/>
    <w:rsid w:val="00243E47"/>
    <w:rsid w:val="00243FE0"/>
    <w:rsid w:val="00244929"/>
    <w:rsid w:val="0024528B"/>
    <w:rsid w:val="00245452"/>
    <w:rsid w:val="002459B4"/>
    <w:rsid w:val="00245E05"/>
    <w:rsid w:val="0024640E"/>
    <w:rsid w:val="0024679A"/>
    <w:rsid w:val="0024686B"/>
    <w:rsid w:val="00247019"/>
    <w:rsid w:val="0024717D"/>
    <w:rsid w:val="00247501"/>
    <w:rsid w:val="002477FF"/>
    <w:rsid w:val="002479F9"/>
    <w:rsid w:val="00247F4E"/>
    <w:rsid w:val="00250747"/>
    <w:rsid w:val="00250A26"/>
    <w:rsid w:val="00250A64"/>
    <w:rsid w:val="00250BD9"/>
    <w:rsid w:val="00250DC1"/>
    <w:rsid w:val="00250F7E"/>
    <w:rsid w:val="002514DE"/>
    <w:rsid w:val="00251BFE"/>
    <w:rsid w:val="00251C6C"/>
    <w:rsid w:val="00251F6C"/>
    <w:rsid w:val="002528C3"/>
    <w:rsid w:val="00252C59"/>
    <w:rsid w:val="00253127"/>
    <w:rsid w:val="002533E7"/>
    <w:rsid w:val="00253678"/>
    <w:rsid w:val="00253700"/>
    <w:rsid w:val="002538FB"/>
    <w:rsid w:val="00253B95"/>
    <w:rsid w:val="00253F85"/>
    <w:rsid w:val="002546D8"/>
    <w:rsid w:val="002547CF"/>
    <w:rsid w:val="00254CAF"/>
    <w:rsid w:val="00255344"/>
    <w:rsid w:val="0025550F"/>
    <w:rsid w:val="002558F8"/>
    <w:rsid w:val="00256BE9"/>
    <w:rsid w:val="00256E93"/>
    <w:rsid w:val="00256F85"/>
    <w:rsid w:val="002573E5"/>
    <w:rsid w:val="00257595"/>
    <w:rsid w:val="00257AB6"/>
    <w:rsid w:val="00257D2E"/>
    <w:rsid w:val="00257EA2"/>
    <w:rsid w:val="00260234"/>
    <w:rsid w:val="00260C73"/>
    <w:rsid w:val="00261516"/>
    <w:rsid w:val="002615AC"/>
    <w:rsid w:val="00261757"/>
    <w:rsid w:val="00261C1C"/>
    <w:rsid w:val="002628DE"/>
    <w:rsid w:val="00262D3D"/>
    <w:rsid w:val="00262E2E"/>
    <w:rsid w:val="002634C5"/>
    <w:rsid w:val="00263A79"/>
    <w:rsid w:val="00263B66"/>
    <w:rsid w:val="00264190"/>
    <w:rsid w:val="002641D7"/>
    <w:rsid w:val="00264359"/>
    <w:rsid w:val="0026464A"/>
    <w:rsid w:val="00264737"/>
    <w:rsid w:val="00264850"/>
    <w:rsid w:val="00264942"/>
    <w:rsid w:val="00264D42"/>
    <w:rsid w:val="0026537A"/>
    <w:rsid w:val="00265B0C"/>
    <w:rsid w:val="00265ED4"/>
    <w:rsid w:val="00266205"/>
    <w:rsid w:val="00266325"/>
    <w:rsid w:val="002667B7"/>
    <w:rsid w:val="002669FE"/>
    <w:rsid w:val="00266E16"/>
    <w:rsid w:val="00267050"/>
    <w:rsid w:val="002670DA"/>
    <w:rsid w:val="00267236"/>
    <w:rsid w:val="00267772"/>
    <w:rsid w:val="00267829"/>
    <w:rsid w:val="0026782F"/>
    <w:rsid w:val="0026788D"/>
    <w:rsid w:val="002679B9"/>
    <w:rsid w:val="00267B40"/>
    <w:rsid w:val="00267D42"/>
    <w:rsid w:val="00267FE9"/>
    <w:rsid w:val="00270B6D"/>
    <w:rsid w:val="00270CF9"/>
    <w:rsid w:val="00271407"/>
    <w:rsid w:val="00271884"/>
    <w:rsid w:val="00271B00"/>
    <w:rsid w:val="00271C5B"/>
    <w:rsid w:val="002721DE"/>
    <w:rsid w:val="0027257E"/>
    <w:rsid w:val="002725CF"/>
    <w:rsid w:val="002726CD"/>
    <w:rsid w:val="00272E36"/>
    <w:rsid w:val="00273886"/>
    <w:rsid w:val="00273DD4"/>
    <w:rsid w:val="00273FB1"/>
    <w:rsid w:val="00274C5B"/>
    <w:rsid w:val="00274EAF"/>
    <w:rsid w:val="002754E2"/>
    <w:rsid w:val="00275501"/>
    <w:rsid w:val="00275816"/>
    <w:rsid w:val="00275E57"/>
    <w:rsid w:val="00276515"/>
    <w:rsid w:val="00276791"/>
    <w:rsid w:val="002768E8"/>
    <w:rsid w:val="002773DC"/>
    <w:rsid w:val="0027768F"/>
    <w:rsid w:val="0027793D"/>
    <w:rsid w:val="00277ED5"/>
    <w:rsid w:val="00280190"/>
    <w:rsid w:val="00280244"/>
    <w:rsid w:val="00280CDD"/>
    <w:rsid w:val="00281295"/>
    <w:rsid w:val="00281E6D"/>
    <w:rsid w:val="002820DD"/>
    <w:rsid w:val="002820E2"/>
    <w:rsid w:val="0028219A"/>
    <w:rsid w:val="00282253"/>
    <w:rsid w:val="00282B84"/>
    <w:rsid w:val="00283012"/>
    <w:rsid w:val="002830CC"/>
    <w:rsid w:val="00283680"/>
    <w:rsid w:val="00283742"/>
    <w:rsid w:val="00283CBD"/>
    <w:rsid w:val="00283D9A"/>
    <w:rsid w:val="00283F5A"/>
    <w:rsid w:val="00284B37"/>
    <w:rsid w:val="00284FD8"/>
    <w:rsid w:val="00285327"/>
    <w:rsid w:val="002857F1"/>
    <w:rsid w:val="0028588D"/>
    <w:rsid w:val="00285C22"/>
    <w:rsid w:val="0028681A"/>
    <w:rsid w:val="00286894"/>
    <w:rsid w:val="0028690D"/>
    <w:rsid w:val="00287215"/>
    <w:rsid w:val="002877E3"/>
    <w:rsid w:val="00287D1F"/>
    <w:rsid w:val="002901FA"/>
    <w:rsid w:val="002905B0"/>
    <w:rsid w:val="00290811"/>
    <w:rsid w:val="00291868"/>
    <w:rsid w:val="00291C2C"/>
    <w:rsid w:val="00292B9F"/>
    <w:rsid w:val="00292EA3"/>
    <w:rsid w:val="00293180"/>
    <w:rsid w:val="00293524"/>
    <w:rsid w:val="0029357F"/>
    <w:rsid w:val="002937F5"/>
    <w:rsid w:val="0029392E"/>
    <w:rsid w:val="00293A1E"/>
    <w:rsid w:val="00293A5E"/>
    <w:rsid w:val="00294252"/>
    <w:rsid w:val="00294842"/>
    <w:rsid w:val="00294851"/>
    <w:rsid w:val="00294D60"/>
    <w:rsid w:val="00294E78"/>
    <w:rsid w:val="00294FCE"/>
    <w:rsid w:val="00295072"/>
    <w:rsid w:val="00295BCE"/>
    <w:rsid w:val="00295D6E"/>
    <w:rsid w:val="00295D82"/>
    <w:rsid w:val="00295FD8"/>
    <w:rsid w:val="002963BF"/>
    <w:rsid w:val="00296831"/>
    <w:rsid w:val="002969CC"/>
    <w:rsid w:val="002969F6"/>
    <w:rsid w:val="00296CD9"/>
    <w:rsid w:val="00296ECE"/>
    <w:rsid w:val="00297213"/>
    <w:rsid w:val="002973E7"/>
    <w:rsid w:val="00297530"/>
    <w:rsid w:val="00297BF7"/>
    <w:rsid w:val="00297D75"/>
    <w:rsid w:val="00297FAC"/>
    <w:rsid w:val="002A1059"/>
    <w:rsid w:val="002A1473"/>
    <w:rsid w:val="002A1476"/>
    <w:rsid w:val="002A176C"/>
    <w:rsid w:val="002A1874"/>
    <w:rsid w:val="002A1FE4"/>
    <w:rsid w:val="002A1FE9"/>
    <w:rsid w:val="002A24B6"/>
    <w:rsid w:val="002A3342"/>
    <w:rsid w:val="002A3BD3"/>
    <w:rsid w:val="002A3CC6"/>
    <w:rsid w:val="002A3CE3"/>
    <w:rsid w:val="002A3D78"/>
    <w:rsid w:val="002A496C"/>
    <w:rsid w:val="002A4C96"/>
    <w:rsid w:val="002A4CDA"/>
    <w:rsid w:val="002A50B5"/>
    <w:rsid w:val="002A50FE"/>
    <w:rsid w:val="002A514B"/>
    <w:rsid w:val="002A538D"/>
    <w:rsid w:val="002A553F"/>
    <w:rsid w:val="002A5B46"/>
    <w:rsid w:val="002A5B86"/>
    <w:rsid w:val="002A5EAE"/>
    <w:rsid w:val="002A611E"/>
    <w:rsid w:val="002A61C8"/>
    <w:rsid w:val="002A6253"/>
    <w:rsid w:val="002A628E"/>
    <w:rsid w:val="002A62C1"/>
    <w:rsid w:val="002A697E"/>
    <w:rsid w:val="002A7081"/>
    <w:rsid w:val="002A70BC"/>
    <w:rsid w:val="002A71C8"/>
    <w:rsid w:val="002A76CC"/>
    <w:rsid w:val="002B0112"/>
    <w:rsid w:val="002B0246"/>
    <w:rsid w:val="002B0346"/>
    <w:rsid w:val="002B0A60"/>
    <w:rsid w:val="002B1122"/>
    <w:rsid w:val="002B1437"/>
    <w:rsid w:val="002B1546"/>
    <w:rsid w:val="002B1853"/>
    <w:rsid w:val="002B1CA1"/>
    <w:rsid w:val="002B1F42"/>
    <w:rsid w:val="002B2385"/>
    <w:rsid w:val="002B2FDE"/>
    <w:rsid w:val="002B3277"/>
    <w:rsid w:val="002B3325"/>
    <w:rsid w:val="002B3379"/>
    <w:rsid w:val="002B3990"/>
    <w:rsid w:val="002B3D23"/>
    <w:rsid w:val="002B3E49"/>
    <w:rsid w:val="002B3EFD"/>
    <w:rsid w:val="002B3F01"/>
    <w:rsid w:val="002B438B"/>
    <w:rsid w:val="002B43C0"/>
    <w:rsid w:val="002B43F7"/>
    <w:rsid w:val="002B5134"/>
    <w:rsid w:val="002B5359"/>
    <w:rsid w:val="002B572A"/>
    <w:rsid w:val="002B58B7"/>
    <w:rsid w:val="002B5968"/>
    <w:rsid w:val="002B60EC"/>
    <w:rsid w:val="002B667C"/>
    <w:rsid w:val="002B68EC"/>
    <w:rsid w:val="002B693D"/>
    <w:rsid w:val="002B6CB0"/>
    <w:rsid w:val="002B7007"/>
    <w:rsid w:val="002B7102"/>
    <w:rsid w:val="002B7566"/>
    <w:rsid w:val="002B7AE1"/>
    <w:rsid w:val="002B7BB5"/>
    <w:rsid w:val="002B7E06"/>
    <w:rsid w:val="002B7EBC"/>
    <w:rsid w:val="002C0080"/>
    <w:rsid w:val="002C06B6"/>
    <w:rsid w:val="002C0B0D"/>
    <w:rsid w:val="002C109B"/>
    <w:rsid w:val="002C1735"/>
    <w:rsid w:val="002C1833"/>
    <w:rsid w:val="002C18A8"/>
    <w:rsid w:val="002C1B16"/>
    <w:rsid w:val="002C1D43"/>
    <w:rsid w:val="002C20BC"/>
    <w:rsid w:val="002C2BDE"/>
    <w:rsid w:val="002C2C04"/>
    <w:rsid w:val="002C2E93"/>
    <w:rsid w:val="002C38D3"/>
    <w:rsid w:val="002C40A3"/>
    <w:rsid w:val="002C43A3"/>
    <w:rsid w:val="002C45A7"/>
    <w:rsid w:val="002C4821"/>
    <w:rsid w:val="002C4849"/>
    <w:rsid w:val="002C49CF"/>
    <w:rsid w:val="002C4BA8"/>
    <w:rsid w:val="002C5323"/>
    <w:rsid w:val="002C594F"/>
    <w:rsid w:val="002C6304"/>
    <w:rsid w:val="002C663F"/>
    <w:rsid w:val="002C6D83"/>
    <w:rsid w:val="002C6E52"/>
    <w:rsid w:val="002C6EC7"/>
    <w:rsid w:val="002C6EF3"/>
    <w:rsid w:val="002C703E"/>
    <w:rsid w:val="002C73BA"/>
    <w:rsid w:val="002C742A"/>
    <w:rsid w:val="002C78CA"/>
    <w:rsid w:val="002C7D00"/>
    <w:rsid w:val="002D04E1"/>
    <w:rsid w:val="002D07D8"/>
    <w:rsid w:val="002D0982"/>
    <w:rsid w:val="002D0C5E"/>
    <w:rsid w:val="002D2395"/>
    <w:rsid w:val="002D2686"/>
    <w:rsid w:val="002D316C"/>
    <w:rsid w:val="002D319B"/>
    <w:rsid w:val="002D39BD"/>
    <w:rsid w:val="002D3DD0"/>
    <w:rsid w:val="002D3E95"/>
    <w:rsid w:val="002D3FDA"/>
    <w:rsid w:val="002D4831"/>
    <w:rsid w:val="002D4B4C"/>
    <w:rsid w:val="002D4D7C"/>
    <w:rsid w:val="002D4F75"/>
    <w:rsid w:val="002D50CD"/>
    <w:rsid w:val="002D57A1"/>
    <w:rsid w:val="002D5E79"/>
    <w:rsid w:val="002D6094"/>
    <w:rsid w:val="002D620D"/>
    <w:rsid w:val="002D6657"/>
    <w:rsid w:val="002D7081"/>
    <w:rsid w:val="002D72E1"/>
    <w:rsid w:val="002D7C77"/>
    <w:rsid w:val="002D7E80"/>
    <w:rsid w:val="002E04D2"/>
    <w:rsid w:val="002E09F7"/>
    <w:rsid w:val="002E0AB2"/>
    <w:rsid w:val="002E0C21"/>
    <w:rsid w:val="002E0C4F"/>
    <w:rsid w:val="002E15B4"/>
    <w:rsid w:val="002E1758"/>
    <w:rsid w:val="002E17E6"/>
    <w:rsid w:val="002E1ADA"/>
    <w:rsid w:val="002E1CBC"/>
    <w:rsid w:val="002E1E4F"/>
    <w:rsid w:val="002E249B"/>
    <w:rsid w:val="002E26DE"/>
    <w:rsid w:val="002E2817"/>
    <w:rsid w:val="002E2DC8"/>
    <w:rsid w:val="002E2DE6"/>
    <w:rsid w:val="002E2F8F"/>
    <w:rsid w:val="002E3400"/>
    <w:rsid w:val="002E3960"/>
    <w:rsid w:val="002E3AD1"/>
    <w:rsid w:val="002E3B39"/>
    <w:rsid w:val="002E3CBC"/>
    <w:rsid w:val="002E3D83"/>
    <w:rsid w:val="002E4113"/>
    <w:rsid w:val="002E4E3F"/>
    <w:rsid w:val="002E59FA"/>
    <w:rsid w:val="002E5A5C"/>
    <w:rsid w:val="002E601D"/>
    <w:rsid w:val="002E64E5"/>
    <w:rsid w:val="002E65DF"/>
    <w:rsid w:val="002E6630"/>
    <w:rsid w:val="002E6684"/>
    <w:rsid w:val="002E6B08"/>
    <w:rsid w:val="002E7194"/>
    <w:rsid w:val="002E74A6"/>
    <w:rsid w:val="002E7889"/>
    <w:rsid w:val="002E7B97"/>
    <w:rsid w:val="002E7D46"/>
    <w:rsid w:val="002F043D"/>
    <w:rsid w:val="002F058D"/>
    <w:rsid w:val="002F0A03"/>
    <w:rsid w:val="002F0EB5"/>
    <w:rsid w:val="002F14E4"/>
    <w:rsid w:val="002F1878"/>
    <w:rsid w:val="002F1BEF"/>
    <w:rsid w:val="002F1C13"/>
    <w:rsid w:val="002F20AC"/>
    <w:rsid w:val="002F277F"/>
    <w:rsid w:val="002F2BA9"/>
    <w:rsid w:val="002F2D5D"/>
    <w:rsid w:val="002F2E37"/>
    <w:rsid w:val="002F30D2"/>
    <w:rsid w:val="002F31A8"/>
    <w:rsid w:val="002F32E2"/>
    <w:rsid w:val="002F3338"/>
    <w:rsid w:val="002F373E"/>
    <w:rsid w:val="002F37A1"/>
    <w:rsid w:val="002F393F"/>
    <w:rsid w:val="002F4478"/>
    <w:rsid w:val="002F496F"/>
    <w:rsid w:val="002F4A61"/>
    <w:rsid w:val="002F4FB8"/>
    <w:rsid w:val="002F51F8"/>
    <w:rsid w:val="002F5389"/>
    <w:rsid w:val="002F5842"/>
    <w:rsid w:val="002F5ABD"/>
    <w:rsid w:val="002F5C1E"/>
    <w:rsid w:val="002F5D19"/>
    <w:rsid w:val="002F6069"/>
    <w:rsid w:val="002F60C7"/>
    <w:rsid w:val="002F6374"/>
    <w:rsid w:val="002F6B79"/>
    <w:rsid w:val="002F7289"/>
    <w:rsid w:val="002F72BC"/>
    <w:rsid w:val="002F7739"/>
    <w:rsid w:val="002F7CE2"/>
    <w:rsid w:val="002F7D44"/>
    <w:rsid w:val="002F7FC8"/>
    <w:rsid w:val="003009C6"/>
    <w:rsid w:val="00300B3F"/>
    <w:rsid w:val="00301032"/>
    <w:rsid w:val="0030112E"/>
    <w:rsid w:val="00301BA7"/>
    <w:rsid w:val="00301E8D"/>
    <w:rsid w:val="003020FE"/>
    <w:rsid w:val="003021DC"/>
    <w:rsid w:val="00302381"/>
    <w:rsid w:val="003029B9"/>
    <w:rsid w:val="00302E74"/>
    <w:rsid w:val="0030385C"/>
    <w:rsid w:val="00303898"/>
    <w:rsid w:val="00303BBF"/>
    <w:rsid w:val="00304879"/>
    <w:rsid w:val="00304C54"/>
    <w:rsid w:val="00304DAB"/>
    <w:rsid w:val="00304FEA"/>
    <w:rsid w:val="0030533D"/>
    <w:rsid w:val="003055FF"/>
    <w:rsid w:val="00305782"/>
    <w:rsid w:val="00305C64"/>
    <w:rsid w:val="00305DCB"/>
    <w:rsid w:val="003065E5"/>
    <w:rsid w:val="00306A07"/>
    <w:rsid w:val="00306A85"/>
    <w:rsid w:val="00306D85"/>
    <w:rsid w:val="003074CE"/>
    <w:rsid w:val="003076D1"/>
    <w:rsid w:val="00310248"/>
    <w:rsid w:val="003103C0"/>
    <w:rsid w:val="003104D0"/>
    <w:rsid w:val="00310876"/>
    <w:rsid w:val="00310A19"/>
    <w:rsid w:val="00310D08"/>
    <w:rsid w:val="00311060"/>
    <w:rsid w:val="0031183F"/>
    <w:rsid w:val="00311B1E"/>
    <w:rsid w:val="00311D4F"/>
    <w:rsid w:val="003121F5"/>
    <w:rsid w:val="00312241"/>
    <w:rsid w:val="003123DB"/>
    <w:rsid w:val="003124DA"/>
    <w:rsid w:val="003125C1"/>
    <w:rsid w:val="00312D1F"/>
    <w:rsid w:val="003138F4"/>
    <w:rsid w:val="00313AE4"/>
    <w:rsid w:val="00313B48"/>
    <w:rsid w:val="003145AF"/>
    <w:rsid w:val="0031496F"/>
    <w:rsid w:val="00314BB2"/>
    <w:rsid w:val="00315266"/>
    <w:rsid w:val="00315400"/>
    <w:rsid w:val="003159A0"/>
    <w:rsid w:val="003159CE"/>
    <w:rsid w:val="00315BFD"/>
    <w:rsid w:val="00315FB9"/>
    <w:rsid w:val="00315FE4"/>
    <w:rsid w:val="003160F9"/>
    <w:rsid w:val="00316A49"/>
    <w:rsid w:val="00316AFC"/>
    <w:rsid w:val="003170AD"/>
    <w:rsid w:val="0031716A"/>
    <w:rsid w:val="003178C3"/>
    <w:rsid w:val="00317AB0"/>
    <w:rsid w:val="00317F43"/>
    <w:rsid w:val="003202F4"/>
    <w:rsid w:val="00320306"/>
    <w:rsid w:val="00320773"/>
    <w:rsid w:val="00320A29"/>
    <w:rsid w:val="00320E84"/>
    <w:rsid w:val="00321491"/>
    <w:rsid w:val="003217AF"/>
    <w:rsid w:val="00321FFF"/>
    <w:rsid w:val="003225C5"/>
    <w:rsid w:val="003226F8"/>
    <w:rsid w:val="003228F6"/>
    <w:rsid w:val="003235BC"/>
    <w:rsid w:val="003235CD"/>
    <w:rsid w:val="00323976"/>
    <w:rsid w:val="00323DF1"/>
    <w:rsid w:val="0032472A"/>
    <w:rsid w:val="0032477C"/>
    <w:rsid w:val="00324A26"/>
    <w:rsid w:val="00324A51"/>
    <w:rsid w:val="00324D8E"/>
    <w:rsid w:val="0032507A"/>
    <w:rsid w:val="003250ED"/>
    <w:rsid w:val="003251BD"/>
    <w:rsid w:val="00325276"/>
    <w:rsid w:val="00325DD8"/>
    <w:rsid w:val="0032608E"/>
    <w:rsid w:val="003263B8"/>
    <w:rsid w:val="0032665F"/>
    <w:rsid w:val="0032694A"/>
    <w:rsid w:val="00326F72"/>
    <w:rsid w:val="003274D3"/>
    <w:rsid w:val="00327890"/>
    <w:rsid w:val="00327C56"/>
    <w:rsid w:val="00327E20"/>
    <w:rsid w:val="00327ECE"/>
    <w:rsid w:val="00327F4E"/>
    <w:rsid w:val="003304C2"/>
    <w:rsid w:val="0033064D"/>
    <w:rsid w:val="00330D2C"/>
    <w:rsid w:val="00330E71"/>
    <w:rsid w:val="00331383"/>
    <w:rsid w:val="00331D43"/>
    <w:rsid w:val="00331DEE"/>
    <w:rsid w:val="00331E01"/>
    <w:rsid w:val="0033227A"/>
    <w:rsid w:val="0033233E"/>
    <w:rsid w:val="003325C1"/>
    <w:rsid w:val="0033306C"/>
    <w:rsid w:val="003335BA"/>
    <w:rsid w:val="003341AF"/>
    <w:rsid w:val="0033430F"/>
    <w:rsid w:val="003343CB"/>
    <w:rsid w:val="0033470E"/>
    <w:rsid w:val="00334948"/>
    <w:rsid w:val="0033497D"/>
    <w:rsid w:val="00334A5D"/>
    <w:rsid w:val="00334EA7"/>
    <w:rsid w:val="003350DF"/>
    <w:rsid w:val="00335659"/>
    <w:rsid w:val="00335B00"/>
    <w:rsid w:val="00335C43"/>
    <w:rsid w:val="0033626A"/>
    <w:rsid w:val="0033694F"/>
    <w:rsid w:val="00336E93"/>
    <w:rsid w:val="00337D9F"/>
    <w:rsid w:val="00337DA1"/>
    <w:rsid w:val="00340007"/>
    <w:rsid w:val="00340172"/>
    <w:rsid w:val="00340270"/>
    <w:rsid w:val="0034027A"/>
    <w:rsid w:val="003408E9"/>
    <w:rsid w:val="003414F7"/>
    <w:rsid w:val="0034194F"/>
    <w:rsid w:val="003419EC"/>
    <w:rsid w:val="00341C3E"/>
    <w:rsid w:val="003420D6"/>
    <w:rsid w:val="0034219B"/>
    <w:rsid w:val="0034240D"/>
    <w:rsid w:val="00342548"/>
    <w:rsid w:val="00343139"/>
    <w:rsid w:val="003432AE"/>
    <w:rsid w:val="0034372B"/>
    <w:rsid w:val="00343DED"/>
    <w:rsid w:val="00343E65"/>
    <w:rsid w:val="003440DA"/>
    <w:rsid w:val="003440EF"/>
    <w:rsid w:val="00344459"/>
    <w:rsid w:val="00344522"/>
    <w:rsid w:val="0034463C"/>
    <w:rsid w:val="00345402"/>
    <w:rsid w:val="0034554C"/>
    <w:rsid w:val="00345979"/>
    <w:rsid w:val="00345AFD"/>
    <w:rsid w:val="00345E2C"/>
    <w:rsid w:val="00346386"/>
    <w:rsid w:val="00346CCE"/>
    <w:rsid w:val="00346F9B"/>
    <w:rsid w:val="0034714E"/>
    <w:rsid w:val="00347196"/>
    <w:rsid w:val="003475CE"/>
    <w:rsid w:val="00347F99"/>
    <w:rsid w:val="00350204"/>
    <w:rsid w:val="00350646"/>
    <w:rsid w:val="003506B0"/>
    <w:rsid w:val="003508EA"/>
    <w:rsid w:val="003510D0"/>
    <w:rsid w:val="00351488"/>
    <w:rsid w:val="00351971"/>
    <w:rsid w:val="00352076"/>
    <w:rsid w:val="0035226C"/>
    <w:rsid w:val="00352443"/>
    <w:rsid w:val="00353089"/>
    <w:rsid w:val="00353A8D"/>
    <w:rsid w:val="00353B3B"/>
    <w:rsid w:val="00353D06"/>
    <w:rsid w:val="003542FC"/>
    <w:rsid w:val="00354F02"/>
    <w:rsid w:val="00355394"/>
    <w:rsid w:val="003555E3"/>
    <w:rsid w:val="00355962"/>
    <w:rsid w:val="00355C94"/>
    <w:rsid w:val="00355DD5"/>
    <w:rsid w:val="00355F82"/>
    <w:rsid w:val="00356365"/>
    <w:rsid w:val="0035641A"/>
    <w:rsid w:val="00356709"/>
    <w:rsid w:val="0035695C"/>
    <w:rsid w:val="003570F3"/>
    <w:rsid w:val="003571FA"/>
    <w:rsid w:val="003575E7"/>
    <w:rsid w:val="00357752"/>
    <w:rsid w:val="00357C39"/>
    <w:rsid w:val="00357CC5"/>
    <w:rsid w:val="00360D4D"/>
    <w:rsid w:val="00360DD3"/>
    <w:rsid w:val="003616B0"/>
    <w:rsid w:val="0036215C"/>
    <w:rsid w:val="003626BD"/>
    <w:rsid w:val="00362770"/>
    <w:rsid w:val="00362B8E"/>
    <w:rsid w:val="00362F44"/>
    <w:rsid w:val="00363217"/>
    <w:rsid w:val="00363A2A"/>
    <w:rsid w:val="00363A3D"/>
    <w:rsid w:val="00363E45"/>
    <w:rsid w:val="0036457B"/>
    <w:rsid w:val="003649EA"/>
    <w:rsid w:val="00364A6B"/>
    <w:rsid w:val="00364EBD"/>
    <w:rsid w:val="00365005"/>
    <w:rsid w:val="00365058"/>
    <w:rsid w:val="00365150"/>
    <w:rsid w:val="003652D5"/>
    <w:rsid w:val="0036532C"/>
    <w:rsid w:val="0036577E"/>
    <w:rsid w:val="003659D7"/>
    <w:rsid w:val="003659FB"/>
    <w:rsid w:val="00365D8F"/>
    <w:rsid w:val="00365EF9"/>
    <w:rsid w:val="00365FDF"/>
    <w:rsid w:val="00366134"/>
    <w:rsid w:val="0036616E"/>
    <w:rsid w:val="00366846"/>
    <w:rsid w:val="003669A2"/>
    <w:rsid w:val="00366D43"/>
    <w:rsid w:val="00366DAA"/>
    <w:rsid w:val="003671D2"/>
    <w:rsid w:val="003675D9"/>
    <w:rsid w:val="003678E0"/>
    <w:rsid w:val="00367C2C"/>
    <w:rsid w:val="0037005C"/>
    <w:rsid w:val="003701F5"/>
    <w:rsid w:val="003714D0"/>
    <w:rsid w:val="00371C17"/>
    <w:rsid w:val="0037217A"/>
    <w:rsid w:val="00372489"/>
    <w:rsid w:val="00372564"/>
    <w:rsid w:val="003726E4"/>
    <w:rsid w:val="00372813"/>
    <w:rsid w:val="00372996"/>
    <w:rsid w:val="00372BB9"/>
    <w:rsid w:val="00372BFE"/>
    <w:rsid w:val="00372D37"/>
    <w:rsid w:val="00372F9D"/>
    <w:rsid w:val="00373281"/>
    <w:rsid w:val="00373342"/>
    <w:rsid w:val="0037345B"/>
    <w:rsid w:val="003737F3"/>
    <w:rsid w:val="0037397E"/>
    <w:rsid w:val="00373B00"/>
    <w:rsid w:val="00373C93"/>
    <w:rsid w:val="00373F8E"/>
    <w:rsid w:val="00374233"/>
    <w:rsid w:val="0037424F"/>
    <w:rsid w:val="003745EE"/>
    <w:rsid w:val="00374B34"/>
    <w:rsid w:val="00374C80"/>
    <w:rsid w:val="00374DAC"/>
    <w:rsid w:val="0037559F"/>
    <w:rsid w:val="003755AC"/>
    <w:rsid w:val="00375645"/>
    <w:rsid w:val="003759E9"/>
    <w:rsid w:val="00375CED"/>
    <w:rsid w:val="00375D1A"/>
    <w:rsid w:val="0037695F"/>
    <w:rsid w:val="003769ED"/>
    <w:rsid w:val="003769F1"/>
    <w:rsid w:val="00376B7A"/>
    <w:rsid w:val="00376F94"/>
    <w:rsid w:val="00376FC3"/>
    <w:rsid w:val="003771B9"/>
    <w:rsid w:val="0037736B"/>
    <w:rsid w:val="00377603"/>
    <w:rsid w:val="00377B05"/>
    <w:rsid w:val="00377EC7"/>
    <w:rsid w:val="003800D3"/>
    <w:rsid w:val="00380190"/>
    <w:rsid w:val="00380BB9"/>
    <w:rsid w:val="003811AE"/>
    <w:rsid w:val="0038131C"/>
    <w:rsid w:val="0038207F"/>
    <w:rsid w:val="0038219D"/>
    <w:rsid w:val="003824D2"/>
    <w:rsid w:val="00382ADD"/>
    <w:rsid w:val="00382DA7"/>
    <w:rsid w:val="00383BD7"/>
    <w:rsid w:val="0038413F"/>
    <w:rsid w:val="00384197"/>
    <w:rsid w:val="00384591"/>
    <w:rsid w:val="00384837"/>
    <w:rsid w:val="00384958"/>
    <w:rsid w:val="00384A8E"/>
    <w:rsid w:val="003850A0"/>
    <w:rsid w:val="0038536C"/>
    <w:rsid w:val="003854C6"/>
    <w:rsid w:val="0038578F"/>
    <w:rsid w:val="00385D12"/>
    <w:rsid w:val="003867FD"/>
    <w:rsid w:val="00386855"/>
    <w:rsid w:val="00386D99"/>
    <w:rsid w:val="00387531"/>
    <w:rsid w:val="00387745"/>
    <w:rsid w:val="00387F49"/>
    <w:rsid w:val="00390174"/>
    <w:rsid w:val="003905AB"/>
    <w:rsid w:val="003905D3"/>
    <w:rsid w:val="00390A33"/>
    <w:rsid w:val="00390AC8"/>
    <w:rsid w:val="003910B0"/>
    <w:rsid w:val="003912C9"/>
    <w:rsid w:val="00391B7D"/>
    <w:rsid w:val="00391F97"/>
    <w:rsid w:val="003920A6"/>
    <w:rsid w:val="00392214"/>
    <w:rsid w:val="00392D75"/>
    <w:rsid w:val="00393089"/>
    <w:rsid w:val="003930D6"/>
    <w:rsid w:val="00393CD9"/>
    <w:rsid w:val="00393EDC"/>
    <w:rsid w:val="003940BB"/>
    <w:rsid w:val="00394B12"/>
    <w:rsid w:val="00394C97"/>
    <w:rsid w:val="00394F1D"/>
    <w:rsid w:val="00394F78"/>
    <w:rsid w:val="00395227"/>
    <w:rsid w:val="003953AE"/>
    <w:rsid w:val="003956C6"/>
    <w:rsid w:val="0039570D"/>
    <w:rsid w:val="00395760"/>
    <w:rsid w:val="003957DE"/>
    <w:rsid w:val="00395F9B"/>
    <w:rsid w:val="00396649"/>
    <w:rsid w:val="003969B8"/>
    <w:rsid w:val="00396E7D"/>
    <w:rsid w:val="00397CE7"/>
    <w:rsid w:val="00397E1A"/>
    <w:rsid w:val="00397F90"/>
    <w:rsid w:val="003A0073"/>
    <w:rsid w:val="003A04F5"/>
    <w:rsid w:val="003A0615"/>
    <w:rsid w:val="003A0775"/>
    <w:rsid w:val="003A0878"/>
    <w:rsid w:val="003A0EC5"/>
    <w:rsid w:val="003A1266"/>
    <w:rsid w:val="003A178B"/>
    <w:rsid w:val="003A17DD"/>
    <w:rsid w:val="003A1D3B"/>
    <w:rsid w:val="003A2136"/>
    <w:rsid w:val="003A2536"/>
    <w:rsid w:val="003A270B"/>
    <w:rsid w:val="003A292D"/>
    <w:rsid w:val="003A3797"/>
    <w:rsid w:val="003A396F"/>
    <w:rsid w:val="003A3A71"/>
    <w:rsid w:val="003A3D15"/>
    <w:rsid w:val="003A40BA"/>
    <w:rsid w:val="003A4664"/>
    <w:rsid w:val="003A4F40"/>
    <w:rsid w:val="003A5186"/>
    <w:rsid w:val="003A523E"/>
    <w:rsid w:val="003A5616"/>
    <w:rsid w:val="003A6596"/>
    <w:rsid w:val="003A663A"/>
    <w:rsid w:val="003A67B7"/>
    <w:rsid w:val="003A69A1"/>
    <w:rsid w:val="003A71C3"/>
    <w:rsid w:val="003A7D34"/>
    <w:rsid w:val="003B008C"/>
    <w:rsid w:val="003B0F12"/>
    <w:rsid w:val="003B143B"/>
    <w:rsid w:val="003B23D8"/>
    <w:rsid w:val="003B247E"/>
    <w:rsid w:val="003B255E"/>
    <w:rsid w:val="003B2885"/>
    <w:rsid w:val="003B2986"/>
    <w:rsid w:val="003B298B"/>
    <w:rsid w:val="003B2A3A"/>
    <w:rsid w:val="003B2D81"/>
    <w:rsid w:val="003B3580"/>
    <w:rsid w:val="003B3AA2"/>
    <w:rsid w:val="003B3BC7"/>
    <w:rsid w:val="003B3F23"/>
    <w:rsid w:val="003B4348"/>
    <w:rsid w:val="003B43E2"/>
    <w:rsid w:val="003B4720"/>
    <w:rsid w:val="003B4D81"/>
    <w:rsid w:val="003B4FCD"/>
    <w:rsid w:val="003B537C"/>
    <w:rsid w:val="003B5FBD"/>
    <w:rsid w:val="003B627C"/>
    <w:rsid w:val="003B64A4"/>
    <w:rsid w:val="003B6753"/>
    <w:rsid w:val="003B6904"/>
    <w:rsid w:val="003B7151"/>
    <w:rsid w:val="003B72C4"/>
    <w:rsid w:val="003B72EE"/>
    <w:rsid w:val="003B760C"/>
    <w:rsid w:val="003B778A"/>
    <w:rsid w:val="003B7C2D"/>
    <w:rsid w:val="003C041E"/>
    <w:rsid w:val="003C0D91"/>
    <w:rsid w:val="003C0F52"/>
    <w:rsid w:val="003C1113"/>
    <w:rsid w:val="003C1715"/>
    <w:rsid w:val="003C1C97"/>
    <w:rsid w:val="003C2D9D"/>
    <w:rsid w:val="003C2F2A"/>
    <w:rsid w:val="003C3696"/>
    <w:rsid w:val="003C39E5"/>
    <w:rsid w:val="003C3EC2"/>
    <w:rsid w:val="003C44BB"/>
    <w:rsid w:val="003C4701"/>
    <w:rsid w:val="003C49FA"/>
    <w:rsid w:val="003C4A5C"/>
    <w:rsid w:val="003C4B78"/>
    <w:rsid w:val="003C4BA5"/>
    <w:rsid w:val="003C5E37"/>
    <w:rsid w:val="003C5E9F"/>
    <w:rsid w:val="003C633B"/>
    <w:rsid w:val="003C69DB"/>
    <w:rsid w:val="003C6A8C"/>
    <w:rsid w:val="003C6E78"/>
    <w:rsid w:val="003C7204"/>
    <w:rsid w:val="003C73A0"/>
    <w:rsid w:val="003C7538"/>
    <w:rsid w:val="003C760E"/>
    <w:rsid w:val="003C7BDB"/>
    <w:rsid w:val="003C7E1C"/>
    <w:rsid w:val="003D0593"/>
    <w:rsid w:val="003D0B29"/>
    <w:rsid w:val="003D0C2A"/>
    <w:rsid w:val="003D0DCF"/>
    <w:rsid w:val="003D0F8E"/>
    <w:rsid w:val="003D1106"/>
    <w:rsid w:val="003D1754"/>
    <w:rsid w:val="003D185E"/>
    <w:rsid w:val="003D22D3"/>
    <w:rsid w:val="003D27FD"/>
    <w:rsid w:val="003D285D"/>
    <w:rsid w:val="003D2863"/>
    <w:rsid w:val="003D2A93"/>
    <w:rsid w:val="003D2B0B"/>
    <w:rsid w:val="003D2BD1"/>
    <w:rsid w:val="003D2C25"/>
    <w:rsid w:val="003D4220"/>
    <w:rsid w:val="003D4287"/>
    <w:rsid w:val="003D46D1"/>
    <w:rsid w:val="003D4DB3"/>
    <w:rsid w:val="003D4FE9"/>
    <w:rsid w:val="003D5680"/>
    <w:rsid w:val="003D5993"/>
    <w:rsid w:val="003D59A4"/>
    <w:rsid w:val="003D5A38"/>
    <w:rsid w:val="003D5CBB"/>
    <w:rsid w:val="003D5DDC"/>
    <w:rsid w:val="003D5F17"/>
    <w:rsid w:val="003D5F21"/>
    <w:rsid w:val="003D69C9"/>
    <w:rsid w:val="003D78C4"/>
    <w:rsid w:val="003D7DAE"/>
    <w:rsid w:val="003D7F82"/>
    <w:rsid w:val="003E0323"/>
    <w:rsid w:val="003E03F1"/>
    <w:rsid w:val="003E0ABF"/>
    <w:rsid w:val="003E0BFC"/>
    <w:rsid w:val="003E0EE7"/>
    <w:rsid w:val="003E150C"/>
    <w:rsid w:val="003E1990"/>
    <w:rsid w:val="003E19C2"/>
    <w:rsid w:val="003E1BCE"/>
    <w:rsid w:val="003E2211"/>
    <w:rsid w:val="003E2CF2"/>
    <w:rsid w:val="003E33B4"/>
    <w:rsid w:val="003E34DB"/>
    <w:rsid w:val="003E3666"/>
    <w:rsid w:val="003E3B64"/>
    <w:rsid w:val="003E426D"/>
    <w:rsid w:val="003E4C64"/>
    <w:rsid w:val="003E50CB"/>
    <w:rsid w:val="003E5168"/>
    <w:rsid w:val="003E5222"/>
    <w:rsid w:val="003E522D"/>
    <w:rsid w:val="003E53E0"/>
    <w:rsid w:val="003E57A2"/>
    <w:rsid w:val="003E593B"/>
    <w:rsid w:val="003E59DE"/>
    <w:rsid w:val="003E5FFA"/>
    <w:rsid w:val="003E6A77"/>
    <w:rsid w:val="003E6E73"/>
    <w:rsid w:val="003E7342"/>
    <w:rsid w:val="003E74CF"/>
    <w:rsid w:val="003E76DA"/>
    <w:rsid w:val="003E7B33"/>
    <w:rsid w:val="003F00B8"/>
    <w:rsid w:val="003F03D6"/>
    <w:rsid w:val="003F0403"/>
    <w:rsid w:val="003F0A5F"/>
    <w:rsid w:val="003F0F16"/>
    <w:rsid w:val="003F0F87"/>
    <w:rsid w:val="003F10AD"/>
    <w:rsid w:val="003F134C"/>
    <w:rsid w:val="003F156C"/>
    <w:rsid w:val="003F1580"/>
    <w:rsid w:val="003F1F09"/>
    <w:rsid w:val="003F2316"/>
    <w:rsid w:val="003F241C"/>
    <w:rsid w:val="003F24BE"/>
    <w:rsid w:val="003F2749"/>
    <w:rsid w:val="003F2ADF"/>
    <w:rsid w:val="003F2BE1"/>
    <w:rsid w:val="003F2C18"/>
    <w:rsid w:val="003F31B3"/>
    <w:rsid w:val="003F365B"/>
    <w:rsid w:val="003F36E5"/>
    <w:rsid w:val="003F3E9B"/>
    <w:rsid w:val="003F3F17"/>
    <w:rsid w:val="003F400D"/>
    <w:rsid w:val="003F4366"/>
    <w:rsid w:val="003F48CC"/>
    <w:rsid w:val="003F4C1F"/>
    <w:rsid w:val="003F508E"/>
    <w:rsid w:val="003F50E2"/>
    <w:rsid w:val="003F5568"/>
    <w:rsid w:val="003F5786"/>
    <w:rsid w:val="003F581B"/>
    <w:rsid w:val="003F5924"/>
    <w:rsid w:val="003F5B2E"/>
    <w:rsid w:val="003F5C07"/>
    <w:rsid w:val="003F610D"/>
    <w:rsid w:val="003F619B"/>
    <w:rsid w:val="003F630B"/>
    <w:rsid w:val="003F659F"/>
    <w:rsid w:val="003F67DD"/>
    <w:rsid w:val="003F6DA6"/>
    <w:rsid w:val="003F6F2F"/>
    <w:rsid w:val="003F72E6"/>
    <w:rsid w:val="003F78C2"/>
    <w:rsid w:val="003F7B24"/>
    <w:rsid w:val="003F7BA4"/>
    <w:rsid w:val="00400184"/>
    <w:rsid w:val="004003A5"/>
    <w:rsid w:val="004008C9"/>
    <w:rsid w:val="00400C9A"/>
    <w:rsid w:val="00400FDB"/>
    <w:rsid w:val="004013C0"/>
    <w:rsid w:val="00401AAF"/>
    <w:rsid w:val="00401D26"/>
    <w:rsid w:val="00401E86"/>
    <w:rsid w:val="004020B7"/>
    <w:rsid w:val="00402643"/>
    <w:rsid w:val="004026A7"/>
    <w:rsid w:val="00402732"/>
    <w:rsid w:val="00402744"/>
    <w:rsid w:val="004029E4"/>
    <w:rsid w:val="00402DD4"/>
    <w:rsid w:val="00402E05"/>
    <w:rsid w:val="00403669"/>
    <w:rsid w:val="00403FA0"/>
    <w:rsid w:val="004041AD"/>
    <w:rsid w:val="00404338"/>
    <w:rsid w:val="00404599"/>
    <w:rsid w:val="004045F4"/>
    <w:rsid w:val="0040473A"/>
    <w:rsid w:val="0040478D"/>
    <w:rsid w:val="00404CC2"/>
    <w:rsid w:val="00404F48"/>
    <w:rsid w:val="004051E6"/>
    <w:rsid w:val="0040576F"/>
    <w:rsid w:val="00405847"/>
    <w:rsid w:val="00405B46"/>
    <w:rsid w:val="00405CEC"/>
    <w:rsid w:val="00405EAA"/>
    <w:rsid w:val="004060F5"/>
    <w:rsid w:val="00406194"/>
    <w:rsid w:val="00406263"/>
    <w:rsid w:val="00406CA5"/>
    <w:rsid w:val="00406D66"/>
    <w:rsid w:val="00406FE1"/>
    <w:rsid w:val="00407187"/>
    <w:rsid w:val="004072C9"/>
    <w:rsid w:val="0040779E"/>
    <w:rsid w:val="00407D20"/>
    <w:rsid w:val="00407D70"/>
    <w:rsid w:val="00407EC8"/>
    <w:rsid w:val="00407F8E"/>
    <w:rsid w:val="004102E0"/>
    <w:rsid w:val="0041038F"/>
    <w:rsid w:val="00410DA7"/>
    <w:rsid w:val="00411190"/>
    <w:rsid w:val="00411505"/>
    <w:rsid w:val="0041164E"/>
    <w:rsid w:val="00411747"/>
    <w:rsid w:val="00411B42"/>
    <w:rsid w:val="0041372B"/>
    <w:rsid w:val="00413997"/>
    <w:rsid w:val="00413E1E"/>
    <w:rsid w:val="00413EE5"/>
    <w:rsid w:val="00414149"/>
    <w:rsid w:val="0041453A"/>
    <w:rsid w:val="0041468A"/>
    <w:rsid w:val="00414782"/>
    <w:rsid w:val="00414AC1"/>
    <w:rsid w:val="00415A1C"/>
    <w:rsid w:val="00415E1A"/>
    <w:rsid w:val="00416008"/>
    <w:rsid w:val="00417417"/>
    <w:rsid w:val="0041753C"/>
    <w:rsid w:val="0041768C"/>
    <w:rsid w:val="00417A31"/>
    <w:rsid w:val="00417AF4"/>
    <w:rsid w:val="00420750"/>
    <w:rsid w:val="00420EA7"/>
    <w:rsid w:val="00421093"/>
    <w:rsid w:val="00421196"/>
    <w:rsid w:val="004212AC"/>
    <w:rsid w:val="00421688"/>
    <w:rsid w:val="00421D04"/>
    <w:rsid w:val="00421E4D"/>
    <w:rsid w:val="00421F17"/>
    <w:rsid w:val="00422420"/>
    <w:rsid w:val="00422AFB"/>
    <w:rsid w:val="00422E03"/>
    <w:rsid w:val="0042328E"/>
    <w:rsid w:val="00423957"/>
    <w:rsid w:val="00423AE1"/>
    <w:rsid w:val="00423B32"/>
    <w:rsid w:val="00423CB9"/>
    <w:rsid w:val="00423EF9"/>
    <w:rsid w:val="0042416E"/>
    <w:rsid w:val="00424179"/>
    <w:rsid w:val="00424BE0"/>
    <w:rsid w:val="00425129"/>
    <w:rsid w:val="0042523F"/>
    <w:rsid w:val="00425AEF"/>
    <w:rsid w:val="00425EAB"/>
    <w:rsid w:val="00426049"/>
    <w:rsid w:val="004262E7"/>
    <w:rsid w:val="00426A43"/>
    <w:rsid w:val="00426F8F"/>
    <w:rsid w:val="00427109"/>
    <w:rsid w:val="00430043"/>
    <w:rsid w:val="004308CB"/>
    <w:rsid w:val="00430F13"/>
    <w:rsid w:val="00430FEF"/>
    <w:rsid w:val="00431674"/>
    <w:rsid w:val="00431720"/>
    <w:rsid w:val="004317F2"/>
    <w:rsid w:val="004321AB"/>
    <w:rsid w:val="004321D3"/>
    <w:rsid w:val="0043221F"/>
    <w:rsid w:val="0043235F"/>
    <w:rsid w:val="00432B27"/>
    <w:rsid w:val="004333AC"/>
    <w:rsid w:val="004333E9"/>
    <w:rsid w:val="004333F6"/>
    <w:rsid w:val="004335D5"/>
    <w:rsid w:val="00433682"/>
    <w:rsid w:val="0043380A"/>
    <w:rsid w:val="00433A75"/>
    <w:rsid w:val="00433C3F"/>
    <w:rsid w:val="00434108"/>
    <w:rsid w:val="00434D5F"/>
    <w:rsid w:val="00435025"/>
    <w:rsid w:val="0043516D"/>
    <w:rsid w:val="00435277"/>
    <w:rsid w:val="004355F0"/>
    <w:rsid w:val="004359D9"/>
    <w:rsid w:val="00435A5F"/>
    <w:rsid w:val="004360FB"/>
    <w:rsid w:val="004361CC"/>
    <w:rsid w:val="00436506"/>
    <w:rsid w:val="00436761"/>
    <w:rsid w:val="00437A6C"/>
    <w:rsid w:val="0044089B"/>
    <w:rsid w:val="00440BEB"/>
    <w:rsid w:val="00441A7C"/>
    <w:rsid w:val="00441BCF"/>
    <w:rsid w:val="00441E79"/>
    <w:rsid w:val="00442B0F"/>
    <w:rsid w:val="00442DDD"/>
    <w:rsid w:val="0044305C"/>
    <w:rsid w:val="004437C6"/>
    <w:rsid w:val="00443936"/>
    <w:rsid w:val="00443D84"/>
    <w:rsid w:val="0044419A"/>
    <w:rsid w:val="00444896"/>
    <w:rsid w:val="00444F1F"/>
    <w:rsid w:val="00445560"/>
    <w:rsid w:val="00445A8A"/>
    <w:rsid w:val="00445C7F"/>
    <w:rsid w:val="00445DD4"/>
    <w:rsid w:val="004466C4"/>
    <w:rsid w:val="004467CC"/>
    <w:rsid w:val="00446869"/>
    <w:rsid w:val="00446B44"/>
    <w:rsid w:val="00446DD7"/>
    <w:rsid w:val="00447321"/>
    <w:rsid w:val="00447391"/>
    <w:rsid w:val="00447924"/>
    <w:rsid w:val="00447FCB"/>
    <w:rsid w:val="00450011"/>
    <w:rsid w:val="004500BC"/>
    <w:rsid w:val="004502CF"/>
    <w:rsid w:val="00450444"/>
    <w:rsid w:val="00450CCC"/>
    <w:rsid w:val="0045156C"/>
    <w:rsid w:val="00451DC2"/>
    <w:rsid w:val="00452461"/>
    <w:rsid w:val="00452AF8"/>
    <w:rsid w:val="00452B51"/>
    <w:rsid w:val="00452EAD"/>
    <w:rsid w:val="004530DE"/>
    <w:rsid w:val="004530FC"/>
    <w:rsid w:val="0045310C"/>
    <w:rsid w:val="00453398"/>
    <w:rsid w:val="00453783"/>
    <w:rsid w:val="00453923"/>
    <w:rsid w:val="00454414"/>
    <w:rsid w:val="0045462E"/>
    <w:rsid w:val="004546A5"/>
    <w:rsid w:val="0045471F"/>
    <w:rsid w:val="00454884"/>
    <w:rsid w:val="00454B89"/>
    <w:rsid w:val="004554EF"/>
    <w:rsid w:val="004556A4"/>
    <w:rsid w:val="00455A39"/>
    <w:rsid w:val="00456120"/>
    <w:rsid w:val="004562F2"/>
    <w:rsid w:val="004568C3"/>
    <w:rsid w:val="00456B8D"/>
    <w:rsid w:val="0046023E"/>
    <w:rsid w:val="0046042A"/>
    <w:rsid w:val="00460754"/>
    <w:rsid w:val="004611FF"/>
    <w:rsid w:val="004615C8"/>
    <w:rsid w:val="004617A7"/>
    <w:rsid w:val="00461A16"/>
    <w:rsid w:val="00461BC0"/>
    <w:rsid w:val="00461BEC"/>
    <w:rsid w:val="00461F4A"/>
    <w:rsid w:val="0046257F"/>
    <w:rsid w:val="0046298B"/>
    <w:rsid w:val="00462D9A"/>
    <w:rsid w:val="0046308C"/>
    <w:rsid w:val="004630AB"/>
    <w:rsid w:val="00463949"/>
    <w:rsid w:val="004645A3"/>
    <w:rsid w:val="00464622"/>
    <w:rsid w:val="00464646"/>
    <w:rsid w:val="00464C24"/>
    <w:rsid w:val="004659CE"/>
    <w:rsid w:val="00465A3E"/>
    <w:rsid w:val="00466476"/>
    <w:rsid w:val="004669BE"/>
    <w:rsid w:val="00466D0B"/>
    <w:rsid w:val="00466D13"/>
    <w:rsid w:val="00467EA4"/>
    <w:rsid w:val="00470258"/>
    <w:rsid w:val="0047066D"/>
    <w:rsid w:val="004707A9"/>
    <w:rsid w:val="004709BC"/>
    <w:rsid w:val="00470CF5"/>
    <w:rsid w:val="00471954"/>
    <w:rsid w:val="00471B08"/>
    <w:rsid w:val="00471BA6"/>
    <w:rsid w:val="00471C26"/>
    <w:rsid w:val="00471C53"/>
    <w:rsid w:val="004722C2"/>
    <w:rsid w:val="004728FA"/>
    <w:rsid w:val="00472E23"/>
    <w:rsid w:val="00473463"/>
    <w:rsid w:val="00473567"/>
    <w:rsid w:val="00473FC7"/>
    <w:rsid w:val="004741B2"/>
    <w:rsid w:val="0047494C"/>
    <w:rsid w:val="00474C50"/>
    <w:rsid w:val="00474D20"/>
    <w:rsid w:val="004755A1"/>
    <w:rsid w:val="004757B9"/>
    <w:rsid w:val="00475874"/>
    <w:rsid w:val="00475A93"/>
    <w:rsid w:val="0047618D"/>
    <w:rsid w:val="0047724F"/>
    <w:rsid w:val="00477978"/>
    <w:rsid w:val="00477C35"/>
    <w:rsid w:val="00477E93"/>
    <w:rsid w:val="0048045E"/>
    <w:rsid w:val="0048053D"/>
    <w:rsid w:val="00480979"/>
    <w:rsid w:val="00480CDE"/>
    <w:rsid w:val="00480F6E"/>
    <w:rsid w:val="0048124B"/>
    <w:rsid w:val="00481351"/>
    <w:rsid w:val="00481374"/>
    <w:rsid w:val="00481F43"/>
    <w:rsid w:val="004827AE"/>
    <w:rsid w:val="00482958"/>
    <w:rsid w:val="00482C89"/>
    <w:rsid w:val="0048389C"/>
    <w:rsid w:val="00483B4E"/>
    <w:rsid w:val="00483DD8"/>
    <w:rsid w:val="0048461B"/>
    <w:rsid w:val="0048476C"/>
    <w:rsid w:val="00484B5A"/>
    <w:rsid w:val="00484D4B"/>
    <w:rsid w:val="00484F1B"/>
    <w:rsid w:val="004850F9"/>
    <w:rsid w:val="00485440"/>
    <w:rsid w:val="00485FAA"/>
    <w:rsid w:val="00486250"/>
    <w:rsid w:val="004867A4"/>
    <w:rsid w:val="00486821"/>
    <w:rsid w:val="004868BD"/>
    <w:rsid w:val="00486E24"/>
    <w:rsid w:val="00487055"/>
    <w:rsid w:val="0048732F"/>
    <w:rsid w:val="00487698"/>
    <w:rsid w:val="00487888"/>
    <w:rsid w:val="00487BD1"/>
    <w:rsid w:val="004907F0"/>
    <w:rsid w:val="00490D3C"/>
    <w:rsid w:val="004911ED"/>
    <w:rsid w:val="00491516"/>
    <w:rsid w:val="00491536"/>
    <w:rsid w:val="0049171A"/>
    <w:rsid w:val="0049173D"/>
    <w:rsid w:val="00491E01"/>
    <w:rsid w:val="004922BF"/>
    <w:rsid w:val="00492309"/>
    <w:rsid w:val="00492346"/>
    <w:rsid w:val="0049274A"/>
    <w:rsid w:val="00492789"/>
    <w:rsid w:val="0049284F"/>
    <w:rsid w:val="00493B4B"/>
    <w:rsid w:val="00494AC7"/>
    <w:rsid w:val="00494B0F"/>
    <w:rsid w:val="00494E07"/>
    <w:rsid w:val="004951D1"/>
    <w:rsid w:val="0049534A"/>
    <w:rsid w:val="0049557A"/>
    <w:rsid w:val="004957B3"/>
    <w:rsid w:val="0049585F"/>
    <w:rsid w:val="00495BF6"/>
    <w:rsid w:val="00495F56"/>
    <w:rsid w:val="004960F8"/>
    <w:rsid w:val="00496229"/>
    <w:rsid w:val="00496420"/>
    <w:rsid w:val="00497BB4"/>
    <w:rsid w:val="004A048D"/>
    <w:rsid w:val="004A09B9"/>
    <w:rsid w:val="004A0DFB"/>
    <w:rsid w:val="004A11D5"/>
    <w:rsid w:val="004A16D4"/>
    <w:rsid w:val="004A1E00"/>
    <w:rsid w:val="004A22FE"/>
    <w:rsid w:val="004A254C"/>
    <w:rsid w:val="004A2983"/>
    <w:rsid w:val="004A2A97"/>
    <w:rsid w:val="004A2E8C"/>
    <w:rsid w:val="004A2FB9"/>
    <w:rsid w:val="004A3610"/>
    <w:rsid w:val="004A3643"/>
    <w:rsid w:val="004A396C"/>
    <w:rsid w:val="004A39F1"/>
    <w:rsid w:val="004A3B8D"/>
    <w:rsid w:val="004A3DA9"/>
    <w:rsid w:val="004A3DF6"/>
    <w:rsid w:val="004A4239"/>
    <w:rsid w:val="004A4288"/>
    <w:rsid w:val="004A47EE"/>
    <w:rsid w:val="004A48DE"/>
    <w:rsid w:val="004A4A41"/>
    <w:rsid w:val="004A4BC3"/>
    <w:rsid w:val="004A4D90"/>
    <w:rsid w:val="004A4E1D"/>
    <w:rsid w:val="004A5141"/>
    <w:rsid w:val="004A539A"/>
    <w:rsid w:val="004A5C93"/>
    <w:rsid w:val="004A5F07"/>
    <w:rsid w:val="004A6305"/>
    <w:rsid w:val="004A6459"/>
    <w:rsid w:val="004A67A5"/>
    <w:rsid w:val="004A69E2"/>
    <w:rsid w:val="004A6B3A"/>
    <w:rsid w:val="004A6EEF"/>
    <w:rsid w:val="004A6F8F"/>
    <w:rsid w:val="004A705C"/>
    <w:rsid w:val="004A76EC"/>
    <w:rsid w:val="004A7827"/>
    <w:rsid w:val="004A7883"/>
    <w:rsid w:val="004A7DFF"/>
    <w:rsid w:val="004A7E7E"/>
    <w:rsid w:val="004B0004"/>
    <w:rsid w:val="004B04D0"/>
    <w:rsid w:val="004B05A3"/>
    <w:rsid w:val="004B0E9B"/>
    <w:rsid w:val="004B0F5B"/>
    <w:rsid w:val="004B0F6E"/>
    <w:rsid w:val="004B0FC9"/>
    <w:rsid w:val="004B1EF4"/>
    <w:rsid w:val="004B1FAF"/>
    <w:rsid w:val="004B20B4"/>
    <w:rsid w:val="004B2121"/>
    <w:rsid w:val="004B2169"/>
    <w:rsid w:val="004B2E65"/>
    <w:rsid w:val="004B3139"/>
    <w:rsid w:val="004B3B11"/>
    <w:rsid w:val="004B492D"/>
    <w:rsid w:val="004B4936"/>
    <w:rsid w:val="004B55CD"/>
    <w:rsid w:val="004B57F0"/>
    <w:rsid w:val="004B5B4F"/>
    <w:rsid w:val="004B6326"/>
    <w:rsid w:val="004B635A"/>
    <w:rsid w:val="004B63EB"/>
    <w:rsid w:val="004B6FA4"/>
    <w:rsid w:val="004B74CE"/>
    <w:rsid w:val="004B7C58"/>
    <w:rsid w:val="004B7CA1"/>
    <w:rsid w:val="004C00B0"/>
    <w:rsid w:val="004C02BD"/>
    <w:rsid w:val="004C0AF4"/>
    <w:rsid w:val="004C1210"/>
    <w:rsid w:val="004C15B3"/>
    <w:rsid w:val="004C16C6"/>
    <w:rsid w:val="004C173F"/>
    <w:rsid w:val="004C19A5"/>
    <w:rsid w:val="004C1A14"/>
    <w:rsid w:val="004C20A1"/>
    <w:rsid w:val="004C2369"/>
    <w:rsid w:val="004C2412"/>
    <w:rsid w:val="004C2CE6"/>
    <w:rsid w:val="004C2F54"/>
    <w:rsid w:val="004C2F84"/>
    <w:rsid w:val="004C37FB"/>
    <w:rsid w:val="004C38A2"/>
    <w:rsid w:val="004C3A12"/>
    <w:rsid w:val="004C3A41"/>
    <w:rsid w:val="004C3A43"/>
    <w:rsid w:val="004C3BC9"/>
    <w:rsid w:val="004C4480"/>
    <w:rsid w:val="004C4494"/>
    <w:rsid w:val="004C4C26"/>
    <w:rsid w:val="004C5134"/>
    <w:rsid w:val="004C52AB"/>
    <w:rsid w:val="004C5495"/>
    <w:rsid w:val="004C5510"/>
    <w:rsid w:val="004C55E7"/>
    <w:rsid w:val="004C5A2D"/>
    <w:rsid w:val="004C5B9E"/>
    <w:rsid w:val="004C5CD5"/>
    <w:rsid w:val="004C5DBA"/>
    <w:rsid w:val="004C5DD3"/>
    <w:rsid w:val="004C5F8C"/>
    <w:rsid w:val="004C632E"/>
    <w:rsid w:val="004C639F"/>
    <w:rsid w:val="004C6866"/>
    <w:rsid w:val="004C6CF9"/>
    <w:rsid w:val="004C7001"/>
    <w:rsid w:val="004C72C4"/>
    <w:rsid w:val="004C7F74"/>
    <w:rsid w:val="004D034A"/>
    <w:rsid w:val="004D03B0"/>
    <w:rsid w:val="004D0409"/>
    <w:rsid w:val="004D07E4"/>
    <w:rsid w:val="004D0916"/>
    <w:rsid w:val="004D1F21"/>
    <w:rsid w:val="004D20C5"/>
    <w:rsid w:val="004D214C"/>
    <w:rsid w:val="004D2159"/>
    <w:rsid w:val="004D248F"/>
    <w:rsid w:val="004D2F3B"/>
    <w:rsid w:val="004D2FF6"/>
    <w:rsid w:val="004D2FF9"/>
    <w:rsid w:val="004D31E8"/>
    <w:rsid w:val="004D3A40"/>
    <w:rsid w:val="004D409F"/>
    <w:rsid w:val="004D467F"/>
    <w:rsid w:val="004D4733"/>
    <w:rsid w:val="004D4740"/>
    <w:rsid w:val="004D4AC5"/>
    <w:rsid w:val="004D56B5"/>
    <w:rsid w:val="004D578C"/>
    <w:rsid w:val="004D58A0"/>
    <w:rsid w:val="004D5E9E"/>
    <w:rsid w:val="004D64AD"/>
    <w:rsid w:val="004D66FB"/>
    <w:rsid w:val="004D6944"/>
    <w:rsid w:val="004D6AF2"/>
    <w:rsid w:val="004D73AF"/>
    <w:rsid w:val="004D73B9"/>
    <w:rsid w:val="004D7A81"/>
    <w:rsid w:val="004D7AE5"/>
    <w:rsid w:val="004D7FC7"/>
    <w:rsid w:val="004E040A"/>
    <w:rsid w:val="004E0F49"/>
    <w:rsid w:val="004E1ABC"/>
    <w:rsid w:val="004E1B0C"/>
    <w:rsid w:val="004E1C46"/>
    <w:rsid w:val="004E1DC4"/>
    <w:rsid w:val="004E1EA2"/>
    <w:rsid w:val="004E1F44"/>
    <w:rsid w:val="004E22E3"/>
    <w:rsid w:val="004E247C"/>
    <w:rsid w:val="004E2514"/>
    <w:rsid w:val="004E276A"/>
    <w:rsid w:val="004E29F7"/>
    <w:rsid w:val="004E2AA8"/>
    <w:rsid w:val="004E2E00"/>
    <w:rsid w:val="004E2FAB"/>
    <w:rsid w:val="004E30EE"/>
    <w:rsid w:val="004E39CC"/>
    <w:rsid w:val="004E39E7"/>
    <w:rsid w:val="004E3C8F"/>
    <w:rsid w:val="004E3CCB"/>
    <w:rsid w:val="004E3D52"/>
    <w:rsid w:val="004E44B7"/>
    <w:rsid w:val="004E49D1"/>
    <w:rsid w:val="004E5E62"/>
    <w:rsid w:val="004E63E2"/>
    <w:rsid w:val="004E6619"/>
    <w:rsid w:val="004E6722"/>
    <w:rsid w:val="004E68C0"/>
    <w:rsid w:val="004E6A3F"/>
    <w:rsid w:val="004E791D"/>
    <w:rsid w:val="004E7CE4"/>
    <w:rsid w:val="004E7DA1"/>
    <w:rsid w:val="004F07F4"/>
    <w:rsid w:val="004F0E74"/>
    <w:rsid w:val="004F1021"/>
    <w:rsid w:val="004F14AE"/>
    <w:rsid w:val="004F14EC"/>
    <w:rsid w:val="004F1836"/>
    <w:rsid w:val="004F1DA9"/>
    <w:rsid w:val="004F222E"/>
    <w:rsid w:val="004F2402"/>
    <w:rsid w:val="004F252E"/>
    <w:rsid w:val="004F26D5"/>
    <w:rsid w:val="004F2AB2"/>
    <w:rsid w:val="004F2BB8"/>
    <w:rsid w:val="004F2E06"/>
    <w:rsid w:val="004F3054"/>
    <w:rsid w:val="004F31D1"/>
    <w:rsid w:val="004F3AB1"/>
    <w:rsid w:val="004F42D4"/>
    <w:rsid w:val="004F4331"/>
    <w:rsid w:val="004F4506"/>
    <w:rsid w:val="004F4757"/>
    <w:rsid w:val="004F4D60"/>
    <w:rsid w:val="004F4DFC"/>
    <w:rsid w:val="004F4FCA"/>
    <w:rsid w:val="004F505F"/>
    <w:rsid w:val="004F50C7"/>
    <w:rsid w:val="004F5393"/>
    <w:rsid w:val="004F5782"/>
    <w:rsid w:val="004F583B"/>
    <w:rsid w:val="004F5CB3"/>
    <w:rsid w:val="004F5EBF"/>
    <w:rsid w:val="004F5FEF"/>
    <w:rsid w:val="004F68CA"/>
    <w:rsid w:val="004F6A6C"/>
    <w:rsid w:val="004F72F5"/>
    <w:rsid w:val="004F79AB"/>
    <w:rsid w:val="004F7EA8"/>
    <w:rsid w:val="00500148"/>
    <w:rsid w:val="00500464"/>
    <w:rsid w:val="00500784"/>
    <w:rsid w:val="00500AB0"/>
    <w:rsid w:val="0050137A"/>
    <w:rsid w:val="00501422"/>
    <w:rsid w:val="00501479"/>
    <w:rsid w:val="00501582"/>
    <w:rsid w:val="0050181D"/>
    <w:rsid w:val="0050195C"/>
    <w:rsid w:val="005019B6"/>
    <w:rsid w:val="00501A35"/>
    <w:rsid w:val="00501B2D"/>
    <w:rsid w:val="00501D56"/>
    <w:rsid w:val="00501FEA"/>
    <w:rsid w:val="005020AF"/>
    <w:rsid w:val="0050274F"/>
    <w:rsid w:val="00502794"/>
    <w:rsid w:val="00502952"/>
    <w:rsid w:val="00502AD0"/>
    <w:rsid w:val="00502D5E"/>
    <w:rsid w:val="0050310F"/>
    <w:rsid w:val="0050316B"/>
    <w:rsid w:val="005035F0"/>
    <w:rsid w:val="00503637"/>
    <w:rsid w:val="00504084"/>
    <w:rsid w:val="005046C1"/>
    <w:rsid w:val="00505371"/>
    <w:rsid w:val="005059C7"/>
    <w:rsid w:val="00505A48"/>
    <w:rsid w:val="00505C86"/>
    <w:rsid w:val="00506098"/>
    <w:rsid w:val="005060C5"/>
    <w:rsid w:val="00506AAE"/>
    <w:rsid w:val="0050707E"/>
    <w:rsid w:val="00507144"/>
    <w:rsid w:val="00507298"/>
    <w:rsid w:val="0050743D"/>
    <w:rsid w:val="0050748E"/>
    <w:rsid w:val="00510BE7"/>
    <w:rsid w:val="0051101E"/>
    <w:rsid w:val="00511BD6"/>
    <w:rsid w:val="005123FB"/>
    <w:rsid w:val="005124C7"/>
    <w:rsid w:val="005124C9"/>
    <w:rsid w:val="00512538"/>
    <w:rsid w:val="00512D29"/>
    <w:rsid w:val="00512F8C"/>
    <w:rsid w:val="00513095"/>
    <w:rsid w:val="00513675"/>
    <w:rsid w:val="00513730"/>
    <w:rsid w:val="005139D3"/>
    <w:rsid w:val="00513AC5"/>
    <w:rsid w:val="00513CD8"/>
    <w:rsid w:val="00513EA3"/>
    <w:rsid w:val="0051404B"/>
    <w:rsid w:val="0051406B"/>
    <w:rsid w:val="0051426C"/>
    <w:rsid w:val="0051439D"/>
    <w:rsid w:val="005146AB"/>
    <w:rsid w:val="0051499A"/>
    <w:rsid w:val="00514AB1"/>
    <w:rsid w:val="00514BD3"/>
    <w:rsid w:val="005155DF"/>
    <w:rsid w:val="00515BCD"/>
    <w:rsid w:val="00515C93"/>
    <w:rsid w:val="00515DF1"/>
    <w:rsid w:val="0051601F"/>
    <w:rsid w:val="00516752"/>
    <w:rsid w:val="005168B0"/>
    <w:rsid w:val="00516A3F"/>
    <w:rsid w:val="00516AF7"/>
    <w:rsid w:val="00517768"/>
    <w:rsid w:val="005177F4"/>
    <w:rsid w:val="00517A80"/>
    <w:rsid w:val="00517D42"/>
    <w:rsid w:val="00517DD9"/>
    <w:rsid w:val="00517F7F"/>
    <w:rsid w:val="00517F89"/>
    <w:rsid w:val="0052027E"/>
    <w:rsid w:val="005204AE"/>
    <w:rsid w:val="00520560"/>
    <w:rsid w:val="005208DD"/>
    <w:rsid w:val="00521821"/>
    <w:rsid w:val="0052188C"/>
    <w:rsid w:val="00521B6E"/>
    <w:rsid w:val="00521BA5"/>
    <w:rsid w:val="00521F8F"/>
    <w:rsid w:val="00522087"/>
    <w:rsid w:val="00522173"/>
    <w:rsid w:val="005222C3"/>
    <w:rsid w:val="005222C9"/>
    <w:rsid w:val="00522AE2"/>
    <w:rsid w:val="00522D86"/>
    <w:rsid w:val="00523525"/>
    <w:rsid w:val="00523705"/>
    <w:rsid w:val="0052376B"/>
    <w:rsid w:val="00523D3A"/>
    <w:rsid w:val="00523F04"/>
    <w:rsid w:val="00524298"/>
    <w:rsid w:val="005244E6"/>
    <w:rsid w:val="00524B1F"/>
    <w:rsid w:val="00524CA9"/>
    <w:rsid w:val="0052521A"/>
    <w:rsid w:val="005253E1"/>
    <w:rsid w:val="0052564B"/>
    <w:rsid w:val="00525DAE"/>
    <w:rsid w:val="00526213"/>
    <w:rsid w:val="00526224"/>
    <w:rsid w:val="00526C8E"/>
    <w:rsid w:val="00526EEA"/>
    <w:rsid w:val="00527D92"/>
    <w:rsid w:val="00527F08"/>
    <w:rsid w:val="00530000"/>
    <w:rsid w:val="005304B8"/>
    <w:rsid w:val="00530504"/>
    <w:rsid w:val="00530AA1"/>
    <w:rsid w:val="00530AD2"/>
    <w:rsid w:val="00530DBE"/>
    <w:rsid w:val="00530EB3"/>
    <w:rsid w:val="005310E3"/>
    <w:rsid w:val="00531210"/>
    <w:rsid w:val="00531267"/>
    <w:rsid w:val="005312A0"/>
    <w:rsid w:val="005313F1"/>
    <w:rsid w:val="005317C9"/>
    <w:rsid w:val="005317CD"/>
    <w:rsid w:val="0053196C"/>
    <w:rsid w:val="00531C38"/>
    <w:rsid w:val="0053249C"/>
    <w:rsid w:val="005328D9"/>
    <w:rsid w:val="00532969"/>
    <w:rsid w:val="00532A78"/>
    <w:rsid w:val="00532D11"/>
    <w:rsid w:val="0053326A"/>
    <w:rsid w:val="005333C9"/>
    <w:rsid w:val="00533436"/>
    <w:rsid w:val="00533568"/>
    <w:rsid w:val="005338F9"/>
    <w:rsid w:val="00533BDC"/>
    <w:rsid w:val="00533ECE"/>
    <w:rsid w:val="0053422C"/>
    <w:rsid w:val="0053442E"/>
    <w:rsid w:val="00534806"/>
    <w:rsid w:val="00534C72"/>
    <w:rsid w:val="00534D8F"/>
    <w:rsid w:val="005357DA"/>
    <w:rsid w:val="00535C6C"/>
    <w:rsid w:val="00535F6F"/>
    <w:rsid w:val="00536297"/>
    <w:rsid w:val="00536374"/>
    <w:rsid w:val="00536975"/>
    <w:rsid w:val="00536D84"/>
    <w:rsid w:val="0053747C"/>
    <w:rsid w:val="005379C8"/>
    <w:rsid w:val="00537AA3"/>
    <w:rsid w:val="005405B5"/>
    <w:rsid w:val="00540779"/>
    <w:rsid w:val="00540C72"/>
    <w:rsid w:val="00540EEE"/>
    <w:rsid w:val="005410B6"/>
    <w:rsid w:val="005411C8"/>
    <w:rsid w:val="005411C9"/>
    <w:rsid w:val="00541264"/>
    <w:rsid w:val="00541C18"/>
    <w:rsid w:val="00541FC2"/>
    <w:rsid w:val="00542237"/>
    <w:rsid w:val="00542286"/>
    <w:rsid w:val="005425F6"/>
    <w:rsid w:val="00542957"/>
    <w:rsid w:val="00542C9D"/>
    <w:rsid w:val="00542DED"/>
    <w:rsid w:val="00542FDE"/>
    <w:rsid w:val="005433DE"/>
    <w:rsid w:val="005435BA"/>
    <w:rsid w:val="005435D8"/>
    <w:rsid w:val="00543AC1"/>
    <w:rsid w:val="00543BFB"/>
    <w:rsid w:val="00543CC9"/>
    <w:rsid w:val="00543E5B"/>
    <w:rsid w:val="005441DC"/>
    <w:rsid w:val="005442E9"/>
    <w:rsid w:val="005450C4"/>
    <w:rsid w:val="00545371"/>
    <w:rsid w:val="0054555F"/>
    <w:rsid w:val="005455EF"/>
    <w:rsid w:val="005457C4"/>
    <w:rsid w:val="0054590B"/>
    <w:rsid w:val="00545D7D"/>
    <w:rsid w:val="00545F84"/>
    <w:rsid w:val="005464E5"/>
    <w:rsid w:val="00546846"/>
    <w:rsid w:val="00546E19"/>
    <w:rsid w:val="00547198"/>
    <w:rsid w:val="005471F7"/>
    <w:rsid w:val="00547328"/>
    <w:rsid w:val="005479D7"/>
    <w:rsid w:val="00550E4F"/>
    <w:rsid w:val="00551414"/>
    <w:rsid w:val="0055143F"/>
    <w:rsid w:val="00551811"/>
    <w:rsid w:val="00551FBE"/>
    <w:rsid w:val="0055239A"/>
    <w:rsid w:val="00552428"/>
    <w:rsid w:val="00552E9C"/>
    <w:rsid w:val="0055331C"/>
    <w:rsid w:val="005535B9"/>
    <w:rsid w:val="00553AB6"/>
    <w:rsid w:val="00553FF6"/>
    <w:rsid w:val="005542F6"/>
    <w:rsid w:val="0055431F"/>
    <w:rsid w:val="00554B5E"/>
    <w:rsid w:val="00554BD5"/>
    <w:rsid w:val="0055544E"/>
    <w:rsid w:val="00555460"/>
    <w:rsid w:val="00556517"/>
    <w:rsid w:val="005577FC"/>
    <w:rsid w:val="005579B7"/>
    <w:rsid w:val="00557B4E"/>
    <w:rsid w:val="00557F34"/>
    <w:rsid w:val="005600D1"/>
    <w:rsid w:val="005601D5"/>
    <w:rsid w:val="00560494"/>
    <w:rsid w:val="005605B7"/>
    <w:rsid w:val="005609AF"/>
    <w:rsid w:val="00560D99"/>
    <w:rsid w:val="00560F09"/>
    <w:rsid w:val="0056137F"/>
    <w:rsid w:val="00561883"/>
    <w:rsid w:val="00561912"/>
    <w:rsid w:val="00561993"/>
    <w:rsid w:val="00561C64"/>
    <w:rsid w:val="00561DB0"/>
    <w:rsid w:val="005625C4"/>
    <w:rsid w:val="005626F5"/>
    <w:rsid w:val="005631B5"/>
    <w:rsid w:val="005632EE"/>
    <w:rsid w:val="00563BFB"/>
    <w:rsid w:val="0056491D"/>
    <w:rsid w:val="005652B8"/>
    <w:rsid w:val="00565394"/>
    <w:rsid w:val="005654A2"/>
    <w:rsid w:val="00565C6B"/>
    <w:rsid w:val="005660E7"/>
    <w:rsid w:val="00566177"/>
    <w:rsid w:val="005662F6"/>
    <w:rsid w:val="0056630E"/>
    <w:rsid w:val="00566466"/>
    <w:rsid w:val="00566691"/>
    <w:rsid w:val="00566AA3"/>
    <w:rsid w:val="00566C2D"/>
    <w:rsid w:val="0056720C"/>
    <w:rsid w:val="00570248"/>
    <w:rsid w:val="005705D8"/>
    <w:rsid w:val="00570C50"/>
    <w:rsid w:val="00570CD0"/>
    <w:rsid w:val="00570E87"/>
    <w:rsid w:val="00571F44"/>
    <w:rsid w:val="00572381"/>
    <w:rsid w:val="005723F8"/>
    <w:rsid w:val="00572C25"/>
    <w:rsid w:val="00573471"/>
    <w:rsid w:val="00573BBE"/>
    <w:rsid w:val="005749A6"/>
    <w:rsid w:val="00574A03"/>
    <w:rsid w:val="00574BF3"/>
    <w:rsid w:val="0057501B"/>
    <w:rsid w:val="005755A5"/>
    <w:rsid w:val="00575652"/>
    <w:rsid w:val="005759B3"/>
    <w:rsid w:val="00575B98"/>
    <w:rsid w:val="00575E06"/>
    <w:rsid w:val="00575E17"/>
    <w:rsid w:val="00575EDA"/>
    <w:rsid w:val="0057633A"/>
    <w:rsid w:val="005765E8"/>
    <w:rsid w:val="00576ADD"/>
    <w:rsid w:val="00576F80"/>
    <w:rsid w:val="00577A48"/>
    <w:rsid w:val="00577BC3"/>
    <w:rsid w:val="005801D4"/>
    <w:rsid w:val="0058056E"/>
    <w:rsid w:val="0058071B"/>
    <w:rsid w:val="00580C0C"/>
    <w:rsid w:val="00581E80"/>
    <w:rsid w:val="00581FFE"/>
    <w:rsid w:val="005829EC"/>
    <w:rsid w:val="00582F1E"/>
    <w:rsid w:val="00584AAC"/>
    <w:rsid w:val="00584C32"/>
    <w:rsid w:val="00584D82"/>
    <w:rsid w:val="00584F6C"/>
    <w:rsid w:val="005859F6"/>
    <w:rsid w:val="00585B5C"/>
    <w:rsid w:val="00585BEC"/>
    <w:rsid w:val="005861E1"/>
    <w:rsid w:val="00586676"/>
    <w:rsid w:val="00586B7B"/>
    <w:rsid w:val="00586F9C"/>
    <w:rsid w:val="0058706D"/>
    <w:rsid w:val="00587D31"/>
    <w:rsid w:val="00590027"/>
    <w:rsid w:val="005901C5"/>
    <w:rsid w:val="005906C8"/>
    <w:rsid w:val="00590729"/>
    <w:rsid w:val="00590C64"/>
    <w:rsid w:val="00590C9A"/>
    <w:rsid w:val="00590D37"/>
    <w:rsid w:val="005917A3"/>
    <w:rsid w:val="00591919"/>
    <w:rsid w:val="00592520"/>
    <w:rsid w:val="005925DB"/>
    <w:rsid w:val="00592AF5"/>
    <w:rsid w:val="00592E27"/>
    <w:rsid w:val="00592F85"/>
    <w:rsid w:val="005932AC"/>
    <w:rsid w:val="005936EA"/>
    <w:rsid w:val="00593A5E"/>
    <w:rsid w:val="00593DAC"/>
    <w:rsid w:val="00593DB5"/>
    <w:rsid w:val="00594629"/>
    <w:rsid w:val="00594FA6"/>
    <w:rsid w:val="0059514B"/>
    <w:rsid w:val="0059554A"/>
    <w:rsid w:val="00595677"/>
    <w:rsid w:val="005957CF"/>
    <w:rsid w:val="00595A7F"/>
    <w:rsid w:val="00595C81"/>
    <w:rsid w:val="00595DAA"/>
    <w:rsid w:val="005960E6"/>
    <w:rsid w:val="005962C2"/>
    <w:rsid w:val="0059658D"/>
    <w:rsid w:val="0059670A"/>
    <w:rsid w:val="00596A0F"/>
    <w:rsid w:val="00596E43"/>
    <w:rsid w:val="005972C9"/>
    <w:rsid w:val="005974A9"/>
    <w:rsid w:val="005974B9"/>
    <w:rsid w:val="00597783"/>
    <w:rsid w:val="00597B6E"/>
    <w:rsid w:val="005A071A"/>
    <w:rsid w:val="005A0F08"/>
    <w:rsid w:val="005A1B1E"/>
    <w:rsid w:val="005A1CB8"/>
    <w:rsid w:val="005A20F1"/>
    <w:rsid w:val="005A28C8"/>
    <w:rsid w:val="005A298D"/>
    <w:rsid w:val="005A34BE"/>
    <w:rsid w:val="005A35D7"/>
    <w:rsid w:val="005A3EF6"/>
    <w:rsid w:val="005A4283"/>
    <w:rsid w:val="005A4833"/>
    <w:rsid w:val="005A4CEF"/>
    <w:rsid w:val="005A4D15"/>
    <w:rsid w:val="005A52B6"/>
    <w:rsid w:val="005A54B9"/>
    <w:rsid w:val="005A56C7"/>
    <w:rsid w:val="005A59C5"/>
    <w:rsid w:val="005A5AAA"/>
    <w:rsid w:val="005A5E5B"/>
    <w:rsid w:val="005A6572"/>
    <w:rsid w:val="005A69D7"/>
    <w:rsid w:val="005A6B2A"/>
    <w:rsid w:val="005A75EB"/>
    <w:rsid w:val="005A75EF"/>
    <w:rsid w:val="005B0309"/>
    <w:rsid w:val="005B059F"/>
    <w:rsid w:val="005B0D6D"/>
    <w:rsid w:val="005B13D7"/>
    <w:rsid w:val="005B14CE"/>
    <w:rsid w:val="005B1BFD"/>
    <w:rsid w:val="005B1F48"/>
    <w:rsid w:val="005B2433"/>
    <w:rsid w:val="005B2921"/>
    <w:rsid w:val="005B35D3"/>
    <w:rsid w:val="005B3610"/>
    <w:rsid w:val="005B387F"/>
    <w:rsid w:val="005B43A3"/>
    <w:rsid w:val="005B463D"/>
    <w:rsid w:val="005B471D"/>
    <w:rsid w:val="005B4762"/>
    <w:rsid w:val="005B484B"/>
    <w:rsid w:val="005B4960"/>
    <w:rsid w:val="005B4AA8"/>
    <w:rsid w:val="005B532B"/>
    <w:rsid w:val="005B5751"/>
    <w:rsid w:val="005B5DD8"/>
    <w:rsid w:val="005B6CA4"/>
    <w:rsid w:val="005B6CE5"/>
    <w:rsid w:val="005B70B0"/>
    <w:rsid w:val="005B7388"/>
    <w:rsid w:val="005B73AA"/>
    <w:rsid w:val="005B7E2C"/>
    <w:rsid w:val="005B7EAC"/>
    <w:rsid w:val="005B7F3B"/>
    <w:rsid w:val="005B7FDC"/>
    <w:rsid w:val="005C01A2"/>
    <w:rsid w:val="005C0A93"/>
    <w:rsid w:val="005C0B2C"/>
    <w:rsid w:val="005C0BA4"/>
    <w:rsid w:val="005C0DD0"/>
    <w:rsid w:val="005C20D8"/>
    <w:rsid w:val="005C214D"/>
    <w:rsid w:val="005C2DA2"/>
    <w:rsid w:val="005C3431"/>
    <w:rsid w:val="005C35A0"/>
    <w:rsid w:val="005C3BDA"/>
    <w:rsid w:val="005C4A8C"/>
    <w:rsid w:val="005C4C5A"/>
    <w:rsid w:val="005C5165"/>
    <w:rsid w:val="005C5267"/>
    <w:rsid w:val="005C5C1F"/>
    <w:rsid w:val="005C5C31"/>
    <w:rsid w:val="005C5D59"/>
    <w:rsid w:val="005C6236"/>
    <w:rsid w:val="005C623C"/>
    <w:rsid w:val="005C627A"/>
    <w:rsid w:val="005C668A"/>
    <w:rsid w:val="005C6AD1"/>
    <w:rsid w:val="005C6F4D"/>
    <w:rsid w:val="005C7261"/>
    <w:rsid w:val="005C72BE"/>
    <w:rsid w:val="005C771B"/>
    <w:rsid w:val="005C7880"/>
    <w:rsid w:val="005C7C37"/>
    <w:rsid w:val="005C7C45"/>
    <w:rsid w:val="005C7D28"/>
    <w:rsid w:val="005C7FD9"/>
    <w:rsid w:val="005D0099"/>
    <w:rsid w:val="005D01FB"/>
    <w:rsid w:val="005D0CF7"/>
    <w:rsid w:val="005D10FF"/>
    <w:rsid w:val="005D143D"/>
    <w:rsid w:val="005D14D0"/>
    <w:rsid w:val="005D14E8"/>
    <w:rsid w:val="005D1C60"/>
    <w:rsid w:val="005D1E5C"/>
    <w:rsid w:val="005D2566"/>
    <w:rsid w:val="005D25EE"/>
    <w:rsid w:val="005D2EB4"/>
    <w:rsid w:val="005D3633"/>
    <w:rsid w:val="005D3A16"/>
    <w:rsid w:val="005D3E16"/>
    <w:rsid w:val="005D3F2C"/>
    <w:rsid w:val="005D3FD9"/>
    <w:rsid w:val="005D404B"/>
    <w:rsid w:val="005D410D"/>
    <w:rsid w:val="005D423D"/>
    <w:rsid w:val="005D42BA"/>
    <w:rsid w:val="005D4A8A"/>
    <w:rsid w:val="005D4B53"/>
    <w:rsid w:val="005D4C15"/>
    <w:rsid w:val="005D4F03"/>
    <w:rsid w:val="005D50EA"/>
    <w:rsid w:val="005D542F"/>
    <w:rsid w:val="005D5554"/>
    <w:rsid w:val="005D55C7"/>
    <w:rsid w:val="005D59DE"/>
    <w:rsid w:val="005D5EAA"/>
    <w:rsid w:val="005D6034"/>
    <w:rsid w:val="005D630C"/>
    <w:rsid w:val="005D6681"/>
    <w:rsid w:val="005D6D81"/>
    <w:rsid w:val="005D6E23"/>
    <w:rsid w:val="005D6E8C"/>
    <w:rsid w:val="005D7B8E"/>
    <w:rsid w:val="005D7BFE"/>
    <w:rsid w:val="005D7CD2"/>
    <w:rsid w:val="005E0186"/>
    <w:rsid w:val="005E064E"/>
    <w:rsid w:val="005E0B05"/>
    <w:rsid w:val="005E0F61"/>
    <w:rsid w:val="005E0F65"/>
    <w:rsid w:val="005E0FD7"/>
    <w:rsid w:val="005E1262"/>
    <w:rsid w:val="005E1920"/>
    <w:rsid w:val="005E1BB9"/>
    <w:rsid w:val="005E265D"/>
    <w:rsid w:val="005E2A6F"/>
    <w:rsid w:val="005E2C28"/>
    <w:rsid w:val="005E34DA"/>
    <w:rsid w:val="005E3AB2"/>
    <w:rsid w:val="005E3CAE"/>
    <w:rsid w:val="005E3FDD"/>
    <w:rsid w:val="005E42B6"/>
    <w:rsid w:val="005E48C7"/>
    <w:rsid w:val="005E4CA5"/>
    <w:rsid w:val="005E5278"/>
    <w:rsid w:val="005E52CA"/>
    <w:rsid w:val="005E5781"/>
    <w:rsid w:val="005E590D"/>
    <w:rsid w:val="005E6104"/>
    <w:rsid w:val="005E689A"/>
    <w:rsid w:val="005E6A59"/>
    <w:rsid w:val="005E6B58"/>
    <w:rsid w:val="005E6BA4"/>
    <w:rsid w:val="005E6ED4"/>
    <w:rsid w:val="005E712B"/>
    <w:rsid w:val="005E72AE"/>
    <w:rsid w:val="005E771F"/>
    <w:rsid w:val="005E78E7"/>
    <w:rsid w:val="005E7954"/>
    <w:rsid w:val="005E796F"/>
    <w:rsid w:val="005F03EF"/>
    <w:rsid w:val="005F0855"/>
    <w:rsid w:val="005F1192"/>
    <w:rsid w:val="005F25DE"/>
    <w:rsid w:val="005F3039"/>
    <w:rsid w:val="005F310E"/>
    <w:rsid w:val="005F3220"/>
    <w:rsid w:val="005F356A"/>
    <w:rsid w:val="005F3ACC"/>
    <w:rsid w:val="005F4523"/>
    <w:rsid w:val="005F4636"/>
    <w:rsid w:val="005F469F"/>
    <w:rsid w:val="005F541B"/>
    <w:rsid w:val="005F5526"/>
    <w:rsid w:val="005F5574"/>
    <w:rsid w:val="005F5829"/>
    <w:rsid w:val="005F5978"/>
    <w:rsid w:val="005F5A44"/>
    <w:rsid w:val="005F5A86"/>
    <w:rsid w:val="005F608F"/>
    <w:rsid w:val="005F6105"/>
    <w:rsid w:val="005F6575"/>
    <w:rsid w:val="005F68EC"/>
    <w:rsid w:val="005F71ED"/>
    <w:rsid w:val="005F769B"/>
    <w:rsid w:val="006002A7"/>
    <w:rsid w:val="006007A1"/>
    <w:rsid w:val="006017BE"/>
    <w:rsid w:val="00601995"/>
    <w:rsid w:val="00601FF4"/>
    <w:rsid w:val="00602220"/>
    <w:rsid w:val="006027E6"/>
    <w:rsid w:val="0060286D"/>
    <w:rsid w:val="00603A42"/>
    <w:rsid w:val="00603BB8"/>
    <w:rsid w:val="00603DF0"/>
    <w:rsid w:val="00603FF4"/>
    <w:rsid w:val="0060484E"/>
    <w:rsid w:val="006049DC"/>
    <w:rsid w:val="0060545A"/>
    <w:rsid w:val="006056E9"/>
    <w:rsid w:val="00605CA7"/>
    <w:rsid w:val="0060662C"/>
    <w:rsid w:val="00606B1A"/>
    <w:rsid w:val="00606D34"/>
    <w:rsid w:val="00606E11"/>
    <w:rsid w:val="00606F1A"/>
    <w:rsid w:val="00607234"/>
    <w:rsid w:val="0060726D"/>
    <w:rsid w:val="00607B5A"/>
    <w:rsid w:val="00607C4B"/>
    <w:rsid w:val="00610BF8"/>
    <w:rsid w:val="00610E5E"/>
    <w:rsid w:val="006111DE"/>
    <w:rsid w:val="00611645"/>
    <w:rsid w:val="00611912"/>
    <w:rsid w:val="00611ED9"/>
    <w:rsid w:val="00612614"/>
    <w:rsid w:val="00612DE7"/>
    <w:rsid w:val="006134CA"/>
    <w:rsid w:val="00613826"/>
    <w:rsid w:val="00613A6F"/>
    <w:rsid w:val="00613D0B"/>
    <w:rsid w:val="00613E76"/>
    <w:rsid w:val="00613F67"/>
    <w:rsid w:val="006141D9"/>
    <w:rsid w:val="006149CB"/>
    <w:rsid w:val="00614CD3"/>
    <w:rsid w:val="0061517E"/>
    <w:rsid w:val="00615264"/>
    <w:rsid w:val="006152E3"/>
    <w:rsid w:val="00615A53"/>
    <w:rsid w:val="00615D10"/>
    <w:rsid w:val="006162D4"/>
    <w:rsid w:val="00616313"/>
    <w:rsid w:val="00616577"/>
    <w:rsid w:val="006169CD"/>
    <w:rsid w:val="00617005"/>
    <w:rsid w:val="006173BE"/>
    <w:rsid w:val="006173F7"/>
    <w:rsid w:val="006175E4"/>
    <w:rsid w:val="006179F4"/>
    <w:rsid w:val="00617AD6"/>
    <w:rsid w:val="0062032F"/>
    <w:rsid w:val="00620800"/>
    <w:rsid w:val="0062093E"/>
    <w:rsid w:val="006209AF"/>
    <w:rsid w:val="00620B42"/>
    <w:rsid w:val="00621583"/>
    <w:rsid w:val="0062162A"/>
    <w:rsid w:val="00621A5A"/>
    <w:rsid w:val="006224D3"/>
    <w:rsid w:val="0062314F"/>
    <w:rsid w:val="00623715"/>
    <w:rsid w:val="00623802"/>
    <w:rsid w:val="0062381D"/>
    <w:rsid w:val="00623DCC"/>
    <w:rsid w:val="0062426A"/>
    <w:rsid w:val="00624322"/>
    <w:rsid w:val="00624B4E"/>
    <w:rsid w:val="00624D29"/>
    <w:rsid w:val="00625A9D"/>
    <w:rsid w:val="0062636B"/>
    <w:rsid w:val="006269FF"/>
    <w:rsid w:val="00626A8C"/>
    <w:rsid w:val="00626CE9"/>
    <w:rsid w:val="00626ED4"/>
    <w:rsid w:val="00630724"/>
    <w:rsid w:val="0063076E"/>
    <w:rsid w:val="00630A67"/>
    <w:rsid w:val="00630E50"/>
    <w:rsid w:val="00631016"/>
    <w:rsid w:val="006314C3"/>
    <w:rsid w:val="0063156A"/>
    <w:rsid w:val="00631575"/>
    <w:rsid w:val="00631884"/>
    <w:rsid w:val="00631B48"/>
    <w:rsid w:val="00631E2C"/>
    <w:rsid w:val="0063220B"/>
    <w:rsid w:val="00632550"/>
    <w:rsid w:val="00632D21"/>
    <w:rsid w:val="00632F97"/>
    <w:rsid w:val="006332A4"/>
    <w:rsid w:val="0063348C"/>
    <w:rsid w:val="006335BF"/>
    <w:rsid w:val="006340C8"/>
    <w:rsid w:val="00634115"/>
    <w:rsid w:val="006341A2"/>
    <w:rsid w:val="00634368"/>
    <w:rsid w:val="00634548"/>
    <w:rsid w:val="00634709"/>
    <w:rsid w:val="00634AAB"/>
    <w:rsid w:val="00634D23"/>
    <w:rsid w:val="00634FB8"/>
    <w:rsid w:val="006353E6"/>
    <w:rsid w:val="00635695"/>
    <w:rsid w:val="0063583A"/>
    <w:rsid w:val="00635CFD"/>
    <w:rsid w:val="00635F73"/>
    <w:rsid w:val="00636114"/>
    <w:rsid w:val="00636213"/>
    <w:rsid w:val="0063649A"/>
    <w:rsid w:val="00636D1A"/>
    <w:rsid w:val="006403CF"/>
    <w:rsid w:val="0064041C"/>
    <w:rsid w:val="006408E0"/>
    <w:rsid w:val="00641A8C"/>
    <w:rsid w:val="00641B46"/>
    <w:rsid w:val="00641D42"/>
    <w:rsid w:val="00641FC6"/>
    <w:rsid w:val="00642772"/>
    <w:rsid w:val="00642804"/>
    <w:rsid w:val="00642AAA"/>
    <w:rsid w:val="006431B5"/>
    <w:rsid w:val="006437CF"/>
    <w:rsid w:val="0064388E"/>
    <w:rsid w:val="00643A93"/>
    <w:rsid w:val="00643CEB"/>
    <w:rsid w:val="00643E77"/>
    <w:rsid w:val="006445C4"/>
    <w:rsid w:val="0064485C"/>
    <w:rsid w:val="00644A0E"/>
    <w:rsid w:val="00645AB4"/>
    <w:rsid w:val="00646109"/>
    <w:rsid w:val="006469B5"/>
    <w:rsid w:val="00647079"/>
    <w:rsid w:val="00650B00"/>
    <w:rsid w:val="00651085"/>
    <w:rsid w:val="006513B1"/>
    <w:rsid w:val="00651655"/>
    <w:rsid w:val="00651904"/>
    <w:rsid w:val="0065252C"/>
    <w:rsid w:val="006527DE"/>
    <w:rsid w:val="00652B5C"/>
    <w:rsid w:val="00652C30"/>
    <w:rsid w:val="00652F29"/>
    <w:rsid w:val="00654331"/>
    <w:rsid w:val="0065433D"/>
    <w:rsid w:val="00654490"/>
    <w:rsid w:val="006548AD"/>
    <w:rsid w:val="00654A24"/>
    <w:rsid w:val="00654C66"/>
    <w:rsid w:val="00655233"/>
    <w:rsid w:val="006552D5"/>
    <w:rsid w:val="0065551E"/>
    <w:rsid w:val="00655995"/>
    <w:rsid w:val="00655ADF"/>
    <w:rsid w:val="00655DDB"/>
    <w:rsid w:val="00656111"/>
    <w:rsid w:val="00656748"/>
    <w:rsid w:val="006567C2"/>
    <w:rsid w:val="00656BDC"/>
    <w:rsid w:val="006570CD"/>
    <w:rsid w:val="006573B1"/>
    <w:rsid w:val="00657F52"/>
    <w:rsid w:val="00660B9C"/>
    <w:rsid w:val="00661040"/>
    <w:rsid w:val="00661103"/>
    <w:rsid w:val="006613D1"/>
    <w:rsid w:val="006613EE"/>
    <w:rsid w:val="00661AE2"/>
    <w:rsid w:val="00661C82"/>
    <w:rsid w:val="00662425"/>
    <w:rsid w:val="0066260E"/>
    <w:rsid w:val="00662714"/>
    <w:rsid w:val="00662D54"/>
    <w:rsid w:val="00662E95"/>
    <w:rsid w:val="006631F4"/>
    <w:rsid w:val="00663B9B"/>
    <w:rsid w:val="00663E50"/>
    <w:rsid w:val="00663F0F"/>
    <w:rsid w:val="00664BA8"/>
    <w:rsid w:val="00665032"/>
    <w:rsid w:val="00665085"/>
    <w:rsid w:val="0066511E"/>
    <w:rsid w:val="006651AF"/>
    <w:rsid w:val="006659AE"/>
    <w:rsid w:val="00665A68"/>
    <w:rsid w:val="00665EF3"/>
    <w:rsid w:val="006667C2"/>
    <w:rsid w:val="00666810"/>
    <w:rsid w:val="006668F7"/>
    <w:rsid w:val="00666913"/>
    <w:rsid w:val="00667AF3"/>
    <w:rsid w:val="00667B54"/>
    <w:rsid w:val="00667CCD"/>
    <w:rsid w:val="00670128"/>
    <w:rsid w:val="006701D2"/>
    <w:rsid w:val="006701E8"/>
    <w:rsid w:val="00670200"/>
    <w:rsid w:val="00670422"/>
    <w:rsid w:val="006706F4"/>
    <w:rsid w:val="00670F51"/>
    <w:rsid w:val="00670F74"/>
    <w:rsid w:val="006711A2"/>
    <w:rsid w:val="006712B2"/>
    <w:rsid w:val="006716D9"/>
    <w:rsid w:val="006718BA"/>
    <w:rsid w:val="00671CF1"/>
    <w:rsid w:val="00671E0F"/>
    <w:rsid w:val="00672028"/>
    <w:rsid w:val="00672366"/>
    <w:rsid w:val="0067292A"/>
    <w:rsid w:val="006729E0"/>
    <w:rsid w:val="00672A21"/>
    <w:rsid w:val="00672F7D"/>
    <w:rsid w:val="00672FFE"/>
    <w:rsid w:val="006731A9"/>
    <w:rsid w:val="0067323A"/>
    <w:rsid w:val="0067349C"/>
    <w:rsid w:val="006738DD"/>
    <w:rsid w:val="00673E8C"/>
    <w:rsid w:val="006747DE"/>
    <w:rsid w:val="0067480F"/>
    <w:rsid w:val="00674A13"/>
    <w:rsid w:val="00674CE6"/>
    <w:rsid w:val="00675A05"/>
    <w:rsid w:val="00675A84"/>
    <w:rsid w:val="00675B1D"/>
    <w:rsid w:val="00675B45"/>
    <w:rsid w:val="00675FB3"/>
    <w:rsid w:val="006770FF"/>
    <w:rsid w:val="0067764B"/>
    <w:rsid w:val="00677910"/>
    <w:rsid w:val="00677C52"/>
    <w:rsid w:val="00677D32"/>
    <w:rsid w:val="00680B6C"/>
    <w:rsid w:val="00680B95"/>
    <w:rsid w:val="00680CE9"/>
    <w:rsid w:val="00680EC0"/>
    <w:rsid w:val="00680EDE"/>
    <w:rsid w:val="0068136E"/>
    <w:rsid w:val="00681526"/>
    <w:rsid w:val="00681E19"/>
    <w:rsid w:val="00682076"/>
    <w:rsid w:val="00682BE0"/>
    <w:rsid w:val="00682BEE"/>
    <w:rsid w:val="006832BF"/>
    <w:rsid w:val="006832D2"/>
    <w:rsid w:val="00683A84"/>
    <w:rsid w:val="00683AD4"/>
    <w:rsid w:val="00683E8B"/>
    <w:rsid w:val="00684541"/>
    <w:rsid w:val="006845FA"/>
    <w:rsid w:val="00684C98"/>
    <w:rsid w:val="00684DB4"/>
    <w:rsid w:val="00684FA7"/>
    <w:rsid w:val="00685448"/>
    <w:rsid w:val="00685520"/>
    <w:rsid w:val="00686423"/>
    <w:rsid w:val="0068671B"/>
    <w:rsid w:val="00686A42"/>
    <w:rsid w:val="00686B8E"/>
    <w:rsid w:val="00687400"/>
    <w:rsid w:val="00687721"/>
    <w:rsid w:val="0068796B"/>
    <w:rsid w:val="00687A51"/>
    <w:rsid w:val="00690203"/>
    <w:rsid w:val="0069023B"/>
    <w:rsid w:val="00690332"/>
    <w:rsid w:val="006909CC"/>
    <w:rsid w:val="00690A34"/>
    <w:rsid w:val="00690CAD"/>
    <w:rsid w:val="00690CCF"/>
    <w:rsid w:val="00690D8E"/>
    <w:rsid w:val="00690E44"/>
    <w:rsid w:val="00690FA2"/>
    <w:rsid w:val="00691151"/>
    <w:rsid w:val="0069139D"/>
    <w:rsid w:val="006915E8"/>
    <w:rsid w:val="006915F4"/>
    <w:rsid w:val="00691800"/>
    <w:rsid w:val="00692C34"/>
    <w:rsid w:val="00692E0B"/>
    <w:rsid w:val="00693094"/>
    <w:rsid w:val="006932D4"/>
    <w:rsid w:val="0069371B"/>
    <w:rsid w:val="00693874"/>
    <w:rsid w:val="006952F5"/>
    <w:rsid w:val="0069595F"/>
    <w:rsid w:val="00696121"/>
    <w:rsid w:val="0069627D"/>
    <w:rsid w:val="006962E2"/>
    <w:rsid w:val="006971A9"/>
    <w:rsid w:val="006972AB"/>
    <w:rsid w:val="00697AD3"/>
    <w:rsid w:val="00697B4B"/>
    <w:rsid w:val="00697C1E"/>
    <w:rsid w:val="00697D0C"/>
    <w:rsid w:val="00697E0F"/>
    <w:rsid w:val="006A003D"/>
    <w:rsid w:val="006A02C3"/>
    <w:rsid w:val="006A0AB8"/>
    <w:rsid w:val="006A0B8B"/>
    <w:rsid w:val="006A0CDE"/>
    <w:rsid w:val="006A0EE0"/>
    <w:rsid w:val="006A1E81"/>
    <w:rsid w:val="006A1F72"/>
    <w:rsid w:val="006A258A"/>
    <w:rsid w:val="006A2B65"/>
    <w:rsid w:val="006A2E00"/>
    <w:rsid w:val="006A3035"/>
    <w:rsid w:val="006A3518"/>
    <w:rsid w:val="006A39F7"/>
    <w:rsid w:val="006A3EF0"/>
    <w:rsid w:val="006A3F9D"/>
    <w:rsid w:val="006A5351"/>
    <w:rsid w:val="006A5361"/>
    <w:rsid w:val="006A56E4"/>
    <w:rsid w:val="006A5DA4"/>
    <w:rsid w:val="006A5FC4"/>
    <w:rsid w:val="006A6EE4"/>
    <w:rsid w:val="006A6FF5"/>
    <w:rsid w:val="006A7553"/>
    <w:rsid w:val="006A75C8"/>
    <w:rsid w:val="006A75F4"/>
    <w:rsid w:val="006A79C0"/>
    <w:rsid w:val="006B0145"/>
    <w:rsid w:val="006B0763"/>
    <w:rsid w:val="006B0D5F"/>
    <w:rsid w:val="006B0EC0"/>
    <w:rsid w:val="006B0F44"/>
    <w:rsid w:val="006B11C8"/>
    <w:rsid w:val="006B1220"/>
    <w:rsid w:val="006B14F3"/>
    <w:rsid w:val="006B1602"/>
    <w:rsid w:val="006B16E7"/>
    <w:rsid w:val="006B1728"/>
    <w:rsid w:val="006B1A5D"/>
    <w:rsid w:val="006B1A99"/>
    <w:rsid w:val="006B1C3C"/>
    <w:rsid w:val="006B226F"/>
    <w:rsid w:val="006B2333"/>
    <w:rsid w:val="006B24FB"/>
    <w:rsid w:val="006B2BEB"/>
    <w:rsid w:val="006B2DF2"/>
    <w:rsid w:val="006B2F31"/>
    <w:rsid w:val="006B2F46"/>
    <w:rsid w:val="006B308D"/>
    <w:rsid w:val="006B3317"/>
    <w:rsid w:val="006B34B4"/>
    <w:rsid w:val="006B38BF"/>
    <w:rsid w:val="006B3BDC"/>
    <w:rsid w:val="006B3FD2"/>
    <w:rsid w:val="006B4319"/>
    <w:rsid w:val="006B4510"/>
    <w:rsid w:val="006B4ACE"/>
    <w:rsid w:val="006B4D53"/>
    <w:rsid w:val="006B4E62"/>
    <w:rsid w:val="006B4FA0"/>
    <w:rsid w:val="006B50DC"/>
    <w:rsid w:val="006B527D"/>
    <w:rsid w:val="006B6749"/>
    <w:rsid w:val="006B6A1B"/>
    <w:rsid w:val="006B6BA3"/>
    <w:rsid w:val="006B6D39"/>
    <w:rsid w:val="006B6FC1"/>
    <w:rsid w:val="006B7027"/>
    <w:rsid w:val="006B7120"/>
    <w:rsid w:val="006B75F0"/>
    <w:rsid w:val="006B76D5"/>
    <w:rsid w:val="006B77B8"/>
    <w:rsid w:val="006C0027"/>
    <w:rsid w:val="006C00D7"/>
    <w:rsid w:val="006C02B2"/>
    <w:rsid w:val="006C0668"/>
    <w:rsid w:val="006C0713"/>
    <w:rsid w:val="006C0E79"/>
    <w:rsid w:val="006C0E7A"/>
    <w:rsid w:val="006C0F97"/>
    <w:rsid w:val="006C15B4"/>
    <w:rsid w:val="006C1893"/>
    <w:rsid w:val="006C1D47"/>
    <w:rsid w:val="006C23CD"/>
    <w:rsid w:val="006C2EFD"/>
    <w:rsid w:val="006C2F1F"/>
    <w:rsid w:val="006C2F39"/>
    <w:rsid w:val="006C2FC5"/>
    <w:rsid w:val="006C3134"/>
    <w:rsid w:val="006C35A5"/>
    <w:rsid w:val="006C384B"/>
    <w:rsid w:val="006C3AA8"/>
    <w:rsid w:val="006C3CC9"/>
    <w:rsid w:val="006C4165"/>
    <w:rsid w:val="006C43AF"/>
    <w:rsid w:val="006C4A9A"/>
    <w:rsid w:val="006C5101"/>
    <w:rsid w:val="006C5CFD"/>
    <w:rsid w:val="006C5F1F"/>
    <w:rsid w:val="006C7476"/>
    <w:rsid w:val="006C76BE"/>
    <w:rsid w:val="006C7888"/>
    <w:rsid w:val="006C7897"/>
    <w:rsid w:val="006D0081"/>
    <w:rsid w:val="006D00C8"/>
    <w:rsid w:val="006D03C1"/>
    <w:rsid w:val="006D06A9"/>
    <w:rsid w:val="006D152D"/>
    <w:rsid w:val="006D179A"/>
    <w:rsid w:val="006D23E4"/>
    <w:rsid w:val="006D266D"/>
    <w:rsid w:val="006D2693"/>
    <w:rsid w:val="006D280F"/>
    <w:rsid w:val="006D2A67"/>
    <w:rsid w:val="006D2BC2"/>
    <w:rsid w:val="006D2CAA"/>
    <w:rsid w:val="006D3024"/>
    <w:rsid w:val="006D321F"/>
    <w:rsid w:val="006D32DA"/>
    <w:rsid w:val="006D335B"/>
    <w:rsid w:val="006D359B"/>
    <w:rsid w:val="006D3857"/>
    <w:rsid w:val="006D411F"/>
    <w:rsid w:val="006D41FE"/>
    <w:rsid w:val="006D42C0"/>
    <w:rsid w:val="006D435B"/>
    <w:rsid w:val="006D47C1"/>
    <w:rsid w:val="006D4AF8"/>
    <w:rsid w:val="006D5AC9"/>
    <w:rsid w:val="006D5C70"/>
    <w:rsid w:val="006D5DA7"/>
    <w:rsid w:val="006D6013"/>
    <w:rsid w:val="006D6205"/>
    <w:rsid w:val="006D62E9"/>
    <w:rsid w:val="006D6549"/>
    <w:rsid w:val="006D6852"/>
    <w:rsid w:val="006D774B"/>
    <w:rsid w:val="006D775A"/>
    <w:rsid w:val="006D7918"/>
    <w:rsid w:val="006D7E2D"/>
    <w:rsid w:val="006D7E3B"/>
    <w:rsid w:val="006D7EDD"/>
    <w:rsid w:val="006E053C"/>
    <w:rsid w:val="006E098E"/>
    <w:rsid w:val="006E099F"/>
    <w:rsid w:val="006E131A"/>
    <w:rsid w:val="006E1620"/>
    <w:rsid w:val="006E163F"/>
    <w:rsid w:val="006E1763"/>
    <w:rsid w:val="006E1F89"/>
    <w:rsid w:val="006E2190"/>
    <w:rsid w:val="006E27CE"/>
    <w:rsid w:val="006E286C"/>
    <w:rsid w:val="006E2AE0"/>
    <w:rsid w:val="006E2B26"/>
    <w:rsid w:val="006E2CFC"/>
    <w:rsid w:val="006E2D26"/>
    <w:rsid w:val="006E30BD"/>
    <w:rsid w:val="006E3547"/>
    <w:rsid w:val="006E3CA3"/>
    <w:rsid w:val="006E3DB3"/>
    <w:rsid w:val="006E466C"/>
    <w:rsid w:val="006E4A12"/>
    <w:rsid w:val="006E4B97"/>
    <w:rsid w:val="006E500D"/>
    <w:rsid w:val="006E53D6"/>
    <w:rsid w:val="006E6FB3"/>
    <w:rsid w:val="006E70CF"/>
    <w:rsid w:val="006E70F8"/>
    <w:rsid w:val="006E71EA"/>
    <w:rsid w:val="006E7BA7"/>
    <w:rsid w:val="006E7EB6"/>
    <w:rsid w:val="006F0E27"/>
    <w:rsid w:val="006F0E79"/>
    <w:rsid w:val="006F1036"/>
    <w:rsid w:val="006F12C7"/>
    <w:rsid w:val="006F12CA"/>
    <w:rsid w:val="006F1325"/>
    <w:rsid w:val="006F1CFF"/>
    <w:rsid w:val="006F235E"/>
    <w:rsid w:val="006F2B16"/>
    <w:rsid w:val="006F320A"/>
    <w:rsid w:val="006F3496"/>
    <w:rsid w:val="006F3673"/>
    <w:rsid w:val="006F36F0"/>
    <w:rsid w:val="006F3B33"/>
    <w:rsid w:val="006F3DBC"/>
    <w:rsid w:val="006F44E5"/>
    <w:rsid w:val="006F4530"/>
    <w:rsid w:val="006F50B5"/>
    <w:rsid w:val="006F50DC"/>
    <w:rsid w:val="006F56DE"/>
    <w:rsid w:val="006F5D2F"/>
    <w:rsid w:val="006F5D41"/>
    <w:rsid w:val="006F626D"/>
    <w:rsid w:val="006F63F4"/>
    <w:rsid w:val="006F6608"/>
    <w:rsid w:val="006F7011"/>
    <w:rsid w:val="006F75DE"/>
    <w:rsid w:val="006F7C74"/>
    <w:rsid w:val="006F7D1E"/>
    <w:rsid w:val="006F7D40"/>
    <w:rsid w:val="006F7E29"/>
    <w:rsid w:val="007009A5"/>
    <w:rsid w:val="007009A8"/>
    <w:rsid w:val="00700C64"/>
    <w:rsid w:val="00701211"/>
    <w:rsid w:val="00701356"/>
    <w:rsid w:val="00701887"/>
    <w:rsid w:val="00702695"/>
    <w:rsid w:val="00702771"/>
    <w:rsid w:val="007027F1"/>
    <w:rsid w:val="00702A16"/>
    <w:rsid w:val="00702C1C"/>
    <w:rsid w:val="007030D6"/>
    <w:rsid w:val="007034D1"/>
    <w:rsid w:val="007038FE"/>
    <w:rsid w:val="00703AD7"/>
    <w:rsid w:val="007044EC"/>
    <w:rsid w:val="00704557"/>
    <w:rsid w:val="0070484F"/>
    <w:rsid w:val="007053E3"/>
    <w:rsid w:val="00705651"/>
    <w:rsid w:val="00705702"/>
    <w:rsid w:val="0070580D"/>
    <w:rsid w:val="007058AD"/>
    <w:rsid w:val="007058BA"/>
    <w:rsid w:val="00705AF5"/>
    <w:rsid w:val="007067CC"/>
    <w:rsid w:val="00706838"/>
    <w:rsid w:val="00706A16"/>
    <w:rsid w:val="00706B50"/>
    <w:rsid w:val="00706CFF"/>
    <w:rsid w:val="00707950"/>
    <w:rsid w:val="00707AC7"/>
    <w:rsid w:val="00707B0E"/>
    <w:rsid w:val="0071002A"/>
    <w:rsid w:val="0071007B"/>
    <w:rsid w:val="007100B7"/>
    <w:rsid w:val="00710197"/>
    <w:rsid w:val="00710855"/>
    <w:rsid w:val="00710F78"/>
    <w:rsid w:val="0071111A"/>
    <w:rsid w:val="00711A66"/>
    <w:rsid w:val="00711A9A"/>
    <w:rsid w:val="00711A9C"/>
    <w:rsid w:val="00711AF9"/>
    <w:rsid w:val="007122AA"/>
    <w:rsid w:val="0071245E"/>
    <w:rsid w:val="0071277F"/>
    <w:rsid w:val="00712D5C"/>
    <w:rsid w:val="00713248"/>
    <w:rsid w:val="00713507"/>
    <w:rsid w:val="00713A56"/>
    <w:rsid w:val="00713C7C"/>
    <w:rsid w:val="00713FD9"/>
    <w:rsid w:val="00714DDB"/>
    <w:rsid w:val="007155DB"/>
    <w:rsid w:val="00715792"/>
    <w:rsid w:val="007157A5"/>
    <w:rsid w:val="00715FEA"/>
    <w:rsid w:val="0071672D"/>
    <w:rsid w:val="00717021"/>
    <w:rsid w:val="007170D7"/>
    <w:rsid w:val="0071750A"/>
    <w:rsid w:val="00717763"/>
    <w:rsid w:val="00717BC9"/>
    <w:rsid w:val="00717CFB"/>
    <w:rsid w:val="007201B8"/>
    <w:rsid w:val="0072058E"/>
    <w:rsid w:val="007207F0"/>
    <w:rsid w:val="007208BD"/>
    <w:rsid w:val="00720D96"/>
    <w:rsid w:val="00720DDD"/>
    <w:rsid w:val="00720E4A"/>
    <w:rsid w:val="00721365"/>
    <w:rsid w:val="00721454"/>
    <w:rsid w:val="007215F5"/>
    <w:rsid w:val="00721C19"/>
    <w:rsid w:val="00721EE8"/>
    <w:rsid w:val="00721FC0"/>
    <w:rsid w:val="00722131"/>
    <w:rsid w:val="00722FF7"/>
    <w:rsid w:val="007236DE"/>
    <w:rsid w:val="00723B44"/>
    <w:rsid w:val="007243AF"/>
    <w:rsid w:val="00725000"/>
    <w:rsid w:val="007254DE"/>
    <w:rsid w:val="00725590"/>
    <w:rsid w:val="007258FD"/>
    <w:rsid w:val="00725928"/>
    <w:rsid w:val="0072596E"/>
    <w:rsid w:val="0072599D"/>
    <w:rsid w:val="00725BCA"/>
    <w:rsid w:val="00726163"/>
    <w:rsid w:val="0072624C"/>
    <w:rsid w:val="007262BD"/>
    <w:rsid w:val="00726FBE"/>
    <w:rsid w:val="0072732F"/>
    <w:rsid w:val="0072747A"/>
    <w:rsid w:val="0072754C"/>
    <w:rsid w:val="00727567"/>
    <w:rsid w:val="007276C8"/>
    <w:rsid w:val="00727E2A"/>
    <w:rsid w:val="007300C9"/>
    <w:rsid w:val="00730FFE"/>
    <w:rsid w:val="00731405"/>
    <w:rsid w:val="007314DC"/>
    <w:rsid w:val="007317E6"/>
    <w:rsid w:val="0073182D"/>
    <w:rsid w:val="00732E19"/>
    <w:rsid w:val="007332F7"/>
    <w:rsid w:val="00733366"/>
    <w:rsid w:val="007334A3"/>
    <w:rsid w:val="007340C3"/>
    <w:rsid w:val="0073420E"/>
    <w:rsid w:val="00734229"/>
    <w:rsid w:val="007343EA"/>
    <w:rsid w:val="0073453F"/>
    <w:rsid w:val="0073464F"/>
    <w:rsid w:val="00734D65"/>
    <w:rsid w:val="00735687"/>
    <w:rsid w:val="007358CE"/>
    <w:rsid w:val="00735D24"/>
    <w:rsid w:val="0073628A"/>
    <w:rsid w:val="00736446"/>
    <w:rsid w:val="00736644"/>
    <w:rsid w:val="00736698"/>
    <w:rsid w:val="007366B6"/>
    <w:rsid w:val="00736A12"/>
    <w:rsid w:val="00736F4C"/>
    <w:rsid w:val="00736F50"/>
    <w:rsid w:val="007376FE"/>
    <w:rsid w:val="007378DE"/>
    <w:rsid w:val="007401A2"/>
    <w:rsid w:val="00740576"/>
    <w:rsid w:val="00740631"/>
    <w:rsid w:val="007409ED"/>
    <w:rsid w:val="00740EA2"/>
    <w:rsid w:val="0074103E"/>
    <w:rsid w:val="0074123A"/>
    <w:rsid w:val="0074141D"/>
    <w:rsid w:val="007415FC"/>
    <w:rsid w:val="00741C3B"/>
    <w:rsid w:val="00741E6E"/>
    <w:rsid w:val="00741EE7"/>
    <w:rsid w:val="00741F34"/>
    <w:rsid w:val="007427CF"/>
    <w:rsid w:val="007428DD"/>
    <w:rsid w:val="00742B2E"/>
    <w:rsid w:val="00742C25"/>
    <w:rsid w:val="00743006"/>
    <w:rsid w:val="00743339"/>
    <w:rsid w:val="00743B71"/>
    <w:rsid w:val="00743EA2"/>
    <w:rsid w:val="00743FD3"/>
    <w:rsid w:val="007441BB"/>
    <w:rsid w:val="00744CED"/>
    <w:rsid w:val="00744E0E"/>
    <w:rsid w:val="007452F0"/>
    <w:rsid w:val="007452FE"/>
    <w:rsid w:val="0074563F"/>
    <w:rsid w:val="00745AC4"/>
    <w:rsid w:val="0074608E"/>
    <w:rsid w:val="0074614F"/>
    <w:rsid w:val="00746181"/>
    <w:rsid w:val="00746A8D"/>
    <w:rsid w:val="00746A92"/>
    <w:rsid w:val="00746AF5"/>
    <w:rsid w:val="007472EB"/>
    <w:rsid w:val="00747562"/>
    <w:rsid w:val="0074766A"/>
    <w:rsid w:val="00747776"/>
    <w:rsid w:val="00747A14"/>
    <w:rsid w:val="00747BCF"/>
    <w:rsid w:val="00750737"/>
    <w:rsid w:val="0075088D"/>
    <w:rsid w:val="00750A2F"/>
    <w:rsid w:val="00750D48"/>
    <w:rsid w:val="00750DE8"/>
    <w:rsid w:val="00750EE5"/>
    <w:rsid w:val="00751341"/>
    <w:rsid w:val="007513E5"/>
    <w:rsid w:val="00751574"/>
    <w:rsid w:val="00751878"/>
    <w:rsid w:val="00751F8C"/>
    <w:rsid w:val="00752044"/>
    <w:rsid w:val="007525CF"/>
    <w:rsid w:val="00752DA4"/>
    <w:rsid w:val="00753279"/>
    <w:rsid w:val="00753432"/>
    <w:rsid w:val="007536F3"/>
    <w:rsid w:val="00753A05"/>
    <w:rsid w:val="007541ED"/>
    <w:rsid w:val="0075442C"/>
    <w:rsid w:val="00754908"/>
    <w:rsid w:val="00754923"/>
    <w:rsid w:val="0075530A"/>
    <w:rsid w:val="00755855"/>
    <w:rsid w:val="00755DB6"/>
    <w:rsid w:val="00755E67"/>
    <w:rsid w:val="00755ED1"/>
    <w:rsid w:val="00756777"/>
    <w:rsid w:val="00756906"/>
    <w:rsid w:val="00756D2F"/>
    <w:rsid w:val="00756F77"/>
    <w:rsid w:val="007573EE"/>
    <w:rsid w:val="007576A1"/>
    <w:rsid w:val="0075779F"/>
    <w:rsid w:val="007577C6"/>
    <w:rsid w:val="00757992"/>
    <w:rsid w:val="00757ABD"/>
    <w:rsid w:val="00757F67"/>
    <w:rsid w:val="0076037B"/>
    <w:rsid w:val="0076071E"/>
    <w:rsid w:val="00760830"/>
    <w:rsid w:val="00760953"/>
    <w:rsid w:val="00760C2E"/>
    <w:rsid w:val="007610FB"/>
    <w:rsid w:val="0076150F"/>
    <w:rsid w:val="0076174C"/>
    <w:rsid w:val="00761F22"/>
    <w:rsid w:val="007621F3"/>
    <w:rsid w:val="00762C8D"/>
    <w:rsid w:val="00762F3C"/>
    <w:rsid w:val="00762FF7"/>
    <w:rsid w:val="007630E4"/>
    <w:rsid w:val="00763460"/>
    <w:rsid w:val="00763E5C"/>
    <w:rsid w:val="00764009"/>
    <w:rsid w:val="00764690"/>
    <w:rsid w:val="0076472C"/>
    <w:rsid w:val="007647DC"/>
    <w:rsid w:val="0076487C"/>
    <w:rsid w:val="00765552"/>
    <w:rsid w:val="007657AD"/>
    <w:rsid w:val="00765847"/>
    <w:rsid w:val="00765BF5"/>
    <w:rsid w:val="00765E6F"/>
    <w:rsid w:val="00765F3B"/>
    <w:rsid w:val="00766225"/>
    <w:rsid w:val="007662B6"/>
    <w:rsid w:val="007667AF"/>
    <w:rsid w:val="0076751E"/>
    <w:rsid w:val="0076769E"/>
    <w:rsid w:val="007676F2"/>
    <w:rsid w:val="007678A6"/>
    <w:rsid w:val="00767994"/>
    <w:rsid w:val="00770C23"/>
    <w:rsid w:val="00770C63"/>
    <w:rsid w:val="00771210"/>
    <w:rsid w:val="00771761"/>
    <w:rsid w:val="00771836"/>
    <w:rsid w:val="00771934"/>
    <w:rsid w:val="00771F16"/>
    <w:rsid w:val="0077232B"/>
    <w:rsid w:val="0077278E"/>
    <w:rsid w:val="00772F26"/>
    <w:rsid w:val="00773397"/>
    <w:rsid w:val="007733A4"/>
    <w:rsid w:val="007739F7"/>
    <w:rsid w:val="00773EB6"/>
    <w:rsid w:val="00774084"/>
    <w:rsid w:val="00774A83"/>
    <w:rsid w:val="00775036"/>
    <w:rsid w:val="007750D5"/>
    <w:rsid w:val="007752E8"/>
    <w:rsid w:val="00775428"/>
    <w:rsid w:val="0077558F"/>
    <w:rsid w:val="00775804"/>
    <w:rsid w:val="0077586F"/>
    <w:rsid w:val="00775CE3"/>
    <w:rsid w:val="00775D5A"/>
    <w:rsid w:val="00775E24"/>
    <w:rsid w:val="00775E95"/>
    <w:rsid w:val="007760C1"/>
    <w:rsid w:val="007766C3"/>
    <w:rsid w:val="00776733"/>
    <w:rsid w:val="007769DD"/>
    <w:rsid w:val="0077744B"/>
    <w:rsid w:val="007775A5"/>
    <w:rsid w:val="00777660"/>
    <w:rsid w:val="0077767F"/>
    <w:rsid w:val="007779BD"/>
    <w:rsid w:val="00777B6D"/>
    <w:rsid w:val="00777B90"/>
    <w:rsid w:val="00777DFB"/>
    <w:rsid w:val="00777FB0"/>
    <w:rsid w:val="00780336"/>
    <w:rsid w:val="0078045A"/>
    <w:rsid w:val="00780754"/>
    <w:rsid w:val="00780F99"/>
    <w:rsid w:val="00781257"/>
    <w:rsid w:val="00781845"/>
    <w:rsid w:val="00781924"/>
    <w:rsid w:val="00781C21"/>
    <w:rsid w:val="00782007"/>
    <w:rsid w:val="00782070"/>
    <w:rsid w:val="007821AD"/>
    <w:rsid w:val="00782590"/>
    <w:rsid w:val="0078294C"/>
    <w:rsid w:val="007829CA"/>
    <w:rsid w:val="00782E60"/>
    <w:rsid w:val="00782FB3"/>
    <w:rsid w:val="00783C1C"/>
    <w:rsid w:val="00783E62"/>
    <w:rsid w:val="00783EFA"/>
    <w:rsid w:val="007840AA"/>
    <w:rsid w:val="00784812"/>
    <w:rsid w:val="00784894"/>
    <w:rsid w:val="00784964"/>
    <w:rsid w:val="00784A37"/>
    <w:rsid w:val="00784C06"/>
    <w:rsid w:val="00784ECE"/>
    <w:rsid w:val="00785412"/>
    <w:rsid w:val="0078569F"/>
    <w:rsid w:val="0078580F"/>
    <w:rsid w:val="00785BAD"/>
    <w:rsid w:val="0078691E"/>
    <w:rsid w:val="00786B7B"/>
    <w:rsid w:val="00786F1B"/>
    <w:rsid w:val="007877F2"/>
    <w:rsid w:val="00787B06"/>
    <w:rsid w:val="00787C7B"/>
    <w:rsid w:val="0079013B"/>
    <w:rsid w:val="00790197"/>
    <w:rsid w:val="00790340"/>
    <w:rsid w:val="00790557"/>
    <w:rsid w:val="007905CC"/>
    <w:rsid w:val="007908A3"/>
    <w:rsid w:val="00790B78"/>
    <w:rsid w:val="00791029"/>
    <w:rsid w:val="00791685"/>
    <w:rsid w:val="00791930"/>
    <w:rsid w:val="007919E0"/>
    <w:rsid w:val="00792786"/>
    <w:rsid w:val="007927CB"/>
    <w:rsid w:val="00792C31"/>
    <w:rsid w:val="007932ED"/>
    <w:rsid w:val="0079331E"/>
    <w:rsid w:val="007939FC"/>
    <w:rsid w:val="0079464D"/>
    <w:rsid w:val="00794AAA"/>
    <w:rsid w:val="00795070"/>
    <w:rsid w:val="0079536C"/>
    <w:rsid w:val="007954B3"/>
    <w:rsid w:val="00795A91"/>
    <w:rsid w:val="00795D82"/>
    <w:rsid w:val="0079624B"/>
    <w:rsid w:val="007962C7"/>
    <w:rsid w:val="007962D0"/>
    <w:rsid w:val="007965F8"/>
    <w:rsid w:val="0079692C"/>
    <w:rsid w:val="00796F8C"/>
    <w:rsid w:val="007970C8"/>
    <w:rsid w:val="00797388"/>
    <w:rsid w:val="0079742A"/>
    <w:rsid w:val="007976C8"/>
    <w:rsid w:val="00797D76"/>
    <w:rsid w:val="00797E52"/>
    <w:rsid w:val="007A0573"/>
    <w:rsid w:val="007A0E44"/>
    <w:rsid w:val="007A0F9D"/>
    <w:rsid w:val="007A128E"/>
    <w:rsid w:val="007A15A9"/>
    <w:rsid w:val="007A1717"/>
    <w:rsid w:val="007A21B1"/>
    <w:rsid w:val="007A2B9F"/>
    <w:rsid w:val="007A2FA2"/>
    <w:rsid w:val="007A36A4"/>
    <w:rsid w:val="007A3DE9"/>
    <w:rsid w:val="007A4093"/>
    <w:rsid w:val="007A4838"/>
    <w:rsid w:val="007A4E9F"/>
    <w:rsid w:val="007A4F66"/>
    <w:rsid w:val="007A4F99"/>
    <w:rsid w:val="007A52E0"/>
    <w:rsid w:val="007A565B"/>
    <w:rsid w:val="007A5674"/>
    <w:rsid w:val="007A58E1"/>
    <w:rsid w:val="007A5A2B"/>
    <w:rsid w:val="007A5B39"/>
    <w:rsid w:val="007A5EDE"/>
    <w:rsid w:val="007A6F8B"/>
    <w:rsid w:val="007A7137"/>
    <w:rsid w:val="007A71E8"/>
    <w:rsid w:val="007A7809"/>
    <w:rsid w:val="007A7B02"/>
    <w:rsid w:val="007B0465"/>
    <w:rsid w:val="007B09CA"/>
    <w:rsid w:val="007B13C6"/>
    <w:rsid w:val="007B166A"/>
    <w:rsid w:val="007B17AE"/>
    <w:rsid w:val="007B1D25"/>
    <w:rsid w:val="007B2263"/>
    <w:rsid w:val="007B22F7"/>
    <w:rsid w:val="007B2426"/>
    <w:rsid w:val="007B24C6"/>
    <w:rsid w:val="007B29C4"/>
    <w:rsid w:val="007B3171"/>
    <w:rsid w:val="007B39FE"/>
    <w:rsid w:val="007B414C"/>
    <w:rsid w:val="007B42D2"/>
    <w:rsid w:val="007B4407"/>
    <w:rsid w:val="007B47A3"/>
    <w:rsid w:val="007B4C9E"/>
    <w:rsid w:val="007B527F"/>
    <w:rsid w:val="007B53BC"/>
    <w:rsid w:val="007B5C1F"/>
    <w:rsid w:val="007B5CC3"/>
    <w:rsid w:val="007B6246"/>
    <w:rsid w:val="007B64DB"/>
    <w:rsid w:val="007B69FC"/>
    <w:rsid w:val="007B6CB4"/>
    <w:rsid w:val="007B6E74"/>
    <w:rsid w:val="007B6F3E"/>
    <w:rsid w:val="007B701F"/>
    <w:rsid w:val="007B7A42"/>
    <w:rsid w:val="007B7B23"/>
    <w:rsid w:val="007B7E5A"/>
    <w:rsid w:val="007C031E"/>
    <w:rsid w:val="007C0782"/>
    <w:rsid w:val="007C0CB7"/>
    <w:rsid w:val="007C0D97"/>
    <w:rsid w:val="007C209A"/>
    <w:rsid w:val="007C23D7"/>
    <w:rsid w:val="007C2555"/>
    <w:rsid w:val="007C2C9E"/>
    <w:rsid w:val="007C2D06"/>
    <w:rsid w:val="007C2D68"/>
    <w:rsid w:val="007C2E52"/>
    <w:rsid w:val="007C2EDD"/>
    <w:rsid w:val="007C4062"/>
    <w:rsid w:val="007C40B3"/>
    <w:rsid w:val="007C40F9"/>
    <w:rsid w:val="007C47EF"/>
    <w:rsid w:val="007C4C70"/>
    <w:rsid w:val="007C5B36"/>
    <w:rsid w:val="007C5DD0"/>
    <w:rsid w:val="007C5E8F"/>
    <w:rsid w:val="007C5EEB"/>
    <w:rsid w:val="007C604F"/>
    <w:rsid w:val="007C625E"/>
    <w:rsid w:val="007C6713"/>
    <w:rsid w:val="007C685D"/>
    <w:rsid w:val="007C7074"/>
    <w:rsid w:val="007C74D8"/>
    <w:rsid w:val="007C7550"/>
    <w:rsid w:val="007C75AE"/>
    <w:rsid w:val="007C762D"/>
    <w:rsid w:val="007C7D6C"/>
    <w:rsid w:val="007D0551"/>
    <w:rsid w:val="007D0892"/>
    <w:rsid w:val="007D0A10"/>
    <w:rsid w:val="007D0A69"/>
    <w:rsid w:val="007D0EE2"/>
    <w:rsid w:val="007D138B"/>
    <w:rsid w:val="007D141D"/>
    <w:rsid w:val="007D165F"/>
    <w:rsid w:val="007D218E"/>
    <w:rsid w:val="007D2451"/>
    <w:rsid w:val="007D24A2"/>
    <w:rsid w:val="007D25B8"/>
    <w:rsid w:val="007D2652"/>
    <w:rsid w:val="007D29E4"/>
    <w:rsid w:val="007D2D25"/>
    <w:rsid w:val="007D379D"/>
    <w:rsid w:val="007D397D"/>
    <w:rsid w:val="007D3C3E"/>
    <w:rsid w:val="007D4F26"/>
    <w:rsid w:val="007D51A4"/>
    <w:rsid w:val="007D5306"/>
    <w:rsid w:val="007D55E8"/>
    <w:rsid w:val="007D5B7C"/>
    <w:rsid w:val="007D5B9F"/>
    <w:rsid w:val="007D5CA1"/>
    <w:rsid w:val="007D5CDA"/>
    <w:rsid w:val="007D5FA1"/>
    <w:rsid w:val="007D65C3"/>
    <w:rsid w:val="007D6815"/>
    <w:rsid w:val="007D6B07"/>
    <w:rsid w:val="007D6CBE"/>
    <w:rsid w:val="007D6E9F"/>
    <w:rsid w:val="007D71F5"/>
    <w:rsid w:val="007D7294"/>
    <w:rsid w:val="007E0097"/>
    <w:rsid w:val="007E04A3"/>
    <w:rsid w:val="007E0670"/>
    <w:rsid w:val="007E0A69"/>
    <w:rsid w:val="007E0BEC"/>
    <w:rsid w:val="007E0D67"/>
    <w:rsid w:val="007E117F"/>
    <w:rsid w:val="007E1849"/>
    <w:rsid w:val="007E1DD6"/>
    <w:rsid w:val="007E1FEE"/>
    <w:rsid w:val="007E211C"/>
    <w:rsid w:val="007E21FC"/>
    <w:rsid w:val="007E2265"/>
    <w:rsid w:val="007E22BA"/>
    <w:rsid w:val="007E24CB"/>
    <w:rsid w:val="007E2727"/>
    <w:rsid w:val="007E299F"/>
    <w:rsid w:val="007E2A77"/>
    <w:rsid w:val="007E2C05"/>
    <w:rsid w:val="007E2C44"/>
    <w:rsid w:val="007E2C7A"/>
    <w:rsid w:val="007E32E3"/>
    <w:rsid w:val="007E4031"/>
    <w:rsid w:val="007E406C"/>
    <w:rsid w:val="007E47D1"/>
    <w:rsid w:val="007E4B47"/>
    <w:rsid w:val="007E4D9B"/>
    <w:rsid w:val="007E508B"/>
    <w:rsid w:val="007E560C"/>
    <w:rsid w:val="007E5A13"/>
    <w:rsid w:val="007E6903"/>
    <w:rsid w:val="007E6C35"/>
    <w:rsid w:val="007E6E44"/>
    <w:rsid w:val="007E70C7"/>
    <w:rsid w:val="007E74D4"/>
    <w:rsid w:val="007E755F"/>
    <w:rsid w:val="007E756E"/>
    <w:rsid w:val="007E7593"/>
    <w:rsid w:val="007E7600"/>
    <w:rsid w:val="007E7B75"/>
    <w:rsid w:val="007E7DA9"/>
    <w:rsid w:val="007F0201"/>
    <w:rsid w:val="007F0A05"/>
    <w:rsid w:val="007F0A41"/>
    <w:rsid w:val="007F0BAC"/>
    <w:rsid w:val="007F0C81"/>
    <w:rsid w:val="007F0E9E"/>
    <w:rsid w:val="007F1011"/>
    <w:rsid w:val="007F1922"/>
    <w:rsid w:val="007F2456"/>
    <w:rsid w:val="007F24AB"/>
    <w:rsid w:val="007F2655"/>
    <w:rsid w:val="007F277E"/>
    <w:rsid w:val="007F2F8A"/>
    <w:rsid w:val="007F31A7"/>
    <w:rsid w:val="007F370D"/>
    <w:rsid w:val="007F39A7"/>
    <w:rsid w:val="007F3AA3"/>
    <w:rsid w:val="007F3B4C"/>
    <w:rsid w:val="007F3F06"/>
    <w:rsid w:val="007F4074"/>
    <w:rsid w:val="007F430D"/>
    <w:rsid w:val="007F4534"/>
    <w:rsid w:val="007F4824"/>
    <w:rsid w:val="007F4A1D"/>
    <w:rsid w:val="007F4BED"/>
    <w:rsid w:val="007F5BBA"/>
    <w:rsid w:val="007F65DF"/>
    <w:rsid w:val="007F6714"/>
    <w:rsid w:val="007F6786"/>
    <w:rsid w:val="007F6C23"/>
    <w:rsid w:val="007F726C"/>
    <w:rsid w:val="007F72A1"/>
    <w:rsid w:val="007F7961"/>
    <w:rsid w:val="007F7BBB"/>
    <w:rsid w:val="007F7D71"/>
    <w:rsid w:val="008006D4"/>
    <w:rsid w:val="00800914"/>
    <w:rsid w:val="00800AB8"/>
    <w:rsid w:val="00800CCE"/>
    <w:rsid w:val="00800DD9"/>
    <w:rsid w:val="00800E1E"/>
    <w:rsid w:val="0080146C"/>
    <w:rsid w:val="00801750"/>
    <w:rsid w:val="00801B4F"/>
    <w:rsid w:val="00801B5A"/>
    <w:rsid w:val="00801F69"/>
    <w:rsid w:val="00802123"/>
    <w:rsid w:val="0080292F"/>
    <w:rsid w:val="0080295A"/>
    <w:rsid w:val="008029C2"/>
    <w:rsid w:val="00802F81"/>
    <w:rsid w:val="008031D0"/>
    <w:rsid w:val="00803325"/>
    <w:rsid w:val="00803715"/>
    <w:rsid w:val="00803A82"/>
    <w:rsid w:val="00803DE5"/>
    <w:rsid w:val="0080434C"/>
    <w:rsid w:val="008044CB"/>
    <w:rsid w:val="0080537E"/>
    <w:rsid w:val="008054E5"/>
    <w:rsid w:val="00805A57"/>
    <w:rsid w:val="00805BF8"/>
    <w:rsid w:val="00805DF5"/>
    <w:rsid w:val="00805F45"/>
    <w:rsid w:val="0080643F"/>
    <w:rsid w:val="00806A10"/>
    <w:rsid w:val="00806A3A"/>
    <w:rsid w:val="00806A84"/>
    <w:rsid w:val="00806ECD"/>
    <w:rsid w:val="00807A67"/>
    <w:rsid w:val="008101A5"/>
    <w:rsid w:val="00810365"/>
    <w:rsid w:val="008108B9"/>
    <w:rsid w:val="00810ACB"/>
    <w:rsid w:val="00810C93"/>
    <w:rsid w:val="0081163B"/>
    <w:rsid w:val="00811A42"/>
    <w:rsid w:val="00811C50"/>
    <w:rsid w:val="008131DB"/>
    <w:rsid w:val="00813246"/>
    <w:rsid w:val="00813258"/>
    <w:rsid w:val="00813C33"/>
    <w:rsid w:val="00813D30"/>
    <w:rsid w:val="00814167"/>
    <w:rsid w:val="00814616"/>
    <w:rsid w:val="0081470B"/>
    <w:rsid w:val="008148A8"/>
    <w:rsid w:val="00814BC9"/>
    <w:rsid w:val="0081525F"/>
    <w:rsid w:val="0081558D"/>
    <w:rsid w:val="0081597B"/>
    <w:rsid w:val="00815A9F"/>
    <w:rsid w:val="00815E2E"/>
    <w:rsid w:val="0081606D"/>
    <w:rsid w:val="00816132"/>
    <w:rsid w:val="0081688D"/>
    <w:rsid w:val="00816AA2"/>
    <w:rsid w:val="00816E2A"/>
    <w:rsid w:val="008170CD"/>
    <w:rsid w:val="00817172"/>
    <w:rsid w:val="00817265"/>
    <w:rsid w:val="00817D7B"/>
    <w:rsid w:val="00817DE4"/>
    <w:rsid w:val="0082013D"/>
    <w:rsid w:val="0082025B"/>
    <w:rsid w:val="0082032C"/>
    <w:rsid w:val="008207BD"/>
    <w:rsid w:val="0082094D"/>
    <w:rsid w:val="008216EE"/>
    <w:rsid w:val="00821761"/>
    <w:rsid w:val="008218B8"/>
    <w:rsid w:val="00821B01"/>
    <w:rsid w:val="00822173"/>
    <w:rsid w:val="00822B47"/>
    <w:rsid w:val="0082302C"/>
    <w:rsid w:val="0082364F"/>
    <w:rsid w:val="00823660"/>
    <w:rsid w:val="0082371B"/>
    <w:rsid w:val="008239E9"/>
    <w:rsid w:val="00823CDA"/>
    <w:rsid w:val="00823FBF"/>
    <w:rsid w:val="008245C4"/>
    <w:rsid w:val="008249BE"/>
    <w:rsid w:val="00825320"/>
    <w:rsid w:val="0082552C"/>
    <w:rsid w:val="008260D7"/>
    <w:rsid w:val="008265DC"/>
    <w:rsid w:val="00826965"/>
    <w:rsid w:val="0082711D"/>
    <w:rsid w:val="008272CF"/>
    <w:rsid w:val="00827583"/>
    <w:rsid w:val="0082789D"/>
    <w:rsid w:val="00827DC0"/>
    <w:rsid w:val="00830932"/>
    <w:rsid w:val="0083124B"/>
    <w:rsid w:val="008316B2"/>
    <w:rsid w:val="00831D79"/>
    <w:rsid w:val="00832731"/>
    <w:rsid w:val="0083280C"/>
    <w:rsid w:val="00832918"/>
    <w:rsid w:val="00832D17"/>
    <w:rsid w:val="00832E6D"/>
    <w:rsid w:val="00832EC5"/>
    <w:rsid w:val="0083355A"/>
    <w:rsid w:val="008335CB"/>
    <w:rsid w:val="00833E9A"/>
    <w:rsid w:val="008340C2"/>
    <w:rsid w:val="00834232"/>
    <w:rsid w:val="00834ADC"/>
    <w:rsid w:val="00835081"/>
    <w:rsid w:val="008356CD"/>
    <w:rsid w:val="00835759"/>
    <w:rsid w:val="00835953"/>
    <w:rsid w:val="00835B46"/>
    <w:rsid w:val="00835B9D"/>
    <w:rsid w:val="00835CF5"/>
    <w:rsid w:val="00835FD3"/>
    <w:rsid w:val="008361CA"/>
    <w:rsid w:val="008371C4"/>
    <w:rsid w:val="00837257"/>
    <w:rsid w:val="00837280"/>
    <w:rsid w:val="0083787B"/>
    <w:rsid w:val="008378A0"/>
    <w:rsid w:val="008408D5"/>
    <w:rsid w:val="00840904"/>
    <w:rsid w:val="00840AA7"/>
    <w:rsid w:val="00840E70"/>
    <w:rsid w:val="00840F5E"/>
    <w:rsid w:val="00840FAF"/>
    <w:rsid w:val="00841219"/>
    <w:rsid w:val="0084125C"/>
    <w:rsid w:val="0084162B"/>
    <w:rsid w:val="008417BA"/>
    <w:rsid w:val="00841803"/>
    <w:rsid w:val="00841EE6"/>
    <w:rsid w:val="008421D4"/>
    <w:rsid w:val="00842A60"/>
    <w:rsid w:val="00842B1C"/>
    <w:rsid w:val="00842DA3"/>
    <w:rsid w:val="008430D2"/>
    <w:rsid w:val="008438EA"/>
    <w:rsid w:val="00843DCC"/>
    <w:rsid w:val="00843E6D"/>
    <w:rsid w:val="00844710"/>
    <w:rsid w:val="0084472B"/>
    <w:rsid w:val="00844A20"/>
    <w:rsid w:val="00844A2A"/>
    <w:rsid w:val="00844DD9"/>
    <w:rsid w:val="00845381"/>
    <w:rsid w:val="0084567B"/>
    <w:rsid w:val="00845A4A"/>
    <w:rsid w:val="00846A2C"/>
    <w:rsid w:val="00846B46"/>
    <w:rsid w:val="00846CD3"/>
    <w:rsid w:val="00846E24"/>
    <w:rsid w:val="00846ED0"/>
    <w:rsid w:val="008473D9"/>
    <w:rsid w:val="008474ED"/>
    <w:rsid w:val="00847873"/>
    <w:rsid w:val="00847BB9"/>
    <w:rsid w:val="00847BDB"/>
    <w:rsid w:val="00850446"/>
    <w:rsid w:val="00850562"/>
    <w:rsid w:val="008507FE"/>
    <w:rsid w:val="00850FE0"/>
    <w:rsid w:val="00852119"/>
    <w:rsid w:val="008525CE"/>
    <w:rsid w:val="00852620"/>
    <w:rsid w:val="00852B02"/>
    <w:rsid w:val="008535AC"/>
    <w:rsid w:val="008536BA"/>
    <w:rsid w:val="00853919"/>
    <w:rsid w:val="008543BB"/>
    <w:rsid w:val="008543D0"/>
    <w:rsid w:val="00854590"/>
    <w:rsid w:val="00854655"/>
    <w:rsid w:val="0085473B"/>
    <w:rsid w:val="00855063"/>
    <w:rsid w:val="00855210"/>
    <w:rsid w:val="00855931"/>
    <w:rsid w:val="00855F82"/>
    <w:rsid w:val="008562F7"/>
    <w:rsid w:val="00856435"/>
    <w:rsid w:val="00856689"/>
    <w:rsid w:val="00856840"/>
    <w:rsid w:val="00856C8A"/>
    <w:rsid w:val="00857350"/>
    <w:rsid w:val="0085742E"/>
    <w:rsid w:val="00857AFA"/>
    <w:rsid w:val="008608A0"/>
    <w:rsid w:val="00860AB3"/>
    <w:rsid w:val="00860F6C"/>
    <w:rsid w:val="008612A1"/>
    <w:rsid w:val="0086186F"/>
    <w:rsid w:val="0086198E"/>
    <w:rsid w:val="00861E94"/>
    <w:rsid w:val="008628CF"/>
    <w:rsid w:val="00862912"/>
    <w:rsid w:val="008629B4"/>
    <w:rsid w:val="008633B6"/>
    <w:rsid w:val="008633D7"/>
    <w:rsid w:val="00863772"/>
    <w:rsid w:val="00863994"/>
    <w:rsid w:val="00863F6D"/>
    <w:rsid w:val="008643AD"/>
    <w:rsid w:val="0086477C"/>
    <w:rsid w:val="00864BCB"/>
    <w:rsid w:val="00864D63"/>
    <w:rsid w:val="00865027"/>
    <w:rsid w:val="00865083"/>
    <w:rsid w:val="00865400"/>
    <w:rsid w:val="00866986"/>
    <w:rsid w:val="00866B5F"/>
    <w:rsid w:val="00867251"/>
    <w:rsid w:val="008674C4"/>
    <w:rsid w:val="0086766D"/>
    <w:rsid w:val="00870A95"/>
    <w:rsid w:val="00870E13"/>
    <w:rsid w:val="00870EDD"/>
    <w:rsid w:val="00870FA2"/>
    <w:rsid w:val="00871055"/>
    <w:rsid w:val="008712A0"/>
    <w:rsid w:val="008713CB"/>
    <w:rsid w:val="00871C83"/>
    <w:rsid w:val="00872143"/>
    <w:rsid w:val="0087248B"/>
    <w:rsid w:val="0087275C"/>
    <w:rsid w:val="00872B99"/>
    <w:rsid w:val="008732EA"/>
    <w:rsid w:val="008732FE"/>
    <w:rsid w:val="008736A7"/>
    <w:rsid w:val="008736AB"/>
    <w:rsid w:val="00873CD8"/>
    <w:rsid w:val="008743F7"/>
    <w:rsid w:val="00874566"/>
    <w:rsid w:val="00874975"/>
    <w:rsid w:val="008749F5"/>
    <w:rsid w:val="00874D20"/>
    <w:rsid w:val="00874ECE"/>
    <w:rsid w:val="0087629A"/>
    <w:rsid w:val="00876823"/>
    <w:rsid w:val="0087695B"/>
    <w:rsid w:val="00876B27"/>
    <w:rsid w:val="00876CB8"/>
    <w:rsid w:val="008778DB"/>
    <w:rsid w:val="00877DA4"/>
    <w:rsid w:val="0088019A"/>
    <w:rsid w:val="00880448"/>
    <w:rsid w:val="008805C3"/>
    <w:rsid w:val="008805CF"/>
    <w:rsid w:val="00880BE1"/>
    <w:rsid w:val="00880D22"/>
    <w:rsid w:val="0088109B"/>
    <w:rsid w:val="00881656"/>
    <w:rsid w:val="0088174E"/>
    <w:rsid w:val="008823DD"/>
    <w:rsid w:val="008826B2"/>
    <w:rsid w:val="00882FF1"/>
    <w:rsid w:val="0088368B"/>
    <w:rsid w:val="008839E5"/>
    <w:rsid w:val="008843AC"/>
    <w:rsid w:val="00884441"/>
    <w:rsid w:val="00884461"/>
    <w:rsid w:val="00884492"/>
    <w:rsid w:val="00884613"/>
    <w:rsid w:val="00884DAC"/>
    <w:rsid w:val="00885192"/>
    <w:rsid w:val="00885279"/>
    <w:rsid w:val="0088536F"/>
    <w:rsid w:val="008853ED"/>
    <w:rsid w:val="0088552E"/>
    <w:rsid w:val="0088595C"/>
    <w:rsid w:val="00885976"/>
    <w:rsid w:val="00885AF5"/>
    <w:rsid w:val="008860C0"/>
    <w:rsid w:val="00886317"/>
    <w:rsid w:val="0088691E"/>
    <w:rsid w:val="00886A93"/>
    <w:rsid w:val="008872D8"/>
    <w:rsid w:val="00887739"/>
    <w:rsid w:val="008877D2"/>
    <w:rsid w:val="00887863"/>
    <w:rsid w:val="008878A2"/>
    <w:rsid w:val="00887B1F"/>
    <w:rsid w:val="0089070A"/>
    <w:rsid w:val="00890823"/>
    <w:rsid w:val="00891323"/>
    <w:rsid w:val="00891B4D"/>
    <w:rsid w:val="00892466"/>
    <w:rsid w:val="00892A52"/>
    <w:rsid w:val="00892A58"/>
    <w:rsid w:val="00892C66"/>
    <w:rsid w:val="00893915"/>
    <w:rsid w:val="00893B27"/>
    <w:rsid w:val="00893D7F"/>
    <w:rsid w:val="00894141"/>
    <w:rsid w:val="00894361"/>
    <w:rsid w:val="008944E6"/>
    <w:rsid w:val="00894688"/>
    <w:rsid w:val="008947DE"/>
    <w:rsid w:val="0089509B"/>
    <w:rsid w:val="00895116"/>
    <w:rsid w:val="00895296"/>
    <w:rsid w:val="00895670"/>
    <w:rsid w:val="00895BA7"/>
    <w:rsid w:val="008962A1"/>
    <w:rsid w:val="008964AD"/>
    <w:rsid w:val="00896806"/>
    <w:rsid w:val="00896813"/>
    <w:rsid w:val="00896A13"/>
    <w:rsid w:val="008972CD"/>
    <w:rsid w:val="008973C0"/>
    <w:rsid w:val="008974E5"/>
    <w:rsid w:val="008977DD"/>
    <w:rsid w:val="00897E11"/>
    <w:rsid w:val="00897E6C"/>
    <w:rsid w:val="008A02D2"/>
    <w:rsid w:val="008A08F7"/>
    <w:rsid w:val="008A0E77"/>
    <w:rsid w:val="008A1428"/>
    <w:rsid w:val="008A1BAC"/>
    <w:rsid w:val="008A1F2A"/>
    <w:rsid w:val="008A204D"/>
    <w:rsid w:val="008A22C9"/>
    <w:rsid w:val="008A244A"/>
    <w:rsid w:val="008A253E"/>
    <w:rsid w:val="008A29DB"/>
    <w:rsid w:val="008A2B26"/>
    <w:rsid w:val="008A2B3F"/>
    <w:rsid w:val="008A31B5"/>
    <w:rsid w:val="008A3552"/>
    <w:rsid w:val="008A35C4"/>
    <w:rsid w:val="008A3704"/>
    <w:rsid w:val="008A3B2C"/>
    <w:rsid w:val="008A3D7A"/>
    <w:rsid w:val="008A40EF"/>
    <w:rsid w:val="008A45E9"/>
    <w:rsid w:val="008A471F"/>
    <w:rsid w:val="008A4917"/>
    <w:rsid w:val="008A5135"/>
    <w:rsid w:val="008A53A4"/>
    <w:rsid w:val="008A5738"/>
    <w:rsid w:val="008A5A64"/>
    <w:rsid w:val="008A5CC3"/>
    <w:rsid w:val="008A5EBA"/>
    <w:rsid w:val="008A60AD"/>
    <w:rsid w:val="008A6290"/>
    <w:rsid w:val="008A6339"/>
    <w:rsid w:val="008A636B"/>
    <w:rsid w:val="008A6710"/>
    <w:rsid w:val="008A6C71"/>
    <w:rsid w:val="008A6D3E"/>
    <w:rsid w:val="008A6FA6"/>
    <w:rsid w:val="008A7590"/>
    <w:rsid w:val="008A75D4"/>
    <w:rsid w:val="008B0446"/>
    <w:rsid w:val="008B0824"/>
    <w:rsid w:val="008B0F53"/>
    <w:rsid w:val="008B1A74"/>
    <w:rsid w:val="008B1C51"/>
    <w:rsid w:val="008B2FF3"/>
    <w:rsid w:val="008B3BE1"/>
    <w:rsid w:val="008B405A"/>
    <w:rsid w:val="008B5196"/>
    <w:rsid w:val="008B5B58"/>
    <w:rsid w:val="008B5E10"/>
    <w:rsid w:val="008B6008"/>
    <w:rsid w:val="008B67EA"/>
    <w:rsid w:val="008B6C1A"/>
    <w:rsid w:val="008B755B"/>
    <w:rsid w:val="008C03D7"/>
    <w:rsid w:val="008C0B16"/>
    <w:rsid w:val="008C0D3F"/>
    <w:rsid w:val="008C0D88"/>
    <w:rsid w:val="008C112B"/>
    <w:rsid w:val="008C17AD"/>
    <w:rsid w:val="008C1897"/>
    <w:rsid w:val="008C1C3E"/>
    <w:rsid w:val="008C1E98"/>
    <w:rsid w:val="008C269A"/>
    <w:rsid w:val="008C2B08"/>
    <w:rsid w:val="008C2ED4"/>
    <w:rsid w:val="008C3014"/>
    <w:rsid w:val="008C3202"/>
    <w:rsid w:val="008C32F7"/>
    <w:rsid w:val="008C33DC"/>
    <w:rsid w:val="008C392F"/>
    <w:rsid w:val="008C3A3A"/>
    <w:rsid w:val="008C4126"/>
    <w:rsid w:val="008C4B3C"/>
    <w:rsid w:val="008C5002"/>
    <w:rsid w:val="008C57A1"/>
    <w:rsid w:val="008C59EB"/>
    <w:rsid w:val="008C5AFC"/>
    <w:rsid w:val="008C5B30"/>
    <w:rsid w:val="008C5E13"/>
    <w:rsid w:val="008C6567"/>
    <w:rsid w:val="008C68A8"/>
    <w:rsid w:val="008C6B11"/>
    <w:rsid w:val="008C73B8"/>
    <w:rsid w:val="008C7476"/>
    <w:rsid w:val="008D0023"/>
    <w:rsid w:val="008D0126"/>
    <w:rsid w:val="008D0579"/>
    <w:rsid w:val="008D08E5"/>
    <w:rsid w:val="008D0CA5"/>
    <w:rsid w:val="008D1164"/>
    <w:rsid w:val="008D1208"/>
    <w:rsid w:val="008D1602"/>
    <w:rsid w:val="008D254B"/>
    <w:rsid w:val="008D2BB3"/>
    <w:rsid w:val="008D2EF2"/>
    <w:rsid w:val="008D353F"/>
    <w:rsid w:val="008D393A"/>
    <w:rsid w:val="008D3D30"/>
    <w:rsid w:val="008D3D4A"/>
    <w:rsid w:val="008D4038"/>
    <w:rsid w:val="008D4167"/>
    <w:rsid w:val="008D4197"/>
    <w:rsid w:val="008D4248"/>
    <w:rsid w:val="008D477C"/>
    <w:rsid w:val="008D4DB0"/>
    <w:rsid w:val="008D54EB"/>
    <w:rsid w:val="008D5613"/>
    <w:rsid w:val="008D5617"/>
    <w:rsid w:val="008D5DE1"/>
    <w:rsid w:val="008D6FBB"/>
    <w:rsid w:val="008D7C6B"/>
    <w:rsid w:val="008D7CFB"/>
    <w:rsid w:val="008D7FEF"/>
    <w:rsid w:val="008E05E1"/>
    <w:rsid w:val="008E08F5"/>
    <w:rsid w:val="008E0E29"/>
    <w:rsid w:val="008E10FC"/>
    <w:rsid w:val="008E112E"/>
    <w:rsid w:val="008E1370"/>
    <w:rsid w:val="008E13AE"/>
    <w:rsid w:val="008E1DA8"/>
    <w:rsid w:val="008E214D"/>
    <w:rsid w:val="008E2564"/>
    <w:rsid w:val="008E2CAB"/>
    <w:rsid w:val="008E3390"/>
    <w:rsid w:val="008E3716"/>
    <w:rsid w:val="008E3B19"/>
    <w:rsid w:val="008E3BC7"/>
    <w:rsid w:val="008E3EBD"/>
    <w:rsid w:val="008E42DA"/>
    <w:rsid w:val="008E4E6A"/>
    <w:rsid w:val="008E4E71"/>
    <w:rsid w:val="008E525F"/>
    <w:rsid w:val="008E55A7"/>
    <w:rsid w:val="008E5851"/>
    <w:rsid w:val="008E5A9C"/>
    <w:rsid w:val="008E5B0A"/>
    <w:rsid w:val="008E5F27"/>
    <w:rsid w:val="008E5F74"/>
    <w:rsid w:val="008E636A"/>
    <w:rsid w:val="008E637A"/>
    <w:rsid w:val="008E67A4"/>
    <w:rsid w:val="008E6BDB"/>
    <w:rsid w:val="008E6BFA"/>
    <w:rsid w:val="008E7109"/>
    <w:rsid w:val="008E75C6"/>
    <w:rsid w:val="008E76DF"/>
    <w:rsid w:val="008E7B67"/>
    <w:rsid w:val="008F0682"/>
    <w:rsid w:val="008F0783"/>
    <w:rsid w:val="008F0CBB"/>
    <w:rsid w:val="008F0EEF"/>
    <w:rsid w:val="008F10D2"/>
    <w:rsid w:val="008F155A"/>
    <w:rsid w:val="008F15C0"/>
    <w:rsid w:val="008F1ADE"/>
    <w:rsid w:val="008F2239"/>
    <w:rsid w:val="008F2B60"/>
    <w:rsid w:val="008F30CE"/>
    <w:rsid w:val="008F379A"/>
    <w:rsid w:val="008F381D"/>
    <w:rsid w:val="008F3E9B"/>
    <w:rsid w:val="008F41E0"/>
    <w:rsid w:val="008F4C0F"/>
    <w:rsid w:val="008F4F77"/>
    <w:rsid w:val="008F4F84"/>
    <w:rsid w:val="008F550D"/>
    <w:rsid w:val="008F5779"/>
    <w:rsid w:val="008F57BD"/>
    <w:rsid w:val="008F5E1C"/>
    <w:rsid w:val="008F644A"/>
    <w:rsid w:val="008F673C"/>
    <w:rsid w:val="008F69EF"/>
    <w:rsid w:val="008F6A7B"/>
    <w:rsid w:val="008F73A4"/>
    <w:rsid w:val="009005F3"/>
    <w:rsid w:val="009008E7"/>
    <w:rsid w:val="00900AA3"/>
    <w:rsid w:val="00900E44"/>
    <w:rsid w:val="00900FAB"/>
    <w:rsid w:val="00901200"/>
    <w:rsid w:val="009013FB"/>
    <w:rsid w:val="00901EE8"/>
    <w:rsid w:val="009020C2"/>
    <w:rsid w:val="0090288C"/>
    <w:rsid w:val="00902906"/>
    <w:rsid w:val="00902993"/>
    <w:rsid w:val="00902A26"/>
    <w:rsid w:val="00902E8C"/>
    <w:rsid w:val="00903430"/>
    <w:rsid w:val="00903483"/>
    <w:rsid w:val="0090393A"/>
    <w:rsid w:val="00903E2F"/>
    <w:rsid w:val="0090425C"/>
    <w:rsid w:val="0090427D"/>
    <w:rsid w:val="009042DA"/>
    <w:rsid w:val="00904908"/>
    <w:rsid w:val="00905A79"/>
    <w:rsid w:val="0090622D"/>
    <w:rsid w:val="00906582"/>
    <w:rsid w:val="00906D06"/>
    <w:rsid w:val="009074ED"/>
    <w:rsid w:val="0090764B"/>
    <w:rsid w:val="00907739"/>
    <w:rsid w:val="009079CB"/>
    <w:rsid w:val="00907FA0"/>
    <w:rsid w:val="00912102"/>
    <w:rsid w:val="0091258E"/>
    <w:rsid w:val="009125F6"/>
    <w:rsid w:val="009133A6"/>
    <w:rsid w:val="00913CEA"/>
    <w:rsid w:val="00913D5B"/>
    <w:rsid w:val="00913DBA"/>
    <w:rsid w:val="00913DD8"/>
    <w:rsid w:val="00914260"/>
    <w:rsid w:val="009147C1"/>
    <w:rsid w:val="00914C55"/>
    <w:rsid w:val="00914F6D"/>
    <w:rsid w:val="00914F96"/>
    <w:rsid w:val="00915042"/>
    <w:rsid w:val="0091506C"/>
    <w:rsid w:val="009154EF"/>
    <w:rsid w:val="00915616"/>
    <w:rsid w:val="00915925"/>
    <w:rsid w:val="00916066"/>
    <w:rsid w:val="00916239"/>
    <w:rsid w:val="00916715"/>
    <w:rsid w:val="00916FB8"/>
    <w:rsid w:val="009172FF"/>
    <w:rsid w:val="00917368"/>
    <w:rsid w:val="00917761"/>
    <w:rsid w:val="009177CC"/>
    <w:rsid w:val="00917C85"/>
    <w:rsid w:val="00920B4E"/>
    <w:rsid w:val="0092134F"/>
    <w:rsid w:val="00921922"/>
    <w:rsid w:val="009219DA"/>
    <w:rsid w:val="00921D88"/>
    <w:rsid w:val="00922424"/>
    <w:rsid w:val="00922B05"/>
    <w:rsid w:val="00922C1A"/>
    <w:rsid w:val="009230F5"/>
    <w:rsid w:val="00923BEA"/>
    <w:rsid w:val="00923C91"/>
    <w:rsid w:val="00923FDB"/>
    <w:rsid w:val="009240DD"/>
    <w:rsid w:val="00924306"/>
    <w:rsid w:val="0092445A"/>
    <w:rsid w:val="0092463A"/>
    <w:rsid w:val="009246FD"/>
    <w:rsid w:val="009249CA"/>
    <w:rsid w:val="00924C5D"/>
    <w:rsid w:val="009252A6"/>
    <w:rsid w:val="009254DA"/>
    <w:rsid w:val="00925B3B"/>
    <w:rsid w:val="00926797"/>
    <w:rsid w:val="009268A9"/>
    <w:rsid w:val="00926911"/>
    <w:rsid w:val="00926A80"/>
    <w:rsid w:val="0092746F"/>
    <w:rsid w:val="00927995"/>
    <w:rsid w:val="00927B14"/>
    <w:rsid w:val="00927BE0"/>
    <w:rsid w:val="00927FBB"/>
    <w:rsid w:val="009304C3"/>
    <w:rsid w:val="00930536"/>
    <w:rsid w:val="00931088"/>
    <w:rsid w:val="00931302"/>
    <w:rsid w:val="0093166B"/>
    <w:rsid w:val="009316B7"/>
    <w:rsid w:val="00931A6F"/>
    <w:rsid w:val="00931B80"/>
    <w:rsid w:val="00931F39"/>
    <w:rsid w:val="00932E97"/>
    <w:rsid w:val="009330B7"/>
    <w:rsid w:val="009330CB"/>
    <w:rsid w:val="0093389D"/>
    <w:rsid w:val="00934738"/>
    <w:rsid w:val="009350D8"/>
    <w:rsid w:val="009354BA"/>
    <w:rsid w:val="00935800"/>
    <w:rsid w:val="0093587D"/>
    <w:rsid w:val="00935A0A"/>
    <w:rsid w:val="00935BD1"/>
    <w:rsid w:val="00935C14"/>
    <w:rsid w:val="00935F65"/>
    <w:rsid w:val="00935FBF"/>
    <w:rsid w:val="00936187"/>
    <w:rsid w:val="00936DE3"/>
    <w:rsid w:val="00937434"/>
    <w:rsid w:val="00937611"/>
    <w:rsid w:val="0094003C"/>
    <w:rsid w:val="00940695"/>
    <w:rsid w:val="00940B62"/>
    <w:rsid w:val="00940E67"/>
    <w:rsid w:val="00941354"/>
    <w:rsid w:val="00942141"/>
    <w:rsid w:val="00942575"/>
    <w:rsid w:val="00942596"/>
    <w:rsid w:val="009425DE"/>
    <w:rsid w:val="00942BEA"/>
    <w:rsid w:val="009430A4"/>
    <w:rsid w:val="00943261"/>
    <w:rsid w:val="00943F16"/>
    <w:rsid w:val="0094460A"/>
    <w:rsid w:val="00944750"/>
    <w:rsid w:val="009447DE"/>
    <w:rsid w:val="009448FD"/>
    <w:rsid w:val="00944CDB"/>
    <w:rsid w:val="00945204"/>
    <w:rsid w:val="00945436"/>
    <w:rsid w:val="00945652"/>
    <w:rsid w:val="0094589E"/>
    <w:rsid w:val="00945BC7"/>
    <w:rsid w:val="00945D53"/>
    <w:rsid w:val="00945F8E"/>
    <w:rsid w:val="009461F5"/>
    <w:rsid w:val="00947BAA"/>
    <w:rsid w:val="009505BE"/>
    <w:rsid w:val="00950CD1"/>
    <w:rsid w:val="00950D00"/>
    <w:rsid w:val="00950DBC"/>
    <w:rsid w:val="00950F1D"/>
    <w:rsid w:val="00950F88"/>
    <w:rsid w:val="009517F1"/>
    <w:rsid w:val="009519C9"/>
    <w:rsid w:val="00952A86"/>
    <w:rsid w:val="00952FE9"/>
    <w:rsid w:val="0095301F"/>
    <w:rsid w:val="00953654"/>
    <w:rsid w:val="00953993"/>
    <w:rsid w:val="009544FA"/>
    <w:rsid w:val="00954575"/>
    <w:rsid w:val="00954613"/>
    <w:rsid w:val="00954BBA"/>
    <w:rsid w:val="00954D14"/>
    <w:rsid w:val="00954D75"/>
    <w:rsid w:val="00954F3E"/>
    <w:rsid w:val="00955693"/>
    <w:rsid w:val="00955C9E"/>
    <w:rsid w:val="00955D21"/>
    <w:rsid w:val="009560CE"/>
    <w:rsid w:val="00956631"/>
    <w:rsid w:val="0095681D"/>
    <w:rsid w:val="0095695E"/>
    <w:rsid w:val="00956B5F"/>
    <w:rsid w:val="009575F3"/>
    <w:rsid w:val="009575FE"/>
    <w:rsid w:val="009579A9"/>
    <w:rsid w:val="00957D21"/>
    <w:rsid w:val="00957E9C"/>
    <w:rsid w:val="00960493"/>
    <w:rsid w:val="009605A5"/>
    <w:rsid w:val="00960836"/>
    <w:rsid w:val="00960841"/>
    <w:rsid w:val="009609B6"/>
    <w:rsid w:val="00960AA2"/>
    <w:rsid w:val="00960ADD"/>
    <w:rsid w:val="00960EE0"/>
    <w:rsid w:val="00960EE2"/>
    <w:rsid w:val="0096118E"/>
    <w:rsid w:val="009611D6"/>
    <w:rsid w:val="00961579"/>
    <w:rsid w:val="00961596"/>
    <w:rsid w:val="00961764"/>
    <w:rsid w:val="009617A1"/>
    <w:rsid w:val="00961B6F"/>
    <w:rsid w:val="00961EE1"/>
    <w:rsid w:val="00961FDB"/>
    <w:rsid w:val="009620EF"/>
    <w:rsid w:val="00962373"/>
    <w:rsid w:val="00962B77"/>
    <w:rsid w:val="00962FE1"/>
    <w:rsid w:val="0096317B"/>
    <w:rsid w:val="00963B11"/>
    <w:rsid w:val="00963D2A"/>
    <w:rsid w:val="00964097"/>
    <w:rsid w:val="00964C3B"/>
    <w:rsid w:val="00965092"/>
    <w:rsid w:val="00965212"/>
    <w:rsid w:val="0096589E"/>
    <w:rsid w:val="0096637D"/>
    <w:rsid w:val="0096646B"/>
    <w:rsid w:val="0096667E"/>
    <w:rsid w:val="009667AE"/>
    <w:rsid w:val="00966C7A"/>
    <w:rsid w:val="00966CD5"/>
    <w:rsid w:val="00966F25"/>
    <w:rsid w:val="00967A92"/>
    <w:rsid w:val="00967B39"/>
    <w:rsid w:val="00967D0C"/>
    <w:rsid w:val="0097005E"/>
    <w:rsid w:val="00971587"/>
    <w:rsid w:val="00971680"/>
    <w:rsid w:val="00971762"/>
    <w:rsid w:val="00971ACF"/>
    <w:rsid w:val="00971DEC"/>
    <w:rsid w:val="00971F8C"/>
    <w:rsid w:val="00972030"/>
    <w:rsid w:val="0097265A"/>
    <w:rsid w:val="00972820"/>
    <w:rsid w:val="0097285D"/>
    <w:rsid w:val="009731D1"/>
    <w:rsid w:val="00973926"/>
    <w:rsid w:val="00973C2A"/>
    <w:rsid w:val="0097400F"/>
    <w:rsid w:val="009740EA"/>
    <w:rsid w:val="00974283"/>
    <w:rsid w:val="00974A3D"/>
    <w:rsid w:val="00974DAA"/>
    <w:rsid w:val="00974DD0"/>
    <w:rsid w:val="0097502B"/>
    <w:rsid w:val="009753DE"/>
    <w:rsid w:val="0097542B"/>
    <w:rsid w:val="00976396"/>
    <w:rsid w:val="00976989"/>
    <w:rsid w:val="009769E1"/>
    <w:rsid w:val="00976A16"/>
    <w:rsid w:val="00976FE7"/>
    <w:rsid w:val="00977174"/>
    <w:rsid w:val="00977A27"/>
    <w:rsid w:val="00980175"/>
    <w:rsid w:val="0098078F"/>
    <w:rsid w:val="00980861"/>
    <w:rsid w:val="009808D8"/>
    <w:rsid w:val="00980AAA"/>
    <w:rsid w:val="00980F1B"/>
    <w:rsid w:val="00980F3A"/>
    <w:rsid w:val="00981515"/>
    <w:rsid w:val="00981B70"/>
    <w:rsid w:val="00981F2A"/>
    <w:rsid w:val="0098214B"/>
    <w:rsid w:val="00982916"/>
    <w:rsid w:val="00983009"/>
    <w:rsid w:val="009832D3"/>
    <w:rsid w:val="00983895"/>
    <w:rsid w:val="009838B2"/>
    <w:rsid w:val="0098393A"/>
    <w:rsid w:val="00983B80"/>
    <w:rsid w:val="00983C43"/>
    <w:rsid w:val="00983C99"/>
    <w:rsid w:val="00983F5D"/>
    <w:rsid w:val="009846D5"/>
    <w:rsid w:val="009848AA"/>
    <w:rsid w:val="0098492A"/>
    <w:rsid w:val="00984C23"/>
    <w:rsid w:val="009854E6"/>
    <w:rsid w:val="00985740"/>
    <w:rsid w:val="0098597D"/>
    <w:rsid w:val="009868A1"/>
    <w:rsid w:val="00987AB5"/>
    <w:rsid w:val="00987BD4"/>
    <w:rsid w:val="00990AC9"/>
    <w:rsid w:val="00990EF5"/>
    <w:rsid w:val="00990F4A"/>
    <w:rsid w:val="0099139E"/>
    <w:rsid w:val="0099158B"/>
    <w:rsid w:val="00991B09"/>
    <w:rsid w:val="009921D4"/>
    <w:rsid w:val="0099257E"/>
    <w:rsid w:val="00992884"/>
    <w:rsid w:val="009928A9"/>
    <w:rsid w:val="00992BAE"/>
    <w:rsid w:val="00993D8B"/>
    <w:rsid w:val="00993F2B"/>
    <w:rsid w:val="0099400C"/>
    <w:rsid w:val="009941D7"/>
    <w:rsid w:val="009945F8"/>
    <w:rsid w:val="009946C3"/>
    <w:rsid w:val="00994933"/>
    <w:rsid w:val="00994C28"/>
    <w:rsid w:val="00994CA8"/>
    <w:rsid w:val="00994FC4"/>
    <w:rsid w:val="00995457"/>
    <w:rsid w:val="009954BD"/>
    <w:rsid w:val="00995DFB"/>
    <w:rsid w:val="00995E7A"/>
    <w:rsid w:val="00996314"/>
    <w:rsid w:val="0099634D"/>
    <w:rsid w:val="0099670D"/>
    <w:rsid w:val="00996825"/>
    <w:rsid w:val="009969BD"/>
    <w:rsid w:val="00996D52"/>
    <w:rsid w:val="00997710"/>
    <w:rsid w:val="0099795B"/>
    <w:rsid w:val="00997A38"/>
    <w:rsid w:val="00997A64"/>
    <w:rsid w:val="00997F4B"/>
    <w:rsid w:val="009A0546"/>
    <w:rsid w:val="009A05E7"/>
    <w:rsid w:val="009A0CD4"/>
    <w:rsid w:val="009A0E26"/>
    <w:rsid w:val="009A0E88"/>
    <w:rsid w:val="009A0FC9"/>
    <w:rsid w:val="009A187A"/>
    <w:rsid w:val="009A1AC0"/>
    <w:rsid w:val="009A1B87"/>
    <w:rsid w:val="009A1EC6"/>
    <w:rsid w:val="009A2615"/>
    <w:rsid w:val="009A271C"/>
    <w:rsid w:val="009A3470"/>
    <w:rsid w:val="009A3624"/>
    <w:rsid w:val="009A3902"/>
    <w:rsid w:val="009A3A9A"/>
    <w:rsid w:val="009A3FFF"/>
    <w:rsid w:val="009A4F01"/>
    <w:rsid w:val="009A5154"/>
    <w:rsid w:val="009A540C"/>
    <w:rsid w:val="009A55EF"/>
    <w:rsid w:val="009A5734"/>
    <w:rsid w:val="009A5984"/>
    <w:rsid w:val="009A5EB2"/>
    <w:rsid w:val="009A615B"/>
    <w:rsid w:val="009A6749"/>
    <w:rsid w:val="009A723F"/>
    <w:rsid w:val="009A724F"/>
    <w:rsid w:val="009A7439"/>
    <w:rsid w:val="009A774D"/>
    <w:rsid w:val="009A78CF"/>
    <w:rsid w:val="009A79EA"/>
    <w:rsid w:val="009A7A32"/>
    <w:rsid w:val="009B02E5"/>
    <w:rsid w:val="009B068A"/>
    <w:rsid w:val="009B087C"/>
    <w:rsid w:val="009B0D26"/>
    <w:rsid w:val="009B12EE"/>
    <w:rsid w:val="009B15CF"/>
    <w:rsid w:val="009B1FCC"/>
    <w:rsid w:val="009B21F3"/>
    <w:rsid w:val="009B2659"/>
    <w:rsid w:val="009B2C38"/>
    <w:rsid w:val="009B2DED"/>
    <w:rsid w:val="009B3041"/>
    <w:rsid w:val="009B375A"/>
    <w:rsid w:val="009B3A2C"/>
    <w:rsid w:val="009B430C"/>
    <w:rsid w:val="009B47FE"/>
    <w:rsid w:val="009B4B7B"/>
    <w:rsid w:val="009B4D45"/>
    <w:rsid w:val="009B4D7A"/>
    <w:rsid w:val="009B4F31"/>
    <w:rsid w:val="009B526F"/>
    <w:rsid w:val="009B5F06"/>
    <w:rsid w:val="009B6093"/>
    <w:rsid w:val="009B6430"/>
    <w:rsid w:val="009B6A70"/>
    <w:rsid w:val="009B6A88"/>
    <w:rsid w:val="009B6F67"/>
    <w:rsid w:val="009B723B"/>
    <w:rsid w:val="009B7442"/>
    <w:rsid w:val="009B7AAF"/>
    <w:rsid w:val="009B7B33"/>
    <w:rsid w:val="009C0965"/>
    <w:rsid w:val="009C0AC9"/>
    <w:rsid w:val="009C0CBB"/>
    <w:rsid w:val="009C0FF0"/>
    <w:rsid w:val="009C1357"/>
    <w:rsid w:val="009C1412"/>
    <w:rsid w:val="009C14B3"/>
    <w:rsid w:val="009C1C6C"/>
    <w:rsid w:val="009C1FB6"/>
    <w:rsid w:val="009C2017"/>
    <w:rsid w:val="009C2531"/>
    <w:rsid w:val="009C2804"/>
    <w:rsid w:val="009C2A77"/>
    <w:rsid w:val="009C2F4F"/>
    <w:rsid w:val="009C2F6E"/>
    <w:rsid w:val="009C3204"/>
    <w:rsid w:val="009C3B0E"/>
    <w:rsid w:val="009C3DC7"/>
    <w:rsid w:val="009C444A"/>
    <w:rsid w:val="009C45BE"/>
    <w:rsid w:val="009C47F1"/>
    <w:rsid w:val="009C481C"/>
    <w:rsid w:val="009C483A"/>
    <w:rsid w:val="009C4B74"/>
    <w:rsid w:val="009C4D39"/>
    <w:rsid w:val="009C4FBA"/>
    <w:rsid w:val="009C50A6"/>
    <w:rsid w:val="009C5262"/>
    <w:rsid w:val="009C5282"/>
    <w:rsid w:val="009C5589"/>
    <w:rsid w:val="009C558D"/>
    <w:rsid w:val="009C5AAD"/>
    <w:rsid w:val="009C5C83"/>
    <w:rsid w:val="009C5E0A"/>
    <w:rsid w:val="009C5ECE"/>
    <w:rsid w:val="009C603A"/>
    <w:rsid w:val="009C6160"/>
    <w:rsid w:val="009C6E74"/>
    <w:rsid w:val="009C6F77"/>
    <w:rsid w:val="009C7082"/>
    <w:rsid w:val="009C71C7"/>
    <w:rsid w:val="009C72D8"/>
    <w:rsid w:val="009C72F5"/>
    <w:rsid w:val="009C7737"/>
    <w:rsid w:val="009C7771"/>
    <w:rsid w:val="009C7862"/>
    <w:rsid w:val="009D00FE"/>
    <w:rsid w:val="009D0484"/>
    <w:rsid w:val="009D0492"/>
    <w:rsid w:val="009D081D"/>
    <w:rsid w:val="009D1006"/>
    <w:rsid w:val="009D1DAF"/>
    <w:rsid w:val="009D26EA"/>
    <w:rsid w:val="009D2C8B"/>
    <w:rsid w:val="009D2ED7"/>
    <w:rsid w:val="009D3039"/>
    <w:rsid w:val="009D36F1"/>
    <w:rsid w:val="009D36F4"/>
    <w:rsid w:val="009D3D87"/>
    <w:rsid w:val="009D3E37"/>
    <w:rsid w:val="009D40B0"/>
    <w:rsid w:val="009D44BC"/>
    <w:rsid w:val="009D47EE"/>
    <w:rsid w:val="009D486D"/>
    <w:rsid w:val="009D5033"/>
    <w:rsid w:val="009D5479"/>
    <w:rsid w:val="009D5601"/>
    <w:rsid w:val="009D599B"/>
    <w:rsid w:val="009D5A0C"/>
    <w:rsid w:val="009D5E5D"/>
    <w:rsid w:val="009D60DB"/>
    <w:rsid w:val="009D637C"/>
    <w:rsid w:val="009D64F7"/>
    <w:rsid w:val="009D670F"/>
    <w:rsid w:val="009D6B88"/>
    <w:rsid w:val="009D6B9A"/>
    <w:rsid w:val="009D6FBD"/>
    <w:rsid w:val="009D73F5"/>
    <w:rsid w:val="009D7558"/>
    <w:rsid w:val="009D7722"/>
    <w:rsid w:val="009D7ADC"/>
    <w:rsid w:val="009E0133"/>
    <w:rsid w:val="009E01E1"/>
    <w:rsid w:val="009E0291"/>
    <w:rsid w:val="009E0999"/>
    <w:rsid w:val="009E0BAE"/>
    <w:rsid w:val="009E105F"/>
    <w:rsid w:val="009E1A36"/>
    <w:rsid w:val="009E1A57"/>
    <w:rsid w:val="009E1BD8"/>
    <w:rsid w:val="009E1F5B"/>
    <w:rsid w:val="009E2191"/>
    <w:rsid w:val="009E24DD"/>
    <w:rsid w:val="009E2758"/>
    <w:rsid w:val="009E281D"/>
    <w:rsid w:val="009E2C8B"/>
    <w:rsid w:val="009E31C4"/>
    <w:rsid w:val="009E31F4"/>
    <w:rsid w:val="009E33B5"/>
    <w:rsid w:val="009E3483"/>
    <w:rsid w:val="009E3A41"/>
    <w:rsid w:val="009E3D91"/>
    <w:rsid w:val="009E48F6"/>
    <w:rsid w:val="009E5449"/>
    <w:rsid w:val="009E57A1"/>
    <w:rsid w:val="009E5C7F"/>
    <w:rsid w:val="009E5CDD"/>
    <w:rsid w:val="009E6873"/>
    <w:rsid w:val="009E6FBE"/>
    <w:rsid w:val="009E7088"/>
    <w:rsid w:val="009E7360"/>
    <w:rsid w:val="009E739D"/>
    <w:rsid w:val="009E779D"/>
    <w:rsid w:val="009E7ADC"/>
    <w:rsid w:val="009E7B70"/>
    <w:rsid w:val="009E7D9D"/>
    <w:rsid w:val="009F0634"/>
    <w:rsid w:val="009F0B80"/>
    <w:rsid w:val="009F0D09"/>
    <w:rsid w:val="009F0F4E"/>
    <w:rsid w:val="009F0FFD"/>
    <w:rsid w:val="009F11E2"/>
    <w:rsid w:val="009F13B3"/>
    <w:rsid w:val="009F1491"/>
    <w:rsid w:val="009F14A8"/>
    <w:rsid w:val="009F15AA"/>
    <w:rsid w:val="009F1DD5"/>
    <w:rsid w:val="009F24F5"/>
    <w:rsid w:val="009F25A9"/>
    <w:rsid w:val="009F26B8"/>
    <w:rsid w:val="009F279B"/>
    <w:rsid w:val="009F2C00"/>
    <w:rsid w:val="009F2DA3"/>
    <w:rsid w:val="009F2EBF"/>
    <w:rsid w:val="009F333B"/>
    <w:rsid w:val="009F3967"/>
    <w:rsid w:val="009F3BD3"/>
    <w:rsid w:val="009F3E04"/>
    <w:rsid w:val="009F470B"/>
    <w:rsid w:val="009F4762"/>
    <w:rsid w:val="009F49C0"/>
    <w:rsid w:val="009F4C57"/>
    <w:rsid w:val="009F4C73"/>
    <w:rsid w:val="009F4C74"/>
    <w:rsid w:val="009F4E79"/>
    <w:rsid w:val="009F52F7"/>
    <w:rsid w:val="009F533E"/>
    <w:rsid w:val="009F574A"/>
    <w:rsid w:val="009F5EC9"/>
    <w:rsid w:val="009F5FF6"/>
    <w:rsid w:val="009F6357"/>
    <w:rsid w:val="009F69E6"/>
    <w:rsid w:val="009F6B1A"/>
    <w:rsid w:val="009F6C29"/>
    <w:rsid w:val="009F70CF"/>
    <w:rsid w:val="009F76CC"/>
    <w:rsid w:val="009F777E"/>
    <w:rsid w:val="009F7C74"/>
    <w:rsid w:val="009F7D64"/>
    <w:rsid w:val="00A0062B"/>
    <w:rsid w:val="00A00631"/>
    <w:rsid w:val="00A0093B"/>
    <w:rsid w:val="00A00F69"/>
    <w:rsid w:val="00A0138A"/>
    <w:rsid w:val="00A014F1"/>
    <w:rsid w:val="00A02142"/>
    <w:rsid w:val="00A02180"/>
    <w:rsid w:val="00A02188"/>
    <w:rsid w:val="00A024F2"/>
    <w:rsid w:val="00A02B9A"/>
    <w:rsid w:val="00A0330E"/>
    <w:rsid w:val="00A03607"/>
    <w:rsid w:val="00A03D94"/>
    <w:rsid w:val="00A03F46"/>
    <w:rsid w:val="00A04288"/>
    <w:rsid w:val="00A04396"/>
    <w:rsid w:val="00A043B5"/>
    <w:rsid w:val="00A046FB"/>
    <w:rsid w:val="00A0553E"/>
    <w:rsid w:val="00A059F7"/>
    <w:rsid w:val="00A05C3C"/>
    <w:rsid w:val="00A0617B"/>
    <w:rsid w:val="00A0635B"/>
    <w:rsid w:val="00A06830"/>
    <w:rsid w:val="00A076E7"/>
    <w:rsid w:val="00A07B03"/>
    <w:rsid w:val="00A07D1E"/>
    <w:rsid w:val="00A07E57"/>
    <w:rsid w:val="00A07F3F"/>
    <w:rsid w:val="00A10409"/>
    <w:rsid w:val="00A105F7"/>
    <w:rsid w:val="00A10A55"/>
    <w:rsid w:val="00A10F6B"/>
    <w:rsid w:val="00A112CC"/>
    <w:rsid w:val="00A114F7"/>
    <w:rsid w:val="00A11AF4"/>
    <w:rsid w:val="00A11C77"/>
    <w:rsid w:val="00A123E0"/>
    <w:rsid w:val="00A127CC"/>
    <w:rsid w:val="00A133A0"/>
    <w:rsid w:val="00A135F4"/>
    <w:rsid w:val="00A13B0F"/>
    <w:rsid w:val="00A14A1C"/>
    <w:rsid w:val="00A1505C"/>
    <w:rsid w:val="00A156B1"/>
    <w:rsid w:val="00A15892"/>
    <w:rsid w:val="00A158EF"/>
    <w:rsid w:val="00A15F5D"/>
    <w:rsid w:val="00A16041"/>
    <w:rsid w:val="00A16426"/>
    <w:rsid w:val="00A16439"/>
    <w:rsid w:val="00A16BBB"/>
    <w:rsid w:val="00A17886"/>
    <w:rsid w:val="00A178E6"/>
    <w:rsid w:val="00A17BC0"/>
    <w:rsid w:val="00A2000F"/>
    <w:rsid w:val="00A202D2"/>
    <w:rsid w:val="00A20A54"/>
    <w:rsid w:val="00A20B66"/>
    <w:rsid w:val="00A20C3E"/>
    <w:rsid w:val="00A2126E"/>
    <w:rsid w:val="00A21278"/>
    <w:rsid w:val="00A212CE"/>
    <w:rsid w:val="00A21306"/>
    <w:rsid w:val="00A2130C"/>
    <w:rsid w:val="00A2138D"/>
    <w:rsid w:val="00A214BB"/>
    <w:rsid w:val="00A21A28"/>
    <w:rsid w:val="00A21AB2"/>
    <w:rsid w:val="00A21F0D"/>
    <w:rsid w:val="00A2281D"/>
    <w:rsid w:val="00A22F7E"/>
    <w:rsid w:val="00A231D4"/>
    <w:rsid w:val="00A23D42"/>
    <w:rsid w:val="00A23EC3"/>
    <w:rsid w:val="00A24292"/>
    <w:rsid w:val="00A24601"/>
    <w:rsid w:val="00A24F1D"/>
    <w:rsid w:val="00A2522F"/>
    <w:rsid w:val="00A25656"/>
    <w:rsid w:val="00A2591A"/>
    <w:rsid w:val="00A25982"/>
    <w:rsid w:val="00A25ACF"/>
    <w:rsid w:val="00A26C55"/>
    <w:rsid w:val="00A27302"/>
    <w:rsid w:val="00A27467"/>
    <w:rsid w:val="00A2757C"/>
    <w:rsid w:val="00A27743"/>
    <w:rsid w:val="00A27762"/>
    <w:rsid w:val="00A30101"/>
    <w:rsid w:val="00A305CF"/>
    <w:rsid w:val="00A310DD"/>
    <w:rsid w:val="00A311CC"/>
    <w:rsid w:val="00A311EC"/>
    <w:rsid w:val="00A31278"/>
    <w:rsid w:val="00A315A2"/>
    <w:rsid w:val="00A3193A"/>
    <w:rsid w:val="00A31D46"/>
    <w:rsid w:val="00A31EDF"/>
    <w:rsid w:val="00A3250C"/>
    <w:rsid w:val="00A326D0"/>
    <w:rsid w:val="00A32BE0"/>
    <w:rsid w:val="00A32C43"/>
    <w:rsid w:val="00A334E3"/>
    <w:rsid w:val="00A33631"/>
    <w:rsid w:val="00A33F30"/>
    <w:rsid w:val="00A342CA"/>
    <w:rsid w:val="00A34C89"/>
    <w:rsid w:val="00A34DDE"/>
    <w:rsid w:val="00A34E9E"/>
    <w:rsid w:val="00A34FEB"/>
    <w:rsid w:val="00A35052"/>
    <w:rsid w:val="00A3538A"/>
    <w:rsid w:val="00A354B2"/>
    <w:rsid w:val="00A359EF"/>
    <w:rsid w:val="00A35B15"/>
    <w:rsid w:val="00A35DDC"/>
    <w:rsid w:val="00A35FF4"/>
    <w:rsid w:val="00A3602E"/>
    <w:rsid w:val="00A36489"/>
    <w:rsid w:val="00A365E2"/>
    <w:rsid w:val="00A3672B"/>
    <w:rsid w:val="00A36B61"/>
    <w:rsid w:val="00A36DCF"/>
    <w:rsid w:val="00A36F64"/>
    <w:rsid w:val="00A37CD7"/>
    <w:rsid w:val="00A40162"/>
    <w:rsid w:val="00A4019A"/>
    <w:rsid w:val="00A40822"/>
    <w:rsid w:val="00A40918"/>
    <w:rsid w:val="00A409AE"/>
    <w:rsid w:val="00A40AC2"/>
    <w:rsid w:val="00A40D63"/>
    <w:rsid w:val="00A40F95"/>
    <w:rsid w:val="00A411CD"/>
    <w:rsid w:val="00A41C26"/>
    <w:rsid w:val="00A41D85"/>
    <w:rsid w:val="00A41F5A"/>
    <w:rsid w:val="00A436DC"/>
    <w:rsid w:val="00A43A9B"/>
    <w:rsid w:val="00A43F50"/>
    <w:rsid w:val="00A445BE"/>
    <w:rsid w:val="00A44762"/>
    <w:rsid w:val="00A45408"/>
    <w:rsid w:val="00A45881"/>
    <w:rsid w:val="00A4599D"/>
    <w:rsid w:val="00A45B3C"/>
    <w:rsid w:val="00A467E0"/>
    <w:rsid w:val="00A46A4E"/>
    <w:rsid w:val="00A470D9"/>
    <w:rsid w:val="00A4764A"/>
    <w:rsid w:val="00A47656"/>
    <w:rsid w:val="00A47DCF"/>
    <w:rsid w:val="00A50A77"/>
    <w:rsid w:val="00A50D3C"/>
    <w:rsid w:val="00A50FD9"/>
    <w:rsid w:val="00A511C1"/>
    <w:rsid w:val="00A512A1"/>
    <w:rsid w:val="00A5163A"/>
    <w:rsid w:val="00A5174D"/>
    <w:rsid w:val="00A51B2F"/>
    <w:rsid w:val="00A5230E"/>
    <w:rsid w:val="00A52549"/>
    <w:rsid w:val="00A52A94"/>
    <w:rsid w:val="00A52B3B"/>
    <w:rsid w:val="00A532B9"/>
    <w:rsid w:val="00A53382"/>
    <w:rsid w:val="00A534E7"/>
    <w:rsid w:val="00A534F9"/>
    <w:rsid w:val="00A53680"/>
    <w:rsid w:val="00A5380E"/>
    <w:rsid w:val="00A5381B"/>
    <w:rsid w:val="00A53836"/>
    <w:rsid w:val="00A53AE7"/>
    <w:rsid w:val="00A54420"/>
    <w:rsid w:val="00A54564"/>
    <w:rsid w:val="00A5474B"/>
    <w:rsid w:val="00A54BC2"/>
    <w:rsid w:val="00A54D40"/>
    <w:rsid w:val="00A54EFF"/>
    <w:rsid w:val="00A5535F"/>
    <w:rsid w:val="00A561C5"/>
    <w:rsid w:val="00A56259"/>
    <w:rsid w:val="00A564C4"/>
    <w:rsid w:val="00A569BA"/>
    <w:rsid w:val="00A56DFD"/>
    <w:rsid w:val="00A56F9F"/>
    <w:rsid w:val="00A571B5"/>
    <w:rsid w:val="00A573AA"/>
    <w:rsid w:val="00A573B3"/>
    <w:rsid w:val="00A57E75"/>
    <w:rsid w:val="00A57F3E"/>
    <w:rsid w:val="00A57F41"/>
    <w:rsid w:val="00A57F84"/>
    <w:rsid w:val="00A60A9F"/>
    <w:rsid w:val="00A60D9C"/>
    <w:rsid w:val="00A6124A"/>
    <w:rsid w:val="00A6148F"/>
    <w:rsid w:val="00A618A3"/>
    <w:rsid w:val="00A61C6E"/>
    <w:rsid w:val="00A620D0"/>
    <w:rsid w:val="00A6227B"/>
    <w:rsid w:val="00A62F2E"/>
    <w:rsid w:val="00A63643"/>
    <w:rsid w:val="00A6364F"/>
    <w:rsid w:val="00A63688"/>
    <w:rsid w:val="00A63A1E"/>
    <w:rsid w:val="00A64A29"/>
    <w:rsid w:val="00A64ACC"/>
    <w:rsid w:val="00A65177"/>
    <w:rsid w:val="00A65C98"/>
    <w:rsid w:val="00A65CA6"/>
    <w:rsid w:val="00A65DA0"/>
    <w:rsid w:val="00A66004"/>
    <w:rsid w:val="00A66192"/>
    <w:rsid w:val="00A66300"/>
    <w:rsid w:val="00A668EF"/>
    <w:rsid w:val="00A674FD"/>
    <w:rsid w:val="00A6751E"/>
    <w:rsid w:val="00A67B21"/>
    <w:rsid w:val="00A7023D"/>
    <w:rsid w:val="00A702BD"/>
    <w:rsid w:val="00A702F8"/>
    <w:rsid w:val="00A71365"/>
    <w:rsid w:val="00A713BC"/>
    <w:rsid w:val="00A71630"/>
    <w:rsid w:val="00A7187B"/>
    <w:rsid w:val="00A718D9"/>
    <w:rsid w:val="00A71B25"/>
    <w:rsid w:val="00A71C4A"/>
    <w:rsid w:val="00A71C77"/>
    <w:rsid w:val="00A72610"/>
    <w:rsid w:val="00A72648"/>
    <w:rsid w:val="00A726A3"/>
    <w:rsid w:val="00A7303E"/>
    <w:rsid w:val="00A735D6"/>
    <w:rsid w:val="00A7388C"/>
    <w:rsid w:val="00A73899"/>
    <w:rsid w:val="00A739C6"/>
    <w:rsid w:val="00A73A28"/>
    <w:rsid w:val="00A73CDC"/>
    <w:rsid w:val="00A742C0"/>
    <w:rsid w:val="00A7442F"/>
    <w:rsid w:val="00A74659"/>
    <w:rsid w:val="00A74703"/>
    <w:rsid w:val="00A74B76"/>
    <w:rsid w:val="00A74CF9"/>
    <w:rsid w:val="00A75382"/>
    <w:rsid w:val="00A755DA"/>
    <w:rsid w:val="00A757E5"/>
    <w:rsid w:val="00A75A89"/>
    <w:rsid w:val="00A76729"/>
    <w:rsid w:val="00A7696B"/>
    <w:rsid w:val="00A76BA8"/>
    <w:rsid w:val="00A776CF"/>
    <w:rsid w:val="00A77B16"/>
    <w:rsid w:val="00A77CBB"/>
    <w:rsid w:val="00A77F2C"/>
    <w:rsid w:val="00A77F8B"/>
    <w:rsid w:val="00A8047F"/>
    <w:rsid w:val="00A8054C"/>
    <w:rsid w:val="00A80BD8"/>
    <w:rsid w:val="00A81A68"/>
    <w:rsid w:val="00A82050"/>
    <w:rsid w:val="00A82371"/>
    <w:rsid w:val="00A823D0"/>
    <w:rsid w:val="00A827BF"/>
    <w:rsid w:val="00A82A4A"/>
    <w:rsid w:val="00A83634"/>
    <w:rsid w:val="00A8377B"/>
    <w:rsid w:val="00A83984"/>
    <w:rsid w:val="00A83B5D"/>
    <w:rsid w:val="00A83CE8"/>
    <w:rsid w:val="00A844DB"/>
    <w:rsid w:val="00A84530"/>
    <w:rsid w:val="00A8467C"/>
    <w:rsid w:val="00A84CAB"/>
    <w:rsid w:val="00A85144"/>
    <w:rsid w:val="00A85294"/>
    <w:rsid w:val="00A85CA4"/>
    <w:rsid w:val="00A85D3C"/>
    <w:rsid w:val="00A8660F"/>
    <w:rsid w:val="00A868CA"/>
    <w:rsid w:val="00A86A0C"/>
    <w:rsid w:val="00A86A89"/>
    <w:rsid w:val="00A86EFF"/>
    <w:rsid w:val="00A87086"/>
    <w:rsid w:val="00A870CB"/>
    <w:rsid w:val="00A87126"/>
    <w:rsid w:val="00A87837"/>
    <w:rsid w:val="00A87DB6"/>
    <w:rsid w:val="00A87DCE"/>
    <w:rsid w:val="00A87FC7"/>
    <w:rsid w:val="00A903F7"/>
    <w:rsid w:val="00A90844"/>
    <w:rsid w:val="00A90EC8"/>
    <w:rsid w:val="00A911BF"/>
    <w:rsid w:val="00A9178E"/>
    <w:rsid w:val="00A91A3F"/>
    <w:rsid w:val="00A91A8C"/>
    <w:rsid w:val="00A91B28"/>
    <w:rsid w:val="00A91F2D"/>
    <w:rsid w:val="00A920C7"/>
    <w:rsid w:val="00A9228B"/>
    <w:rsid w:val="00A92326"/>
    <w:rsid w:val="00A927F3"/>
    <w:rsid w:val="00A930B3"/>
    <w:rsid w:val="00A93756"/>
    <w:rsid w:val="00A93A90"/>
    <w:rsid w:val="00A93AE1"/>
    <w:rsid w:val="00A93DAD"/>
    <w:rsid w:val="00A93FAE"/>
    <w:rsid w:val="00A94525"/>
    <w:rsid w:val="00A948EE"/>
    <w:rsid w:val="00A9497B"/>
    <w:rsid w:val="00A94F23"/>
    <w:rsid w:val="00A94F67"/>
    <w:rsid w:val="00A9541C"/>
    <w:rsid w:val="00A954D0"/>
    <w:rsid w:val="00A95666"/>
    <w:rsid w:val="00A95B1F"/>
    <w:rsid w:val="00A96380"/>
    <w:rsid w:val="00A96555"/>
    <w:rsid w:val="00A96668"/>
    <w:rsid w:val="00A96A4E"/>
    <w:rsid w:val="00A96B61"/>
    <w:rsid w:val="00A96F6E"/>
    <w:rsid w:val="00A96FF6"/>
    <w:rsid w:val="00A972F4"/>
    <w:rsid w:val="00A97D45"/>
    <w:rsid w:val="00A97F5B"/>
    <w:rsid w:val="00AA0701"/>
    <w:rsid w:val="00AA091E"/>
    <w:rsid w:val="00AA097E"/>
    <w:rsid w:val="00AA0B4F"/>
    <w:rsid w:val="00AA2041"/>
    <w:rsid w:val="00AA2C42"/>
    <w:rsid w:val="00AA2CF7"/>
    <w:rsid w:val="00AA3149"/>
    <w:rsid w:val="00AA33FC"/>
    <w:rsid w:val="00AA34CE"/>
    <w:rsid w:val="00AA3B8D"/>
    <w:rsid w:val="00AA3F53"/>
    <w:rsid w:val="00AA487F"/>
    <w:rsid w:val="00AA4B10"/>
    <w:rsid w:val="00AA4F52"/>
    <w:rsid w:val="00AA5110"/>
    <w:rsid w:val="00AA5608"/>
    <w:rsid w:val="00AA5FEA"/>
    <w:rsid w:val="00AA6131"/>
    <w:rsid w:val="00AA643B"/>
    <w:rsid w:val="00AA6E3D"/>
    <w:rsid w:val="00AA6F13"/>
    <w:rsid w:val="00AA7852"/>
    <w:rsid w:val="00AA790C"/>
    <w:rsid w:val="00AA7AD9"/>
    <w:rsid w:val="00AB0298"/>
    <w:rsid w:val="00AB02CF"/>
    <w:rsid w:val="00AB0641"/>
    <w:rsid w:val="00AB08B9"/>
    <w:rsid w:val="00AB0B4B"/>
    <w:rsid w:val="00AB12A9"/>
    <w:rsid w:val="00AB1667"/>
    <w:rsid w:val="00AB17DC"/>
    <w:rsid w:val="00AB1B62"/>
    <w:rsid w:val="00AB1BEB"/>
    <w:rsid w:val="00AB2125"/>
    <w:rsid w:val="00AB247A"/>
    <w:rsid w:val="00AB2541"/>
    <w:rsid w:val="00AB260A"/>
    <w:rsid w:val="00AB274C"/>
    <w:rsid w:val="00AB2763"/>
    <w:rsid w:val="00AB2EAA"/>
    <w:rsid w:val="00AB324F"/>
    <w:rsid w:val="00AB394E"/>
    <w:rsid w:val="00AB3A08"/>
    <w:rsid w:val="00AB3AF5"/>
    <w:rsid w:val="00AB470E"/>
    <w:rsid w:val="00AB47C5"/>
    <w:rsid w:val="00AB4E92"/>
    <w:rsid w:val="00AB545F"/>
    <w:rsid w:val="00AB56D7"/>
    <w:rsid w:val="00AB5FEE"/>
    <w:rsid w:val="00AB65B3"/>
    <w:rsid w:val="00AB719C"/>
    <w:rsid w:val="00AB7265"/>
    <w:rsid w:val="00AB7382"/>
    <w:rsid w:val="00AB754A"/>
    <w:rsid w:val="00AB7A23"/>
    <w:rsid w:val="00AC0459"/>
    <w:rsid w:val="00AC05C4"/>
    <w:rsid w:val="00AC06C7"/>
    <w:rsid w:val="00AC137D"/>
    <w:rsid w:val="00AC13CA"/>
    <w:rsid w:val="00AC1405"/>
    <w:rsid w:val="00AC1BC8"/>
    <w:rsid w:val="00AC1FD3"/>
    <w:rsid w:val="00AC218D"/>
    <w:rsid w:val="00AC257D"/>
    <w:rsid w:val="00AC25F7"/>
    <w:rsid w:val="00AC2C26"/>
    <w:rsid w:val="00AC2FD3"/>
    <w:rsid w:val="00AC3034"/>
    <w:rsid w:val="00AC39A7"/>
    <w:rsid w:val="00AC39DA"/>
    <w:rsid w:val="00AC44EB"/>
    <w:rsid w:val="00AC4563"/>
    <w:rsid w:val="00AC4EB6"/>
    <w:rsid w:val="00AC4FED"/>
    <w:rsid w:val="00AC5942"/>
    <w:rsid w:val="00AC5DB9"/>
    <w:rsid w:val="00AC6382"/>
    <w:rsid w:val="00AC66FA"/>
    <w:rsid w:val="00AC72CE"/>
    <w:rsid w:val="00AC73AE"/>
    <w:rsid w:val="00AC7424"/>
    <w:rsid w:val="00AC7658"/>
    <w:rsid w:val="00AC7AF7"/>
    <w:rsid w:val="00AD0B45"/>
    <w:rsid w:val="00AD0CF8"/>
    <w:rsid w:val="00AD10AE"/>
    <w:rsid w:val="00AD126E"/>
    <w:rsid w:val="00AD1361"/>
    <w:rsid w:val="00AD1DBC"/>
    <w:rsid w:val="00AD2095"/>
    <w:rsid w:val="00AD20FF"/>
    <w:rsid w:val="00AD2160"/>
    <w:rsid w:val="00AD22C2"/>
    <w:rsid w:val="00AD27AA"/>
    <w:rsid w:val="00AD2A7B"/>
    <w:rsid w:val="00AD2B4E"/>
    <w:rsid w:val="00AD331D"/>
    <w:rsid w:val="00AD3956"/>
    <w:rsid w:val="00AD397E"/>
    <w:rsid w:val="00AD44EC"/>
    <w:rsid w:val="00AD4661"/>
    <w:rsid w:val="00AD4CD4"/>
    <w:rsid w:val="00AD514E"/>
    <w:rsid w:val="00AD5758"/>
    <w:rsid w:val="00AD654D"/>
    <w:rsid w:val="00AD656F"/>
    <w:rsid w:val="00AD68DF"/>
    <w:rsid w:val="00AD6B9F"/>
    <w:rsid w:val="00AD731B"/>
    <w:rsid w:val="00AD7CF1"/>
    <w:rsid w:val="00AD7D77"/>
    <w:rsid w:val="00AD7DED"/>
    <w:rsid w:val="00AD7E6C"/>
    <w:rsid w:val="00AE1180"/>
    <w:rsid w:val="00AE137B"/>
    <w:rsid w:val="00AE15B2"/>
    <w:rsid w:val="00AE2133"/>
    <w:rsid w:val="00AE2260"/>
    <w:rsid w:val="00AE2648"/>
    <w:rsid w:val="00AE29C0"/>
    <w:rsid w:val="00AE40FB"/>
    <w:rsid w:val="00AE41E0"/>
    <w:rsid w:val="00AE482D"/>
    <w:rsid w:val="00AE5932"/>
    <w:rsid w:val="00AE5FE5"/>
    <w:rsid w:val="00AE63B5"/>
    <w:rsid w:val="00AE6628"/>
    <w:rsid w:val="00AE67B3"/>
    <w:rsid w:val="00AE6927"/>
    <w:rsid w:val="00AE6EE4"/>
    <w:rsid w:val="00AE70C5"/>
    <w:rsid w:val="00AE748C"/>
    <w:rsid w:val="00AE76D6"/>
    <w:rsid w:val="00AE78DA"/>
    <w:rsid w:val="00AE7A63"/>
    <w:rsid w:val="00AF0055"/>
    <w:rsid w:val="00AF015B"/>
    <w:rsid w:val="00AF019C"/>
    <w:rsid w:val="00AF01EA"/>
    <w:rsid w:val="00AF02F1"/>
    <w:rsid w:val="00AF03AC"/>
    <w:rsid w:val="00AF03C0"/>
    <w:rsid w:val="00AF0C55"/>
    <w:rsid w:val="00AF1132"/>
    <w:rsid w:val="00AF13A6"/>
    <w:rsid w:val="00AF14A8"/>
    <w:rsid w:val="00AF199E"/>
    <w:rsid w:val="00AF19EF"/>
    <w:rsid w:val="00AF1A70"/>
    <w:rsid w:val="00AF1F52"/>
    <w:rsid w:val="00AF1FF4"/>
    <w:rsid w:val="00AF208C"/>
    <w:rsid w:val="00AF3280"/>
    <w:rsid w:val="00AF33C1"/>
    <w:rsid w:val="00AF39B3"/>
    <w:rsid w:val="00AF3BD5"/>
    <w:rsid w:val="00AF3DE1"/>
    <w:rsid w:val="00AF40DF"/>
    <w:rsid w:val="00AF44B3"/>
    <w:rsid w:val="00AF4614"/>
    <w:rsid w:val="00AF4617"/>
    <w:rsid w:val="00AF467A"/>
    <w:rsid w:val="00AF5ABE"/>
    <w:rsid w:val="00AF5C16"/>
    <w:rsid w:val="00AF5C51"/>
    <w:rsid w:val="00AF5DC9"/>
    <w:rsid w:val="00AF64FB"/>
    <w:rsid w:val="00AF65C4"/>
    <w:rsid w:val="00AF6A1E"/>
    <w:rsid w:val="00AF6A7A"/>
    <w:rsid w:val="00AF7103"/>
    <w:rsid w:val="00AF7410"/>
    <w:rsid w:val="00AF7F37"/>
    <w:rsid w:val="00AF7FA1"/>
    <w:rsid w:val="00B001A9"/>
    <w:rsid w:val="00B0047F"/>
    <w:rsid w:val="00B00EAE"/>
    <w:rsid w:val="00B00F19"/>
    <w:rsid w:val="00B01027"/>
    <w:rsid w:val="00B011FB"/>
    <w:rsid w:val="00B0187C"/>
    <w:rsid w:val="00B01887"/>
    <w:rsid w:val="00B01ACF"/>
    <w:rsid w:val="00B01D37"/>
    <w:rsid w:val="00B02788"/>
    <w:rsid w:val="00B0294B"/>
    <w:rsid w:val="00B02A41"/>
    <w:rsid w:val="00B02D84"/>
    <w:rsid w:val="00B02E82"/>
    <w:rsid w:val="00B02F1D"/>
    <w:rsid w:val="00B03080"/>
    <w:rsid w:val="00B030B6"/>
    <w:rsid w:val="00B03116"/>
    <w:rsid w:val="00B0334F"/>
    <w:rsid w:val="00B0352D"/>
    <w:rsid w:val="00B03654"/>
    <w:rsid w:val="00B037DA"/>
    <w:rsid w:val="00B03AA3"/>
    <w:rsid w:val="00B03D67"/>
    <w:rsid w:val="00B03E59"/>
    <w:rsid w:val="00B03E85"/>
    <w:rsid w:val="00B0491D"/>
    <w:rsid w:val="00B04980"/>
    <w:rsid w:val="00B04A23"/>
    <w:rsid w:val="00B04E69"/>
    <w:rsid w:val="00B0550E"/>
    <w:rsid w:val="00B056A9"/>
    <w:rsid w:val="00B05B12"/>
    <w:rsid w:val="00B05F3B"/>
    <w:rsid w:val="00B064BE"/>
    <w:rsid w:val="00B066F7"/>
    <w:rsid w:val="00B067CC"/>
    <w:rsid w:val="00B06AB2"/>
    <w:rsid w:val="00B07184"/>
    <w:rsid w:val="00B07403"/>
    <w:rsid w:val="00B1020E"/>
    <w:rsid w:val="00B10315"/>
    <w:rsid w:val="00B10966"/>
    <w:rsid w:val="00B10F09"/>
    <w:rsid w:val="00B11418"/>
    <w:rsid w:val="00B11827"/>
    <w:rsid w:val="00B11887"/>
    <w:rsid w:val="00B11AEF"/>
    <w:rsid w:val="00B11F32"/>
    <w:rsid w:val="00B1231F"/>
    <w:rsid w:val="00B1244B"/>
    <w:rsid w:val="00B12797"/>
    <w:rsid w:val="00B12879"/>
    <w:rsid w:val="00B129DC"/>
    <w:rsid w:val="00B12E1A"/>
    <w:rsid w:val="00B12FDF"/>
    <w:rsid w:val="00B13158"/>
    <w:rsid w:val="00B13753"/>
    <w:rsid w:val="00B13C68"/>
    <w:rsid w:val="00B13ECC"/>
    <w:rsid w:val="00B140D6"/>
    <w:rsid w:val="00B141B6"/>
    <w:rsid w:val="00B145D0"/>
    <w:rsid w:val="00B14852"/>
    <w:rsid w:val="00B14931"/>
    <w:rsid w:val="00B14BDD"/>
    <w:rsid w:val="00B14F32"/>
    <w:rsid w:val="00B150BF"/>
    <w:rsid w:val="00B15110"/>
    <w:rsid w:val="00B1563B"/>
    <w:rsid w:val="00B15819"/>
    <w:rsid w:val="00B15A0E"/>
    <w:rsid w:val="00B16E50"/>
    <w:rsid w:val="00B17087"/>
    <w:rsid w:val="00B17091"/>
    <w:rsid w:val="00B17231"/>
    <w:rsid w:val="00B176E9"/>
    <w:rsid w:val="00B17734"/>
    <w:rsid w:val="00B17C16"/>
    <w:rsid w:val="00B17F5D"/>
    <w:rsid w:val="00B20097"/>
    <w:rsid w:val="00B20194"/>
    <w:rsid w:val="00B201DF"/>
    <w:rsid w:val="00B201E0"/>
    <w:rsid w:val="00B213D3"/>
    <w:rsid w:val="00B213DF"/>
    <w:rsid w:val="00B214C5"/>
    <w:rsid w:val="00B2178D"/>
    <w:rsid w:val="00B219DA"/>
    <w:rsid w:val="00B21B29"/>
    <w:rsid w:val="00B21B31"/>
    <w:rsid w:val="00B22420"/>
    <w:rsid w:val="00B226AC"/>
    <w:rsid w:val="00B226C6"/>
    <w:rsid w:val="00B22CBE"/>
    <w:rsid w:val="00B2322C"/>
    <w:rsid w:val="00B239C5"/>
    <w:rsid w:val="00B23B25"/>
    <w:rsid w:val="00B23BAB"/>
    <w:rsid w:val="00B24A14"/>
    <w:rsid w:val="00B25187"/>
    <w:rsid w:val="00B25898"/>
    <w:rsid w:val="00B25A25"/>
    <w:rsid w:val="00B25A2E"/>
    <w:rsid w:val="00B25E53"/>
    <w:rsid w:val="00B263A9"/>
    <w:rsid w:val="00B26AD0"/>
    <w:rsid w:val="00B26BEA"/>
    <w:rsid w:val="00B26C43"/>
    <w:rsid w:val="00B27218"/>
    <w:rsid w:val="00B272E5"/>
    <w:rsid w:val="00B27970"/>
    <w:rsid w:val="00B27D2D"/>
    <w:rsid w:val="00B27FC4"/>
    <w:rsid w:val="00B30C2B"/>
    <w:rsid w:val="00B30C9C"/>
    <w:rsid w:val="00B3148C"/>
    <w:rsid w:val="00B32080"/>
    <w:rsid w:val="00B3226A"/>
    <w:rsid w:val="00B3234D"/>
    <w:rsid w:val="00B32532"/>
    <w:rsid w:val="00B32695"/>
    <w:rsid w:val="00B3272B"/>
    <w:rsid w:val="00B3276D"/>
    <w:rsid w:val="00B32779"/>
    <w:rsid w:val="00B32901"/>
    <w:rsid w:val="00B32F3E"/>
    <w:rsid w:val="00B33677"/>
    <w:rsid w:val="00B33C15"/>
    <w:rsid w:val="00B340B2"/>
    <w:rsid w:val="00B343D9"/>
    <w:rsid w:val="00B345D6"/>
    <w:rsid w:val="00B34C57"/>
    <w:rsid w:val="00B34D06"/>
    <w:rsid w:val="00B34F4A"/>
    <w:rsid w:val="00B354F8"/>
    <w:rsid w:val="00B35C3C"/>
    <w:rsid w:val="00B35CCD"/>
    <w:rsid w:val="00B366B8"/>
    <w:rsid w:val="00B36D75"/>
    <w:rsid w:val="00B3730A"/>
    <w:rsid w:val="00B37355"/>
    <w:rsid w:val="00B37375"/>
    <w:rsid w:val="00B3742D"/>
    <w:rsid w:val="00B37514"/>
    <w:rsid w:val="00B37714"/>
    <w:rsid w:val="00B378CD"/>
    <w:rsid w:val="00B37962"/>
    <w:rsid w:val="00B37BAE"/>
    <w:rsid w:val="00B37CB2"/>
    <w:rsid w:val="00B37DDD"/>
    <w:rsid w:val="00B37EF8"/>
    <w:rsid w:val="00B408FE"/>
    <w:rsid w:val="00B40D1C"/>
    <w:rsid w:val="00B4138F"/>
    <w:rsid w:val="00B417C9"/>
    <w:rsid w:val="00B41BEE"/>
    <w:rsid w:val="00B41DBD"/>
    <w:rsid w:val="00B41DDE"/>
    <w:rsid w:val="00B42780"/>
    <w:rsid w:val="00B42ABE"/>
    <w:rsid w:val="00B42AFC"/>
    <w:rsid w:val="00B430C9"/>
    <w:rsid w:val="00B434C0"/>
    <w:rsid w:val="00B4368A"/>
    <w:rsid w:val="00B439DA"/>
    <w:rsid w:val="00B43B68"/>
    <w:rsid w:val="00B43F24"/>
    <w:rsid w:val="00B449EB"/>
    <w:rsid w:val="00B44A6B"/>
    <w:rsid w:val="00B44CD4"/>
    <w:rsid w:val="00B44E09"/>
    <w:rsid w:val="00B450B0"/>
    <w:rsid w:val="00B458EC"/>
    <w:rsid w:val="00B45C2E"/>
    <w:rsid w:val="00B465BC"/>
    <w:rsid w:val="00B469FF"/>
    <w:rsid w:val="00B471E5"/>
    <w:rsid w:val="00B47508"/>
    <w:rsid w:val="00B47539"/>
    <w:rsid w:val="00B4757A"/>
    <w:rsid w:val="00B47C7E"/>
    <w:rsid w:val="00B47CF9"/>
    <w:rsid w:val="00B47F9B"/>
    <w:rsid w:val="00B501D6"/>
    <w:rsid w:val="00B50416"/>
    <w:rsid w:val="00B50525"/>
    <w:rsid w:val="00B50653"/>
    <w:rsid w:val="00B50982"/>
    <w:rsid w:val="00B509EF"/>
    <w:rsid w:val="00B50DEA"/>
    <w:rsid w:val="00B50F28"/>
    <w:rsid w:val="00B5132B"/>
    <w:rsid w:val="00B513C3"/>
    <w:rsid w:val="00B51623"/>
    <w:rsid w:val="00B51763"/>
    <w:rsid w:val="00B518C8"/>
    <w:rsid w:val="00B5254E"/>
    <w:rsid w:val="00B52667"/>
    <w:rsid w:val="00B52E7D"/>
    <w:rsid w:val="00B53293"/>
    <w:rsid w:val="00B5331B"/>
    <w:rsid w:val="00B535B3"/>
    <w:rsid w:val="00B53F7A"/>
    <w:rsid w:val="00B540F1"/>
    <w:rsid w:val="00B54438"/>
    <w:rsid w:val="00B5483F"/>
    <w:rsid w:val="00B548BB"/>
    <w:rsid w:val="00B54B0B"/>
    <w:rsid w:val="00B551A3"/>
    <w:rsid w:val="00B5578E"/>
    <w:rsid w:val="00B559B0"/>
    <w:rsid w:val="00B55CEB"/>
    <w:rsid w:val="00B5609B"/>
    <w:rsid w:val="00B561E8"/>
    <w:rsid w:val="00B56742"/>
    <w:rsid w:val="00B56E10"/>
    <w:rsid w:val="00B573D5"/>
    <w:rsid w:val="00B57741"/>
    <w:rsid w:val="00B57807"/>
    <w:rsid w:val="00B5790C"/>
    <w:rsid w:val="00B57EDA"/>
    <w:rsid w:val="00B601FA"/>
    <w:rsid w:val="00B60245"/>
    <w:rsid w:val="00B60F6E"/>
    <w:rsid w:val="00B61418"/>
    <w:rsid w:val="00B6201A"/>
    <w:rsid w:val="00B621C7"/>
    <w:rsid w:val="00B626F3"/>
    <w:rsid w:val="00B62999"/>
    <w:rsid w:val="00B62BFE"/>
    <w:rsid w:val="00B62CF9"/>
    <w:rsid w:val="00B630F5"/>
    <w:rsid w:val="00B63345"/>
    <w:rsid w:val="00B635A6"/>
    <w:rsid w:val="00B63695"/>
    <w:rsid w:val="00B63EE7"/>
    <w:rsid w:val="00B63F00"/>
    <w:rsid w:val="00B6420B"/>
    <w:rsid w:val="00B64799"/>
    <w:rsid w:val="00B64B70"/>
    <w:rsid w:val="00B6507E"/>
    <w:rsid w:val="00B65757"/>
    <w:rsid w:val="00B65845"/>
    <w:rsid w:val="00B65BAE"/>
    <w:rsid w:val="00B65D9E"/>
    <w:rsid w:val="00B660FD"/>
    <w:rsid w:val="00B66179"/>
    <w:rsid w:val="00B66224"/>
    <w:rsid w:val="00B663CC"/>
    <w:rsid w:val="00B66857"/>
    <w:rsid w:val="00B66C89"/>
    <w:rsid w:val="00B66EC9"/>
    <w:rsid w:val="00B67485"/>
    <w:rsid w:val="00B675A7"/>
    <w:rsid w:val="00B67C9A"/>
    <w:rsid w:val="00B67D6F"/>
    <w:rsid w:val="00B67F95"/>
    <w:rsid w:val="00B70098"/>
    <w:rsid w:val="00B70349"/>
    <w:rsid w:val="00B704BD"/>
    <w:rsid w:val="00B70681"/>
    <w:rsid w:val="00B70A37"/>
    <w:rsid w:val="00B70C3B"/>
    <w:rsid w:val="00B70DD6"/>
    <w:rsid w:val="00B70FFC"/>
    <w:rsid w:val="00B7182A"/>
    <w:rsid w:val="00B71BAA"/>
    <w:rsid w:val="00B71CA8"/>
    <w:rsid w:val="00B7253C"/>
    <w:rsid w:val="00B72690"/>
    <w:rsid w:val="00B72710"/>
    <w:rsid w:val="00B728B1"/>
    <w:rsid w:val="00B72C54"/>
    <w:rsid w:val="00B7353E"/>
    <w:rsid w:val="00B7361C"/>
    <w:rsid w:val="00B73AC8"/>
    <w:rsid w:val="00B74085"/>
    <w:rsid w:val="00B744FC"/>
    <w:rsid w:val="00B74542"/>
    <w:rsid w:val="00B748D8"/>
    <w:rsid w:val="00B75251"/>
    <w:rsid w:val="00B759EE"/>
    <w:rsid w:val="00B76280"/>
    <w:rsid w:val="00B7674B"/>
    <w:rsid w:val="00B7675A"/>
    <w:rsid w:val="00B7678F"/>
    <w:rsid w:val="00B76933"/>
    <w:rsid w:val="00B769E2"/>
    <w:rsid w:val="00B76DC2"/>
    <w:rsid w:val="00B77047"/>
    <w:rsid w:val="00B77209"/>
    <w:rsid w:val="00B80361"/>
    <w:rsid w:val="00B806E5"/>
    <w:rsid w:val="00B80803"/>
    <w:rsid w:val="00B809D3"/>
    <w:rsid w:val="00B80CA5"/>
    <w:rsid w:val="00B80EAE"/>
    <w:rsid w:val="00B80FAF"/>
    <w:rsid w:val="00B81223"/>
    <w:rsid w:val="00B8124C"/>
    <w:rsid w:val="00B8148C"/>
    <w:rsid w:val="00B8155A"/>
    <w:rsid w:val="00B822A0"/>
    <w:rsid w:val="00B823F7"/>
    <w:rsid w:val="00B829CD"/>
    <w:rsid w:val="00B82D7E"/>
    <w:rsid w:val="00B82E67"/>
    <w:rsid w:val="00B82EF2"/>
    <w:rsid w:val="00B82F8E"/>
    <w:rsid w:val="00B83261"/>
    <w:rsid w:val="00B83AFD"/>
    <w:rsid w:val="00B83C55"/>
    <w:rsid w:val="00B83EFF"/>
    <w:rsid w:val="00B84096"/>
    <w:rsid w:val="00B840A2"/>
    <w:rsid w:val="00B841A4"/>
    <w:rsid w:val="00B8464C"/>
    <w:rsid w:val="00B846F6"/>
    <w:rsid w:val="00B848FB"/>
    <w:rsid w:val="00B84EFE"/>
    <w:rsid w:val="00B857B3"/>
    <w:rsid w:val="00B857FF"/>
    <w:rsid w:val="00B85869"/>
    <w:rsid w:val="00B85AC2"/>
    <w:rsid w:val="00B861AC"/>
    <w:rsid w:val="00B8653B"/>
    <w:rsid w:val="00B8656B"/>
    <w:rsid w:val="00B86AA2"/>
    <w:rsid w:val="00B86D99"/>
    <w:rsid w:val="00B87720"/>
    <w:rsid w:val="00B87B0B"/>
    <w:rsid w:val="00B87BB3"/>
    <w:rsid w:val="00B9014A"/>
    <w:rsid w:val="00B90319"/>
    <w:rsid w:val="00B91706"/>
    <w:rsid w:val="00B91AAE"/>
    <w:rsid w:val="00B91BE6"/>
    <w:rsid w:val="00B92204"/>
    <w:rsid w:val="00B926FE"/>
    <w:rsid w:val="00B928C8"/>
    <w:rsid w:val="00B92A49"/>
    <w:rsid w:val="00B92BD1"/>
    <w:rsid w:val="00B930F7"/>
    <w:rsid w:val="00B93146"/>
    <w:rsid w:val="00B93AF2"/>
    <w:rsid w:val="00B93E9A"/>
    <w:rsid w:val="00B941D1"/>
    <w:rsid w:val="00B9438B"/>
    <w:rsid w:val="00B94610"/>
    <w:rsid w:val="00B94832"/>
    <w:rsid w:val="00B94BF8"/>
    <w:rsid w:val="00B94C25"/>
    <w:rsid w:val="00B94E4A"/>
    <w:rsid w:val="00B94ECB"/>
    <w:rsid w:val="00B94F0B"/>
    <w:rsid w:val="00B94F4D"/>
    <w:rsid w:val="00B9508A"/>
    <w:rsid w:val="00B95102"/>
    <w:rsid w:val="00B959D8"/>
    <w:rsid w:val="00B95A03"/>
    <w:rsid w:val="00B95E5C"/>
    <w:rsid w:val="00B95F29"/>
    <w:rsid w:val="00B96364"/>
    <w:rsid w:val="00B96DD8"/>
    <w:rsid w:val="00B970D9"/>
    <w:rsid w:val="00B9767C"/>
    <w:rsid w:val="00B97B69"/>
    <w:rsid w:val="00B97D04"/>
    <w:rsid w:val="00BA072A"/>
    <w:rsid w:val="00BA0A04"/>
    <w:rsid w:val="00BA0A88"/>
    <w:rsid w:val="00BA1155"/>
    <w:rsid w:val="00BA1588"/>
    <w:rsid w:val="00BA16AC"/>
    <w:rsid w:val="00BA1D40"/>
    <w:rsid w:val="00BA1E00"/>
    <w:rsid w:val="00BA205F"/>
    <w:rsid w:val="00BA21AC"/>
    <w:rsid w:val="00BA24E8"/>
    <w:rsid w:val="00BA2BC9"/>
    <w:rsid w:val="00BA2DB9"/>
    <w:rsid w:val="00BA30AC"/>
    <w:rsid w:val="00BA3366"/>
    <w:rsid w:val="00BA3410"/>
    <w:rsid w:val="00BA3790"/>
    <w:rsid w:val="00BA3B94"/>
    <w:rsid w:val="00BA3BFE"/>
    <w:rsid w:val="00BA4599"/>
    <w:rsid w:val="00BA50C6"/>
    <w:rsid w:val="00BA58E4"/>
    <w:rsid w:val="00BA5E08"/>
    <w:rsid w:val="00BA6471"/>
    <w:rsid w:val="00BA674B"/>
    <w:rsid w:val="00BA6C4F"/>
    <w:rsid w:val="00BA71BA"/>
    <w:rsid w:val="00BA72E4"/>
    <w:rsid w:val="00BB054E"/>
    <w:rsid w:val="00BB056D"/>
    <w:rsid w:val="00BB063E"/>
    <w:rsid w:val="00BB06E9"/>
    <w:rsid w:val="00BB07B3"/>
    <w:rsid w:val="00BB0AE4"/>
    <w:rsid w:val="00BB0DA5"/>
    <w:rsid w:val="00BB0DF2"/>
    <w:rsid w:val="00BB0EDB"/>
    <w:rsid w:val="00BB1043"/>
    <w:rsid w:val="00BB191E"/>
    <w:rsid w:val="00BB1CCB"/>
    <w:rsid w:val="00BB1D02"/>
    <w:rsid w:val="00BB1D3D"/>
    <w:rsid w:val="00BB1DEC"/>
    <w:rsid w:val="00BB1F4E"/>
    <w:rsid w:val="00BB2BB1"/>
    <w:rsid w:val="00BB2DB9"/>
    <w:rsid w:val="00BB3A3D"/>
    <w:rsid w:val="00BB3D05"/>
    <w:rsid w:val="00BB3E70"/>
    <w:rsid w:val="00BB3E9B"/>
    <w:rsid w:val="00BB3EF9"/>
    <w:rsid w:val="00BB40E6"/>
    <w:rsid w:val="00BB420A"/>
    <w:rsid w:val="00BB433C"/>
    <w:rsid w:val="00BB43AC"/>
    <w:rsid w:val="00BB48B4"/>
    <w:rsid w:val="00BB4ADD"/>
    <w:rsid w:val="00BB4B1F"/>
    <w:rsid w:val="00BB4BF0"/>
    <w:rsid w:val="00BB4E40"/>
    <w:rsid w:val="00BB4FAC"/>
    <w:rsid w:val="00BB5AF5"/>
    <w:rsid w:val="00BB7037"/>
    <w:rsid w:val="00BB7C38"/>
    <w:rsid w:val="00BC0109"/>
    <w:rsid w:val="00BC04BE"/>
    <w:rsid w:val="00BC06BA"/>
    <w:rsid w:val="00BC0882"/>
    <w:rsid w:val="00BC1043"/>
    <w:rsid w:val="00BC1202"/>
    <w:rsid w:val="00BC1301"/>
    <w:rsid w:val="00BC1922"/>
    <w:rsid w:val="00BC2055"/>
    <w:rsid w:val="00BC22B7"/>
    <w:rsid w:val="00BC2951"/>
    <w:rsid w:val="00BC3E8B"/>
    <w:rsid w:val="00BC448B"/>
    <w:rsid w:val="00BC4DBC"/>
    <w:rsid w:val="00BC566A"/>
    <w:rsid w:val="00BC5FEA"/>
    <w:rsid w:val="00BC609D"/>
    <w:rsid w:val="00BC618A"/>
    <w:rsid w:val="00BC63A5"/>
    <w:rsid w:val="00BC6889"/>
    <w:rsid w:val="00BC6C21"/>
    <w:rsid w:val="00BC6F95"/>
    <w:rsid w:val="00BC7000"/>
    <w:rsid w:val="00BC75BC"/>
    <w:rsid w:val="00BC7CD8"/>
    <w:rsid w:val="00BC7DB7"/>
    <w:rsid w:val="00BD0217"/>
    <w:rsid w:val="00BD0240"/>
    <w:rsid w:val="00BD0644"/>
    <w:rsid w:val="00BD144D"/>
    <w:rsid w:val="00BD193D"/>
    <w:rsid w:val="00BD1E93"/>
    <w:rsid w:val="00BD2025"/>
    <w:rsid w:val="00BD22CD"/>
    <w:rsid w:val="00BD29D7"/>
    <w:rsid w:val="00BD3010"/>
    <w:rsid w:val="00BD380F"/>
    <w:rsid w:val="00BD3BB7"/>
    <w:rsid w:val="00BD3C65"/>
    <w:rsid w:val="00BD4053"/>
    <w:rsid w:val="00BD41D6"/>
    <w:rsid w:val="00BD431C"/>
    <w:rsid w:val="00BD47DE"/>
    <w:rsid w:val="00BD4C08"/>
    <w:rsid w:val="00BD5221"/>
    <w:rsid w:val="00BD5683"/>
    <w:rsid w:val="00BD5738"/>
    <w:rsid w:val="00BD58B7"/>
    <w:rsid w:val="00BD5F24"/>
    <w:rsid w:val="00BD60E2"/>
    <w:rsid w:val="00BD657D"/>
    <w:rsid w:val="00BD782F"/>
    <w:rsid w:val="00BD785C"/>
    <w:rsid w:val="00BD7DF1"/>
    <w:rsid w:val="00BD7EEC"/>
    <w:rsid w:val="00BE01C1"/>
    <w:rsid w:val="00BE0251"/>
    <w:rsid w:val="00BE07DD"/>
    <w:rsid w:val="00BE081F"/>
    <w:rsid w:val="00BE0B00"/>
    <w:rsid w:val="00BE0C89"/>
    <w:rsid w:val="00BE19C8"/>
    <w:rsid w:val="00BE1B96"/>
    <w:rsid w:val="00BE1BBE"/>
    <w:rsid w:val="00BE1C4F"/>
    <w:rsid w:val="00BE1E2A"/>
    <w:rsid w:val="00BE33FB"/>
    <w:rsid w:val="00BE35C8"/>
    <w:rsid w:val="00BE3A85"/>
    <w:rsid w:val="00BE3C24"/>
    <w:rsid w:val="00BE3C74"/>
    <w:rsid w:val="00BE3C80"/>
    <w:rsid w:val="00BE3F9A"/>
    <w:rsid w:val="00BE427D"/>
    <w:rsid w:val="00BE440A"/>
    <w:rsid w:val="00BE486F"/>
    <w:rsid w:val="00BE49DB"/>
    <w:rsid w:val="00BE4BE4"/>
    <w:rsid w:val="00BE5013"/>
    <w:rsid w:val="00BE51F0"/>
    <w:rsid w:val="00BE528E"/>
    <w:rsid w:val="00BE5CB4"/>
    <w:rsid w:val="00BE63EC"/>
    <w:rsid w:val="00BE646E"/>
    <w:rsid w:val="00BE6AFB"/>
    <w:rsid w:val="00BE6B2F"/>
    <w:rsid w:val="00BE6E4D"/>
    <w:rsid w:val="00BE7D6B"/>
    <w:rsid w:val="00BF0327"/>
    <w:rsid w:val="00BF09FA"/>
    <w:rsid w:val="00BF119A"/>
    <w:rsid w:val="00BF1459"/>
    <w:rsid w:val="00BF1EBA"/>
    <w:rsid w:val="00BF2521"/>
    <w:rsid w:val="00BF28DE"/>
    <w:rsid w:val="00BF2911"/>
    <w:rsid w:val="00BF2B91"/>
    <w:rsid w:val="00BF2EF7"/>
    <w:rsid w:val="00BF2F8A"/>
    <w:rsid w:val="00BF32FF"/>
    <w:rsid w:val="00BF3377"/>
    <w:rsid w:val="00BF3610"/>
    <w:rsid w:val="00BF366E"/>
    <w:rsid w:val="00BF393A"/>
    <w:rsid w:val="00BF3B2C"/>
    <w:rsid w:val="00BF3C44"/>
    <w:rsid w:val="00BF477D"/>
    <w:rsid w:val="00BF49C6"/>
    <w:rsid w:val="00BF537C"/>
    <w:rsid w:val="00BF5AD3"/>
    <w:rsid w:val="00BF5CE5"/>
    <w:rsid w:val="00BF5D23"/>
    <w:rsid w:val="00BF5E01"/>
    <w:rsid w:val="00BF632F"/>
    <w:rsid w:val="00BF6373"/>
    <w:rsid w:val="00BF67A8"/>
    <w:rsid w:val="00BF68AC"/>
    <w:rsid w:val="00BF6B4B"/>
    <w:rsid w:val="00BF70A0"/>
    <w:rsid w:val="00BF75DB"/>
    <w:rsid w:val="00BF79BB"/>
    <w:rsid w:val="00BF7AB2"/>
    <w:rsid w:val="00BF7FC5"/>
    <w:rsid w:val="00C00462"/>
    <w:rsid w:val="00C006B8"/>
    <w:rsid w:val="00C00F32"/>
    <w:rsid w:val="00C0125F"/>
    <w:rsid w:val="00C016A9"/>
    <w:rsid w:val="00C01E51"/>
    <w:rsid w:val="00C01EEE"/>
    <w:rsid w:val="00C022FA"/>
    <w:rsid w:val="00C02427"/>
    <w:rsid w:val="00C02494"/>
    <w:rsid w:val="00C024F4"/>
    <w:rsid w:val="00C029FB"/>
    <w:rsid w:val="00C02B0B"/>
    <w:rsid w:val="00C02BC2"/>
    <w:rsid w:val="00C02DC1"/>
    <w:rsid w:val="00C033A7"/>
    <w:rsid w:val="00C03507"/>
    <w:rsid w:val="00C04992"/>
    <w:rsid w:val="00C04C2E"/>
    <w:rsid w:val="00C05750"/>
    <w:rsid w:val="00C05A7F"/>
    <w:rsid w:val="00C05C46"/>
    <w:rsid w:val="00C066C3"/>
    <w:rsid w:val="00C07226"/>
    <w:rsid w:val="00C07A09"/>
    <w:rsid w:val="00C07BE9"/>
    <w:rsid w:val="00C1044A"/>
    <w:rsid w:val="00C10457"/>
    <w:rsid w:val="00C1046F"/>
    <w:rsid w:val="00C10529"/>
    <w:rsid w:val="00C108CF"/>
    <w:rsid w:val="00C10903"/>
    <w:rsid w:val="00C10BA5"/>
    <w:rsid w:val="00C10EEB"/>
    <w:rsid w:val="00C110B5"/>
    <w:rsid w:val="00C112AA"/>
    <w:rsid w:val="00C117A1"/>
    <w:rsid w:val="00C11BC8"/>
    <w:rsid w:val="00C1209D"/>
    <w:rsid w:val="00C12295"/>
    <w:rsid w:val="00C1254E"/>
    <w:rsid w:val="00C131DC"/>
    <w:rsid w:val="00C132B8"/>
    <w:rsid w:val="00C13821"/>
    <w:rsid w:val="00C13EC3"/>
    <w:rsid w:val="00C140FC"/>
    <w:rsid w:val="00C14205"/>
    <w:rsid w:val="00C142A5"/>
    <w:rsid w:val="00C14EEF"/>
    <w:rsid w:val="00C14F83"/>
    <w:rsid w:val="00C150E5"/>
    <w:rsid w:val="00C15110"/>
    <w:rsid w:val="00C15CCC"/>
    <w:rsid w:val="00C15E8B"/>
    <w:rsid w:val="00C15FEE"/>
    <w:rsid w:val="00C15FFA"/>
    <w:rsid w:val="00C16822"/>
    <w:rsid w:val="00C1687D"/>
    <w:rsid w:val="00C16911"/>
    <w:rsid w:val="00C16B5A"/>
    <w:rsid w:val="00C175E9"/>
    <w:rsid w:val="00C1770E"/>
    <w:rsid w:val="00C17B16"/>
    <w:rsid w:val="00C17E4E"/>
    <w:rsid w:val="00C17F41"/>
    <w:rsid w:val="00C17FE2"/>
    <w:rsid w:val="00C20353"/>
    <w:rsid w:val="00C2084E"/>
    <w:rsid w:val="00C20AC2"/>
    <w:rsid w:val="00C22062"/>
    <w:rsid w:val="00C224BD"/>
    <w:rsid w:val="00C224CC"/>
    <w:rsid w:val="00C224F8"/>
    <w:rsid w:val="00C22614"/>
    <w:rsid w:val="00C2301B"/>
    <w:rsid w:val="00C232C7"/>
    <w:rsid w:val="00C24A1D"/>
    <w:rsid w:val="00C24DEB"/>
    <w:rsid w:val="00C24DFB"/>
    <w:rsid w:val="00C25292"/>
    <w:rsid w:val="00C2561E"/>
    <w:rsid w:val="00C258AD"/>
    <w:rsid w:val="00C26283"/>
    <w:rsid w:val="00C26288"/>
    <w:rsid w:val="00C26508"/>
    <w:rsid w:val="00C26C78"/>
    <w:rsid w:val="00C26F81"/>
    <w:rsid w:val="00C277D7"/>
    <w:rsid w:val="00C27A3C"/>
    <w:rsid w:val="00C27D23"/>
    <w:rsid w:val="00C3020A"/>
    <w:rsid w:val="00C304C8"/>
    <w:rsid w:val="00C309C4"/>
    <w:rsid w:val="00C30B00"/>
    <w:rsid w:val="00C30DCA"/>
    <w:rsid w:val="00C31027"/>
    <w:rsid w:val="00C31095"/>
    <w:rsid w:val="00C31456"/>
    <w:rsid w:val="00C31A16"/>
    <w:rsid w:val="00C31B26"/>
    <w:rsid w:val="00C31E25"/>
    <w:rsid w:val="00C32037"/>
    <w:rsid w:val="00C32237"/>
    <w:rsid w:val="00C322B1"/>
    <w:rsid w:val="00C325CD"/>
    <w:rsid w:val="00C32915"/>
    <w:rsid w:val="00C329E0"/>
    <w:rsid w:val="00C32E84"/>
    <w:rsid w:val="00C33136"/>
    <w:rsid w:val="00C3329C"/>
    <w:rsid w:val="00C3351C"/>
    <w:rsid w:val="00C33754"/>
    <w:rsid w:val="00C338F1"/>
    <w:rsid w:val="00C33DE6"/>
    <w:rsid w:val="00C34140"/>
    <w:rsid w:val="00C341D9"/>
    <w:rsid w:val="00C34660"/>
    <w:rsid w:val="00C34BD9"/>
    <w:rsid w:val="00C3579A"/>
    <w:rsid w:val="00C35E29"/>
    <w:rsid w:val="00C36226"/>
    <w:rsid w:val="00C36318"/>
    <w:rsid w:val="00C3671E"/>
    <w:rsid w:val="00C3675A"/>
    <w:rsid w:val="00C368BE"/>
    <w:rsid w:val="00C36D1B"/>
    <w:rsid w:val="00C37C8B"/>
    <w:rsid w:val="00C403F4"/>
    <w:rsid w:val="00C404E1"/>
    <w:rsid w:val="00C408B7"/>
    <w:rsid w:val="00C409AF"/>
    <w:rsid w:val="00C40A24"/>
    <w:rsid w:val="00C415C9"/>
    <w:rsid w:val="00C41C3F"/>
    <w:rsid w:val="00C41DD0"/>
    <w:rsid w:val="00C4278E"/>
    <w:rsid w:val="00C427CD"/>
    <w:rsid w:val="00C42847"/>
    <w:rsid w:val="00C429CF"/>
    <w:rsid w:val="00C42AEF"/>
    <w:rsid w:val="00C42E38"/>
    <w:rsid w:val="00C42E87"/>
    <w:rsid w:val="00C43E86"/>
    <w:rsid w:val="00C43EF4"/>
    <w:rsid w:val="00C44277"/>
    <w:rsid w:val="00C4465D"/>
    <w:rsid w:val="00C446E1"/>
    <w:rsid w:val="00C44BCB"/>
    <w:rsid w:val="00C45A80"/>
    <w:rsid w:val="00C45B41"/>
    <w:rsid w:val="00C45E9E"/>
    <w:rsid w:val="00C460F7"/>
    <w:rsid w:val="00C46217"/>
    <w:rsid w:val="00C46448"/>
    <w:rsid w:val="00C470E1"/>
    <w:rsid w:val="00C47735"/>
    <w:rsid w:val="00C477D9"/>
    <w:rsid w:val="00C4783C"/>
    <w:rsid w:val="00C50146"/>
    <w:rsid w:val="00C50D96"/>
    <w:rsid w:val="00C51B9E"/>
    <w:rsid w:val="00C527E5"/>
    <w:rsid w:val="00C5287C"/>
    <w:rsid w:val="00C52CBA"/>
    <w:rsid w:val="00C52D06"/>
    <w:rsid w:val="00C53187"/>
    <w:rsid w:val="00C5355B"/>
    <w:rsid w:val="00C536E8"/>
    <w:rsid w:val="00C5373B"/>
    <w:rsid w:val="00C53869"/>
    <w:rsid w:val="00C538FF"/>
    <w:rsid w:val="00C54161"/>
    <w:rsid w:val="00C54163"/>
    <w:rsid w:val="00C544A5"/>
    <w:rsid w:val="00C54A7D"/>
    <w:rsid w:val="00C54D70"/>
    <w:rsid w:val="00C54FE0"/>
    <w:rsid w:val="00C550AB"/>
    <w:rsid w:val="00C55111"/>
    <w:rsid w:val="00C56342"/>
    <w:rsid w:val="00C56844"/>
    <w:rsid w:val="00C56BDF"/>
    <w:rsid w:val="00C572A1"/>
    <w:rsid w:val="00C578C0"/>
    <w:rsid w:val="00C57E72"/>
    <w:rsid w:val="00C57F25"/>
    <w:rsid w:val="00C60011"/>
    <w:rsid w:val="00C60963"/>
    <w:rsid w:val="00C609B9"/>
    <w:rsid w:val="00C60B39"/>
    <w:rsid w:val="00C60D54"/>
    <w:rsid w:val="00C61071"/>
    <w:rsid w:val="00C61370"/>
    <w:rsid w:val="00C613AD"/>
    <w:rsid w:val="00C61E35"/>
    <w:rsid w:val="00C61E54"/>
    <w:rsid w:val="00C626C4"/>
    <w:rsid w:val="00C62718"/>
    <w:rsid w:val="00C62B40"/>
    <w:rsid w:val="00C62C9C"/>
    <w:rsid w:val="00C62E75"/>
    <w:rsid w:val="00C62EF2"/>
    <w:rsid w:val="00C63045"/>
    <w:rsid w:val="00C63254"/>
    <w:rsid w:val="00C632BB"/>
    <w:rsid w:val="00C63321"/>
    <w:rsid w:val="00C63427"/>
    <w:rsid w:val="00C63CC0"/>
    <w:rsid w:val="00C64C7E"/>
    <w:rsid w:val="00C64CC2"/>
    <w:rsid w:val="00C64EA7"/>
    <w:rsid w:val="00C652F8"/>
    <w:rsid w:val="00C6545D"/>
    <w:rsid w:val="00C65863"/>
    <w:rsid w:val="00C66387"/>
    <w:rsid w:val="00C66638"/>
    <w:rsid w:val="00C666B3"/>
    <w:rsid w:val="00C66C29"/>
    <w:rsid w:val="00C66CCB"/>
    <w:rsid w:val="00C66D88"/>
    <w:rsid w:val="00C672F6"/>
    <w:rsid w:val="00C67789"/>
    <w:rsid w:val="00C6796C"/>
    <w:rsid w:val="00C67B0A"/>
    <w:rsid w:val="00C70533"/>
    <w:rsid w:val="00C7063D"/>
    <w:rsid w:val="00C7093F"/>
    <w:rsid w:val="00C70BA4"/>
    <w:rsid w:val="00C70BD6"/>
    <w:rsid w:val="00C70E98"/>
    <w:rsid w:val="00C71052"/>
    <w:rsid w:val="00C713E0"/>
    <w:rsid w:val="00C717BA"/>
    <w:rsid w:val="00C71A50"/>
    <w:rsid w:val="00C725B8"/>
    <w:rsid w:val="00C72D19"/>
    <w:rsid w:val="00C736FE"/>
    <w:rsid w:val="00C738D5"/>
    <w:rsid w:val="00C73CDB"/>
    <w:rsid w:val="00C73FEC"/>
    <w:rsid w:val="00C74975"/>
    <w:rsid w:val="00C74F1B"/>
    <w:rsid w:val="00C75561"/>
    <w:rsid w:val="00C7575A"/>
    <w:rsid w:val="00C758EF"/>
    <w:rsid w:val="00C75ED1"/>
    <w:rsid w:val="00C76A44"/>
    <w:rsid w:val="00C76B25"/>
    <w:rsid w:val="00C76E2E"/>
    <w:rsid w:val="00C77300"/>
    <w:rsid w:val="00C7762C"/>
    <w:rsid w:val="00C77872"/>
    <w:rsid w:val="00C77E78"/>
    <w:rsid w:val="00C80419"/>
    <w:rsid w:val="00C80761"/>
    <w:rsid w:val="00C807C3"/>
    <w:rsid w:val="00C80C30"/>
    <w:rsid w:val="00C80C94"/>
    <w:rsid w:val="00C81151"/>
    <w:rsid w:val="00C815FB"/>
    <w:rsid w:val="00C81725"/>
    <w:rsid w:val="00C8185A"/>
    <w:rsid w:val="00C81BAA"/>
    <w:rsid w:val="00C81D2E"/>
    <w:rsid w:val="00C81FAE"/>
    <w:rsid w:val="00C823F1"/>
    <w:rsid w:val="00C827AC"/>
    <w:rsid w:val="00C827CA"/>
    <w:rsid w:val="00C82CA5"/>
    <w:rsid w:val="00C83AEC"/>
    <w:rsid w:val="00C83F17"/>
    <w:rsid w:val="00C84A03"/>
    <w:rsid w:val="00C84B58"/>
    <w:rsid w:val="00C84B70"/>
    <w:rsid w:val="00C84C5E"/>
    <w:rsid w:val="00C85046"/>
    <w:rsid w:val="00C85576"/>
    <w:rsid w:val="00C856A7"/>
    <w:rsid w:val="00C85846"/>
    <w:rsid w:val="00C8586F"/>
    <w:rsid w:val="00C85AAC"/>
    <w:rsid w:val="00C85BA7"/>
    <w:rsid w:val="00C85FAC"/>
    <w:rsid w:val="00C85FAE"/>
    <w:rsid w:val="00C8651F"/>
    <w:rsid w:val="00C867BF"/>
    <w:rsid w:val="00C868CA"/>
    <w:rsid w:val="00C86AE7"/>
    <w:rsid w:val="00C86D52"/>
    <w:rsid w:val="00C86D74"/>
    <w:rsid w:val="00C86ED9"/>
    <w:rsid w:val="00C8783C"/>
    <w:rsid w:val="00C8791A"/>
    <w:rsid w:val="00C903BE"/>
    <w:rsid w:val="00C9094F"/>
    <w:rsid w:val="00C9099C"/>
    <w:rsid w:val="00C90A9A"/>
    <w:rsid w:val="00C91303"/>
    <w:rsid w:val="00C91624"/>
    <w:rsid w:val="00C91F2E"/>
    <w:rsid w:val="00C9224B"/>
    <w:rsid w:val="00C92D85"/>
    <w:rsid w:val="00C934B4"/>
    <w:rsid w:val="00C93A0F"/>
    <w:rsid w:val="00C93C89"/>
    <w:rsid w:val="00C93DE5"/>
    <w:rsid w:val="00C9431A"/>
    <w:rsid w:val="00C944F6"/>
    <w:rsid w:val="00C94E92"/>
    <w:rsid w:val="00C957B6"/>
    <w:rsid w:val="00C958BF"/>
    <w:rsid w:val="00C959D5"/>
    <w:rsid w:val="00C95D3D"/>
    <w:rsid w:val="00C95EDA"/>
    <w:rsid w:val="00C9634B"/>
    <w:rsid w:val="00C9660F"/>
    <w:rsid w:val="00C96632"/>
    <w:rsid w:val="00C96AF2"/>
    <w:rsid w:val="00C96B7C"/>
    <w:rsid w:val="00C97305"/>
    <w:rsid w:val="00C975CC"/>
    <w:rsid w:val="00C97629"/>
    <w:rsid w:val="00C97A9D"/>
    <w:rsid w:val="00C97E99"/>
    <w:rsid w:val="00C97F10"/>
    <w:rsid w:val="00CA04BC"/>
    <w:rsid w:val="00CA05AB"/>
    <w:rsid w:val="00CA0A0B"/>
    <w:rsid w:val="00CA14A7"/>
    <w:rsid w:val="00CA1633"/>
    <w:rsid w:val="00CA1C22"/>
    <w:rsid w:val="00CA1D19"/>
    <w:rsid w:val="00CA26BF"/>
    <w:rsid w:val="00CA296F"/>
    <w:rsid w:val="00CA2AB2"/>
    <w:rsid w:val="00CA2B04"/>
    <w:rsid w:val="00CA2BA4"/>
    <w:rsid w:val="00CA2C20"/>
    <w:rsid w:val="00CA3141"/>
    <w:rsid w:val="00CA3146"/>
    <w:rsid w:val="00CA316F"/>
    <w:rsid w:val="00CA335E"/>
    <w:rsid w:val="00CA393D"/>
    <w:rsid w:val="00CA39E2"/>
    <w:rsid w:val="00CA3B72"/>
    <w:rsid w:val="00CA4198"/>
    <w:rsid w:val="00CA41A2"/>
    <w:rsid w:val="00CA4B25"/>
    <w:rsid w:val="00CA4CDC"/>
    <w:rsid w:val="00CA4D71"/>
    <w:rsid w:val="00CA4EEE"/>
    <w:rsid w:val="00CA4F32"/>
    <w:rsid w:val="00CA5180"/>
    <w:rsid w:val="00CA551B"/>
    <w:rsid w:val="00CA5921"/>
    <w:rsid w:val="00CA603C"/>
    <w:rsid w:val="00CA692D"/>
    <w:rsid w:val="00CA7022"/>
    <w:rsid w:val="00CA70BB"/>
    <w:rsid w:val="00CA7187"/>
    <w:rsid w:val="00CA7340"/>
    <w:rsid w:val="00CA73CA"/>
    <w:rsid w:val="00CA7BB7"/>
    <w:rsid w:val="00CA7CC4"/>
    <w:rsid w:val="00CB044C"/>
    <w:rsid w:val="00CB058A"/>
    <w:rsid w:val="00CB0887"/>
    <w:rsid w:val="00CB0B0B"/>
    <w:rsid w:val="00CB0CD8"/>
    <w:rsid w:val="00CB0F58"/>
    <w:rsid w:val="00CB1289"/>
    <w:rsid w:val="00CB153F"/>
    <w:rsid w:val="00CB1685"/>
    <w:rsid w:val="00CB1C94"/>
    <w:rsid w:val="00CB21DB"/>
    <w:rsid w:val="00CB2391"/>
    <w:rsid w:val="00CB268B"/>
    <w:rsid w:val="00CB27BF"/>
    <w:rsid w:val="00CB29F4"/>
    <w:rsid w:val="00CB2D11"/>
    <w:rsid w:val="00CB36C4"/>
    <w:rsid w:val="00CB3A3B"/>
    <w:rsid w:val="00CB3C43"/>
    <w:rsid w:val="00CB3C55"/>
    <w:rsid w:val="00CB3C71"/>
    <w:rsid w:val="00CB3EFE"/>
    <w:rsid w:val="00CB3FF6"/>
    <w:rsid w:val="00CB4082"/>
    <w:rsid w:val="00CB420C"/>
    <w:rsid w:val="00CB43C3"/>
    <w:rsid w:val="00CB44AC"/>
    <w:rsid w:val="00CB4645"/>
    <w:rsid w:val="00CB4D01"/>
    <w:rsid w:val="00CB4DC3"/>
    <w:rsid w:val="00CB4ED7"/>
    <w:rsid w:val="00CB52EF"/>
    <w:rsid w:val="00CB5EDE"/>
    <w:rsid w:val="00CB64A6"/>
    <w:rsid w:val="00CB64E2"/>
    <w:rsid w:val="00CB6871"/>
    <w:rsid w:val="00CB6D3F"/>
    <w:rsid w:val="00CC006D"/>
    <w:rsid w:val="00CC0239"/>
    <w:rsid w:val="00CC0325"/>
    <w:rsid w:val="00CC072C"/>
    <w:rsid w:val="00CC0CB9"/>
    <w:rsid w:val="00CC0D3E"/>
    <w:rsid w:val="00CC0D7F"/>
    <w:rsid w:val="00CC12C7"/>
    <w:rsid w:val="00CC148F"/>
    <w:rsid w:val="00CC14FB"/>
    <w:rsid w:val="00CC178D"/>
    <w:rsid w:val="00CC18C0"/>
    <w:rsid w:val="00CC194E"/>
    <w:rsid w:val="00CC1BB7"/>
    <w:rsid w:val="00CC221E"/>
    <w:rsid w:val="00CC242E"/>
    <w:rsid w:val="00CC2754"/>
    <w:rsid w:val="00CC29CE"/>
    <w:rsid w:val="00CC2B76"/>
    <w:rsid w:val="00CC2BA6"/>
    <w:rsid w:val="00CC2F16"/>
    <w:rsid w:val="00CC35DF"/>
    <w:rsid w:val="00CC3E71"/>
    <w:rsid w:val="00CC3F6A"/>
    <w:rsid w:val="00CC403B"/>
    <w:rsid w:val="00CC4518"/>
    <w:rsid w:val="00CC4E03"/>
    <w:rsid w:val="00CC500B"/>
    <w:rsid w:val="00CC55C4"/>
    <w:rsid w:val="00CC55D2"/>
    <w:rsid w:val="00CC595D"/>
    <w:rsid w:val="00CC5A95"/>
    <w:rsid w:val="00CC5C3A"/>
    <w:rsid w:val="00CC612E"/>
    <w:rsid w:val="00CC6630"/>
    <w:rsid w:val="00CC6801"/>
    <w:rsid w:val="00CC6DAE"/>
    <w:rsid w:val="00CC6DF1"/>
    <w:rsid w:val="00CC6E06"/>
    <w:rsid w:val="00CC6E62"/>
    <w:rsid w:val="00CC6F78"/>
    <w:rsid w:val="00CC725B"/>
    <w:rsid w:val="00CC744F"/>
    <w:rsid w:val="00CD061C"/>
    <w:rsid w:val="00CD06B4"/>
    <w:rsid w:val="00CD06F4"/>
    <w:rsid w:val="00CD0A9D"/>
    <w:rsid w:val="00CD19F5"/>
    <w:rsid w:val="00CD21BB"/>
    <w:rsid w:val="00CD2297"/>
    <w:rsid w:val="00CD24DB"/>
    <w:rsid w:val="00CD3171"/>
    <w:rsid w:val="00CD35BC"/>
    <w:rsid w:val="00CD3E7B"/>
    <w:rsid w:val="00CD4B14"/>
    <w:rsid w:val="00CD4C0E"/>
    <w:rsid w:val="00CD5350"/>
    <w:rsid w:val="00CD5363"/>
    <w:rsid w:val="00CD5A66"/>
    <w:rsid w:val="00CD6577"/>
    <w:rsid w:val="00CD66B3"/>
    <w:rsid w:val="00CD6D8B"/>
    <w:rsid w:val="00CD6DEE"/>
    <w:rsid w:val="00CD7435"/>
    <w:rsid w:val="00CE01D6"/>
    <w:rsid w:val="00CE01E8"/>
    <w:rsid w:val="00CE0570"/>
    <w:rsid w:val="00CE077E"/>
    <w:rsid w:val="00CE0A8C"/>
    <w:rsid w:val="00CE0D70"/>
    <w:rsid w:val="00CE0E69"/>
    <w:rsid w:val="00CE0EF8"/>
    <w:rsid w:val="00CE1169"/>
    <w:rsid w:val="00CE129C"/>
    <w:rsid w:val="00CE144F"/>
    <w:rsid w:val="00CE1561"/>
    <w:rsid w:val="00CE1A1B"/>
    <w:rsid w:val="00CE1A25"/>
    <w:rsid w:val="00CE1B43"/>
    <w:rsid w:val="00CE1B92"/>
    <w:rsid w:val="00CE1D8F"/>
    <w:rsid w:val="00CE20FA"/>
    <w:rsid w:val="00CE2771"/>
    <w:rsid w:val="00CE2A05"/>
    <w:rsid w:val="00CE2BDD"/>
    <w:rsid w:val="00CE2DF9"/>
    <w:rsid w:val="00CE2F64"/>
    <w:rsid w:val="00CE30D3"/>
    <w:rsid w:val="00CE3402"/>
    <w:rsid w:val="00CE3877"/>
    <w:rsid w:val="00CE3AE2"/>
    <w:rsid w:val="00CE3C31"/>
    <w:rsid w:val="00CE3E1B"/>
    <w:rsid w:val="00CE3F94"/>
    <w:rsid w:val="00CE4743"/>
    <w:rsid w:val="00CE4AE8"/>
    <w:rsid w:val="00CE4DB1"/>
    <w:rsid w:val="00CE5540"/>
    <w:rsid w:val="00CE6269"/>
    <w:rsid w:val="00CE6500"/>
    <w:rsid w:val="00CE7861"/>
    <w:rsid w:val="00CE78DE"/>
    <w:rsid w:val="00CE7C46"/>
    <w:rsid w:val="00CE7D12"/>
    <w:rsid w:val="00CF047C"/>
    <w:rsid w:val="00CF0905"/>
    <w:rsid w:val="00CF0D0E"/>
    <w:rsid w:val="00CF0E07"/>
    <w:rsid w:val="00CF1185"/>
    <w:rsid w:val="00CF121D"/>
    <w:rsid w:val="00CF1B8E"/>
    <w:rsid w:val="00CF1E8F"/>
    <w:rsid w:val="00CF2080"/>
    <w:rsid w:val="00CF221E"/>
    <w:rsid w:val="00CF31C2"/>
    <w:rsid w:val="00CF3320"/>
    <w:rsid w:val="00CF37EB"/>
    <w:rsid w:val="00CF4343"/>
    <w:rsid w:val="00CF435C"/>
    <w:rsid w:val="00CF49D9"/>
    <w:rsid w:val="00CF51B2"/>
    <w:rsid w:val="00CF55FB"/>
    <w:rsid w:val="00CF56D1"/>
    <w:rsid w:val="00CF58FB"/>
    <w:rsid w:val="00CF599C"/>
    <w:rsid w:val="00CF5DE1"/>
    <w:rsid w:val="00CF5E23"/>
    <w:rsid w:val="00CF6228"/>
    <w:rsid w:val="00CF64C2"/>
    <w:rsid w:val="00CF6664"/>
    <w:rsid w:val="00CF678D"/>
    <w:rsid w:val="00CF68CC"/>
    <w:rsid w:val="00CF6CAC"/>
    <w:rsid w:val="00CF752B"/>
    <w:rsid w:val="00CF7C01"/>
    <w:rsid w:val="00CF7D83"/>
    <w:rsid w:val="00CF7DD2"/>
    <w:rsid w:val="00D0064E"/>
    <w:rsid w:val="00D008EF"/>
    <w:rsid w:val="00D00ADF"/>
    <w:rsid w:val="00D00E92"/>
    <w:rsid w:val="00D0115D"/>
    <w:rsid w:val="00D0118A"/>
    <w:rsid w:val="00D01D7E"/>
    <w:rsid w:val="00D01F23"/>
    <w:rsid w:val="00D02DFA"/>
    <w:rsid w:val="00D0370E"/>
    <w:rsid w:val="00D03E3B"/>
    <w:rsid w:val="00D03FB9"/>
    <w:rsid w:val="00D04119"/>
    <w:rsid w:val="00D045A9"/>
    <w:rsid w:val="00D0483D"/>
    <w:rsid w:val="00D04EBE"/>
    <w:rsid w:val="00D0510E"/>
    <w:rsid w:val="00D054B0"/>
    <w:rsid w:val="00D0551E"/>
    <w:rsid w:val="00D05639"/>
    <w:rsid w:val="00D05853"/>
    <w:rsid w:val="00D05B0D"/>
    <w:rsid w:val="00D06218"/>
    <w:rsid w:val="00D0641E"/>
    <w:rsid w:val="00D0680C"/>
    <w:rsid w:val="00D0737C"/>
    <w:rsid w:val="00D074A3"/>
    <w:rsid w:val="00D0796E"/>
    <w:rsid w:val="00D07C6B"/>
    <w:rsid w:val="00D07CB4"/>
    <w:rsid w:val="00D101AA"/>
    <w:rsid w:val="00D103A4"/>
    <w:rsid w:val="00D104CA"/>
    <w:rsid w:val="00D1081B"/>
    <w:rsid w:val="00D10849"/>
    <w:rsid w:val="00D109E8"/>
    <w:rsid w:val="00D1153F"/>
    <w:rsid w:val="00D116B7"/>
    <w:rsid w:val="00D11738"/>
    <w:rsid w:val="00D117B9"/>
    <w:rsid w:val="00D1187A"/>
    <w:rsid w:val="00D1192E"/>
    <w:rsid w:val="00D11B8F"/>
    <w:rsid w:val="00D121A0"/>
    <w:rsid w:val="00D12264"/>
    <w:rsid w:val="00D12484"/>
    <w:rsid w:val="00D1263E"/>
    <w:rsid w:val="00D1286D"/>
    <w:rsid w:val="00D129EB"/>
    <w:rsid w:val="00D12D82"/>
    <w:rsid w:val="00D12EC1"/>
    <w:rsid w:val="00D13147"/>
    <w:rsid w:val="00D133EE"/>
    <w:rsid w:val="00D13525"/>
    <w:rsid w:val="00D13700"/>
    <w:rsid w:val="00D139B5"/>
    <w:rsid w:val="00D13A80"/>
    <w:rsid w:val="00D145A3"/>
    <w:rsid w:val="00D146CF"/>
    <w:rsid w:val="00D14B73"/>
    <w:rsid w:val="00D151A2"/>
    <w:rsid w:val="00D1535C"/>
    <w:rsid w:val="00D15610"/>
    <w:rsid w:val="00D15B0F"/>
    <w:rsid w:val="00D15E9E"/>
    <w:rsid w:val="00D15FD1"/>
    <w:rsid w:val="00D161E9"/>
    <w:rsid w:val="00D16B96"/>
    <w:rsid w:val="00D16C89"/>
    <w:rsid w:val="00D16EDC"/>
    <w:rsid w:val="00D172BB"/>
    <w:rsid w:val="00D1732B"/>
    <w:rsid w:val="00D17B2C"/>
    <w:rsid w:val="00D17FA4"/>
    <w:rsid w:val="00D2109D"/>
    <w:rsid w:val="00D219CA"/>
    <w:rsid w:val="00D219DE"/>
    <w:rsid w:val="00D21AB7"/>
    <w:rsid w:val="00D21BE9"/>
    <w:rsid w:val="00D2209B"/>
    <w:rsid w:val="00D222E0"/>
    <w:rsid w:val="00D22A4A"/>
    <w:rsid w:val="00D232F4"/>
    <w:rsid w:val="00D2345D"/>
    <w:rsid w:val="00D239D0"/>
    <w:rsid w:val="00D23A23"/>
    <w:rsid w:val="00D2464D"/>
    <w:rsid w:val="00D24728"/>
    <w:rsid w:val="00D2492B"/>
    <w:rsid w:val="00D24AA1"/>
    <w:rsid w:val="00D24B1F"/>
    <w:rsid w:val="00D24DC0"/>
    <w:rsid w:val="00D252A6"/>
    <w:rsid w:val="00D252B9"/>
    <w:rsid w:val="00D254FD"/>
    <w:rsid w:val="00D256A9"/>
    <w:rsid w:val="00D25BF7"/>
    <w:rsid w:val="00D25CAB"/>
    <w:rsid w:val="00D25DC0"/>
    <w:rsid w:val="00D25E29"/>
    <w:rsid w:val="00D260E5"/>
    <w:rsid w:val="00D2632E"/>
    <w:rsid w:val="00D26667"/>
    <w:rsid w:val="00D26BFD"/>
    <w:rsid w:val="00D26D3F"/>
    <w:rsid w:val="00D26E58"/>
    <w:rsid w:val="00D26EC9"/>
    <w:rsid w:val="00D27489"/>
    <w:rsid w:val="00D274C0"/>
    <w:rsid w:val="00D27606"/>
    <w:rsid w:val="00D27612"/>
    <w:rsid w:val="00D27B3A"/>
    <w:rsid w:val="00D27E11"/>
    <w:rsid w:val="00D30124"/>
    <w:rsid w:val="00D309B4"/>
    <w:rsid w:val="00D30D11"/>
    <w:rsid w:val="00D30FEB"/>
    <w:rsid w:val="00D3268F"/>
    <w:rsid w:val="00D32DA5"/>
    <w:rsid w:val="00D32E05"/>
    <w:rsid w:val="00D32F1A"/>
    <w:rsid w:val="00D33343"/>
    <w:rsid w:val="00D33738"/>
    <w:rsid w:val="00D33DF3"/>
    <w:rsid w:val="00D34010"/>
    <w:rsid w:val="00D34098"/>
    <w:rsid w:val="00D34320"/>
    <w:rsid w:val="00D34796"/>
    <w:rsid w:val="00D349B7"/>
    <w:rsid w:val="00D34AAB"/>
    <w:rsid w:val="00D34D47"/>
    <w:rsid w:val="00D34D5D"/>
    <w:rsid w:val="00D34DC8"/>
    <w:rsid w:val="00D34ED3"/>
    <w:rsid w:val="00D35A28"/>
    <w:rsid w:val="00D35BB0"/>
    <w:rsid w:val="00D35D6D"/>
    <w:rsid w:val="00D3642F"/>
    <w:rsid w:val="00D36D53"/>
    <w:rsid w:val="00D36D75"/>
    <w:rsid w:val="00D36F15"/>
    <w:rsid w:val="00D373B1"/>
    <w:rsid w:val="00D37B07"/>
    <w:rsid w:val="00D4007A"/>
    <w:rsid w:val="00D4097D"/>
    <w:rsid w:val="00D40BD4"/>
    <w:rsid w:val="00D4118A"/>
    <w:rsid w:val="00D41747"/>
    <w:rsid w:val="00D41DBF"/>
    <w:rsid w:val="00D42123"/>
    <w:rsid w:val="00D4219B"/>
    <w:rsid w:val="00D424B3"/>
    <w:rsid w:val="00D4298F"/>
    <w:rsid w:val="00D42CBF"/>
    <w:rsid w:val="00D42FCF"/>
    <w:rsid w:val="00D4316E"/>
    <w:rsid w:val="00D4329F"/>
    <w:rsid w:val="00D433E4"/>
    <w:rsid w:val="00D434BC"/>
    <w:rsid w:val="00D43719"/>
    <w:rsid w:val="00D43969"/>
    <w:rsid w:val="00D43AE9"/>
    <w:rsid w:val="00D43AEE"/>
    <w:rsid w:val="00D44116"/>
    <w:rsid w:val="00D44810"/>
    <w:rsid w:val="00D44817"/>
    <w:rsid w:val="00D44B45"/>
    <w:rsid w:val="00D44B64"/>
    <w:rsid w:val="00D44CB3"/>
    <w:rsid w:val="00D45123"/>
    <w:rsid w:val="00D4523C"/>
    <w:rsid w:val="00D45309"/>
    <w:rsid w:val="00D45F6B"/>
    <w:rsid w:val="00D46633"/>
    <w:rsid w:val="00D472A7"/>
    <w:rsid w:val="00D47E09"/>
    <w:rsid w:val="00D50062"/>
    <w:rsid w:val="00D506B5"/>
    <w:rsid w:val="00D511F6"/>
    <w:rsid w:val="00D515A7"/>
    <w:rsid w:val="00D5164C"/>
    <w:rsid w:val="00D517C9"/>
    <w:rsid w:val="00D51892"/>
    <w:rsid w:val="00D51D38"/>
    <w:rsid w:val="00D51F94"/>
    <w:rsid w:val="00D5240F"/>
    <w:rsid w:val="00D53217"/>
    <w:rsid w:val="00D5434A"/>
    <w:rsid w:val="00D544B1"/>
    <w:rsid w:val="00D546F4"/>
    <w:rsid w:val="00D54994"/>
    <w:rsid w:val="00D54D35"/>
    <w:rsid w:val="00D55255"/>
    <w:rsid w:val="00D55D6F"/>
    <w:rsid w:val="00D561CC"/>
    <w:rsid w:val="00D56574"/>
    <w:rsid w:val="00D56D02"/>
    <w:rsid w:val="00D56F93"/>
    <w:rsid w:val="00D57895"/>
    <w:rsid w:val="00D57B78"/>
    <w:rsid w:val="00D57E43"/>
    <w:rsid w:val="00D57F82"/>
    <w:rsid w:val="00D60069"/>
    <w:rsid w:val="00D60529"/>
    <w:rsid w:val="00D60857"/>
    <w:rsid w:val="00D60F20"/>
    <w:rsid w:val="00D60FDE"/>
    <w:rsid w:val="00D61313"/>
    <w:rsid w:val="00D61416"/>
    <w:rsid w:val="00D6181E"/>
    <w:rsid w:val="00D61F09"/>
    <w:rsid w:val="00D62854"/>
    <w:rsid w:val="00D62C05"/>
    <w:rsid w:val="00D62D59"/>
    <w:rsid w:val="00D62D76"/>
    <w:rsid w:val="00D62F28"/>
    <w:rsid w:val="00D63B80"/>
    <w:rsid w:val="00D6402D"/>
    <w:rsid w:val="00D64081"/>
    <w:rsid w:val="00D64170"/>
    <w:rsid w:val="00D6426B"/>
    <w:rsid w:val="00D643E0"/>
    <w:rsid w:val="00D647DF"/>
    <w:rsid w:val="00D64B27"/>
    <w:rsid w:val="00D650D8"/>
    <w:rsid w:val="00D657FF"/>
    <w:rsid w:val="00D6585C"/>
    <w:rsid w:val="00D65DA1"/>
    <w:rsid w:val="00D65F34"/>
    <w:rsid w:val="00D665B3"/>
    <w:rsid w:val="00D6678B"/>
    <w:rsid w:val="00D66794"/>
    <w:rsid w:val="00D66A95"/>
    <w:rsid w:val="00D66B7A"/>
    <w:rsid w:val="00D67706"/>
    <w:rsid w:val="00D67E95"/>
    <w:rsid w:val="00D67F15"/>
    <w:rsid w:val="00D708DE"/>
    <w:rsid w:val="00D70946"/>
    <w:rsid w:val="00D70FCC"/>
    <w:rsid w:val="00D71344"/>
    <w:rsid w:val="00D722F6"/>
    <w:rsid w:val="00D72341"/>
    <w:rsid w:val="00D726FB"/>
    <w:rsid w:val="00D72823"/>
    <w:rsid w:val="00D7289A"/>
    <w:rsid w:val="00D72B2E"/>
    <w:rsid w:val="00D730C8"/>
    <w:rsid w:val="00D73FC2"/>
    <w:rsid w:val="00D7422A"/>
    <w:rsid w:val="00D744D8"/>
    <w:rsid w:val="00D74810"/>
    <w:rsid w:val="00D749BD"/>
    <w:rsid w:val="00D74A8C"/>
    <w:rsid w:val="00D7597E"/>
    <w:rsid w:val="00D75A16"/>
    <w:rsid w:val="00D75C22"/>
    <w:rsid w:val="00D75DEE"/>
    <w:rsid w:val="00D76986"/>
    <w:rsid w:val="00D76D65"/>
    <w:rsid w:val="00D76EA1"/>
    <w:rsid w:val="00D774CB"/>
    <w:rsid w:val="00D77629"/>
    <w:rsid w:val="00D77792"/>
    <w:rsid w:val="00D77A1E"/>
    <w:rsid w:val="00D77F77"/>
    <w:rsid w:val="00D77FBA"/>
    <w:rsid w:val="00D801C9"/>
    <w:rsid w:val="00D805F7"/>
    <w:rsid w:val="00D807C5"/>
    <w:rsid w:val="00D80CD0"/>
    <w:rsid w:val="00D8141B"/>
    <w:rsid w:val="00D8158E"/>
    <w:rsid w:val="00D817CE"/>
    <w:rsid w:val="00D81861"/>
    <w:rsid w:val="00D81EF9"/>
    <w:rsid w:val="00D826D2"/>
    <w:rsid w:val="00D8290B"/>
    <w:rsid w:val="00D8313E"/>
    <w:rsid w:val="00D83811"/>
    <w:rsid w:val="00D83D08"/>
    <w:rsid w:val="00D83E0B"/>
    <w:rsid w:val="00D83E62"/>
    <w:rsid w:val="00D83FDD"/>
    <w:rsid w:val="00D84055"/>
    <w:rsid w:val="00D84272"/>
    <w:rsid w:val="00D84611"/>
    <w:rsid w:val="00D846E4"/>
    <w:rsid w:val="00D849E6"/>
    <w:rsid w:val="00D8501D"/>
    <w:rsid w:val="00D854E8"/>
    <w:rsid w:val="00D8582C"/>
    <w:rsid w:val="00D85988"/>
    <w:rsid w:val="00D85A3D"/>
    <w:rsid w:val="00D8659E"/>
    <w:rsid w:val="00D86F01"/>
    <w:rsid w:val="00D87199"/>
    <w:rsid w:val="00D879BD"/>
    <w:rsid w:val="00D900B6"/>
    <w:rsid w:val="00D90CCE"/>
    <w:rsid w:val="00D90DC0"/>
    <w:rsid w:val="00D90E09"/>
    <w:rsid w:val="00D91430"/>
    <w:rsid w:val="00D91C66"/>
    <w:rsid w:val="00D91D74"/>
    <w:rsid w:val="00D91DAA"/>
    <w:rsid w:val="00D91F00"/>
    <w:rsid w:val="00D92361"/>
    <w:rsid w:val="00D925B3"/>
    <w:rsid w:val="00D92E81"/>
    <w:rsid w:val="00D9312D"/>
    <w:rsid w:val="00D932D1"/>
    <w:rsid w:val="00D936CB"/>
    <w:rsid w:val="00D9389F"/>
    <w:rsid w:val="00D9401F"/>
    <w:rsid w:val="00D94103"/>
    <w:rsid w:val="00D9426E"/>
    <w:rsid w:val="00D94270"/>
    <w:rsid w:val="00D943C3"/>
    <w:rsid w:val="00D945E0"/>
    <w:rsid w:val="00D947CF"/>
    <w:rsid w:val="00D94915"/>
    <w:rsid w:val="00D94C76"/>
    <w:rsid w:val="00D952B3"/>
    <w:rsid w:val="00D953D3"/>
    <w:rsid w:val="00D95549"/>
    <w:rsid w:val="00D95872"/>
    <w:rsid w:val="00D95A42"/>
    <w:rsid w:val="00D95A5B"/>
    <w:rsid w:val="00D95B75"/>
    <w:rsid w:val="00D960C7"/>
    <w:rsid w:val="00D964A4"/>
    <w:rsid w:val="00D96FEC"/>
    <w:rsid w:val="00D971F8"/>
    <w:rsid w:val="00D97982"/>
    <w:rsid w:val="00D97996"/>
    <w:rsid w:val="00D97BBB"/>
    <w:rsid w:val="00D97E6E"/>
    <w:rsid w:val="00D97F86"/>
    <w:rsid w:val="00D97F89"/>
    <w:rsid w:val="00DA012B"/>
    <w:rsid w:val="00DA0177"/>
    <w:rsid w:val="00DA02FF"/>
    <w:rsid w:val="00DA0420"/>
    <w:rsid w:val="00DA067E"/>
    <w:rsid w:val="00DA0894"/>
    <w:rsid w:val="00DA1048"/>
    <w:rsid w:val="00DA134B"/>
    <w:rsid w:val="00DA18FB"/>
    <w:rsid w:val="00DA1E29"/>
    <w:rsid w:val="00DA28A7"/>
    <w:rsid w:val="00DA28DF"/>
    <w:rsid w:val="00DA2B80"/>
    <w:rsid w:val="00DA306B"/>
    <w:rsid w:val="00DA30BD"/>
    <w:rsid w:val="00DA35F0"/>
    <w:rsid w:val="00DA3A4C"/>
    <w:rsid w:val="00DA3B87"/>
    <w:rsid w:val="00DA407B"/>
    <w:rsid w:val="00DA4678"/>
    <w:rsid w:val="00DA48EE"/>
    <w:rsid w:val="00DA49BA"/>
    <w:rsid w:val="00DA4C29"/>
    <w:rsid w:val="00DA4F31"/>
    <w:rsid w:val="00DA4F7D"/>
    <w:rsid w:val="00DA4FD6"/>
    <w:rsid w:val="00DA5103"/>
    <w:rsid w:val="00DA6141"/>
    <w:rsid w:val="00DA6AD4"/>
    <w:rsid w:val="00DA6BB5"/>
    <w:rsid w:val="00DA7D6E"/>
    <w:rsid w:val="00DA7F54"/>
    <w:rsid w:val="00DB01CF"/>
    <w:rsid w:val="00DB0206"/>
    <w:rsid w:val="00DB0355"/>
    <w:rsid w:val="00DB045F"/>
    <w:rsid w:val="00DB0940"/>
    <w:rsid w:val="00DB0DE4"/>
    <w:rsid w:val="00DB0F1F"/>
    <w:rsid w:val="00DB10B0"/>
    <w:rsid w:val="00DB117A"/>
    <w:rsid w:val="00DB13C1"/>
    <w:rsid w:val="00DB13CF"/>
    <w:rsid w:val="00DB13E1"/>
    <w:rsid w:val="00DB1B59"/>
    <w:rsid w:val="00DB2176"/>
    <w:rsid w:val="00DB2BD4"/>
    <w:rsid w:val="00DB3198"/>
    <w:rsid w:val="00DB361C"/>
    <w:rsid w:val="00DB3F65"/>
    <w:rsid w:val="00DB3FA6"/>
    <w:rsid w:val="00DB4104"/>
    <w:rsid w:val="00DB449D"/>
    <w:rsid w:val="00DB45AE"/>
    <w:rsid w:val="00DB4AE0"/>
    <w:rsid w:val="00DB4B74"/>
    <w:rsid w:val="00DB51AD"/>
    <w:rsid w:val="00DB5982"/>
    <w:rsid w:val="00DB6857"/>
    <w:rsid w:val="00DB6D95"/>
    <w:rsid w:val="00DB70BF"/>
    <w:rsid w:val="00DB78CE"/>
    <w:rsid w:val="00DB7CBE"/>
    <w:rsid w:val="00DB7D4E"/>
    <w:rsid w:val="00DB7DEC"/>
    <w:rsid w:val="00DB7E78"/>
    <w:rsid w:val="00DC01F3"/>
    <w:rsid w:val="00DC0A61"/>
    <w:rsid w:val="00DC0FFD"/>
    <w:rsid w:val="00DC1008"/>
    <w:rsid w:val="00DC1DA6"/>
    <w:rsid w:val="00DC20E2"/>
    <w:rsid w:val="00DC21EA"/>
    <w:rsid w:val="00DC2287"/>
    <w:rsid w:val="00DC2EA8"/>
    <w:rsid w:val="00DC301F"/>
    <w:rsid w:val="00DC30E4"/>
    <w:rsid w:val="00DC313B"/>
    <w:rsid w:val="00DC33BC"/>
    <w:rsid w:val="00DC3438"/>
    <w:rsid w:val="00DC35EB"/>
    <w:rsid w:val="00DC3D8E"/>
    <w:rsid w:val="00DC40F7"/>
    <w:rsid w:val="00DC4351"/>
    <w:rsid w:val="00DC44ED"/>
    <w:rsid w:val="00DC486F"/>
    <w:rsid w:val="00DC4DE5"/>
    <w:rsid w:val="00DC5093"/>
    <w:rsid w:val="00DC52D6"/>
    <w:rsid w:val="00DC5519"/>
    <w:rsid w:val="00DC5E77"/>
    <w:rsid w:val="00DC62B7"/>
    <w:rsid w:val="00DC646E"/>
    <w:rsid w:val="00DC67E5"/>
    <w:rsid w:val="00DC6AD6"/>
    <w:rsid w:val="00DC6C31"/>
    <w:rsid w:val="00DC6D07"/>
    <w:rsid w:val="00DC6DCA"/>
    <w:rsid w:val="00DC706B"/>
    <w:rsid w:val="00DC71C4"/>
    <w:rsid w:val="00DC75E9"/>
    <w:rsid w:val="00DC7702"/>
    <w:rsid w:val="00DC7A44"/>
    <w:rsid w:val="00DC7AC5"/>
    <w:rsid w:val="00DC7D57"/>
    <w:rsid w:val="00DC7E67"/>
    <w:rsid w:val="00DC7E91"/>
    <w:rsid w:val="00DC7EB1"/>
    <w:rsid w:val="00DD064B"/>
    <w:rsid w:val="00DD07A5"/>
    <w:rsid w:val="00DD09A5"/>
    <w:rsid w:val="00DD0BDE"/>
    <w:rsid w:val="00DD0CC3"/>
    <w:rsid w:val="00DD11CD"/>
    <w:rsid w:val="00DD1CA9"/>
    <w:rsid w:val="00DD21A4"/>
    <w:rsid w:val="00DD229B"/>
    <w:rsid w:val="00DD29F4"/>
    <w:rsid w:val="00DD2A7A"/>
    <w:rsid w:val="00DD30D5"/>
    <w:rsid w:val="00DD356A"/>
    <w:rsid w:val="00DD3628"/>
    <w:rsid w:val="00DD4029"/>
    <w:rsid w:val="00DD4339"/>
    <w:rsid w:val="00DD47A2"/>
    <w:rsid w:val="00DD50D9"/>
    <w:rsid w:val="00DD531F"/>
    <w:rsid w:val="00DD5AA8"/>
    <w:rsid w:val="00DD5D69"/>
    <w:rsid w:val="00DD615B"/>
    <w:rsid w:val="00DD6160"/>
    <w:rsid w:val="00DD6BCC"/>
    <w:rsid w:val="00DD6D32"/>
    <w:rsid w:val="00DD6D39"/>
    <w:rsid w:val="00DD745D"/>
    <w:rsid w:val="00DD7604"/>
    <w:rsid w:val="00DD7907"/>
    <w:rsid w:val="00DD7FD6"/>
    <w:rsid w:val="00DE0087"/>
    <w:rsid w:val="00DE0219"/>
    <w:rsid w:val="00DE0278"/>
    <w:rsid w:val="00DE0430"/>
    <w:rsid w:val="00DE0500"/>
    <w:rsid w:val="00DE077F"/>
    <w:rsid w:val="00DE08EB"/>
    <w:rsid w:val="00DE1A04"/>
    <w:rsid w:val="00DE1A7F"/>
    <w:rsid w:val="00DE1CF7"/>
    <w:rsid w:val="00DE2061"/>
    <w:rsid w:val="00DE2428"/>
    <w:rsid w:val="00DE267F"/>
    <w:rsid w:val="00DE38FC"/>
    <w:rsid w:val="00DE4123"/>
    <w:rsid w:val="00DE43A5"/>
    <w:rsid w:val="00DE4948"/>
    <w:rsid w:val="00DE57D0"/>
    <w:rsid w:val="00DE6008"/>
    <w:rsid w:val="00DE6179"/>
    <w:rsid w:val="00DE655E"/>
    <w:rsid w:val="00DE6997"/>
    <w:rsid w:val="00DE6F45"/>
    <w:rsid w:val="00DE70F8"/>
    <w:rsid w:val="00DE74F7"/>
    <w:rsid w:val="00DE792A"/>
    <w:rsid w:val="00DE7D9E"/>
    <w:rsid w:val="00DF029B"/>
    <w:rsid w:val="00DF10AD"/>
    <w:rsid w:val="00DF1634"/>
    <w:rsid w:val="00DF1762"/>
    <w:rsid w:val="00DF2562"/>
    <w:rsid w:val="00DF277A"/>
    <w:rsid w:val="00DF2C16"/>
    <w:rsid w:val="00DF2DA7"/>
    <w:rsid w:val="00DF373E"/>
    <w:rsid w:val="00DF3D9D"/>
    <w:rsid w:val="00DF41D9"/>
    <w:rsid w:val="00DF4A60"/>
    <w:rsid w:val="00DF4C73"/>
    <w:rsid w:val="00DF51D4"/>
    <w:rsid w:val="00DF51DD"/>
    <w:rsid w:val="00DF5534"/>
    <w:rsid w:val="00DF581E"/>
    <w:rsid w:val="00DF588C"/>
    <w:rsid w:val="00DF5EFC"/>
    <w:rsid w:val="00DF60D6"/>
    <w:rsid w:val="00DF6224"/>
    <w:rsid w:val="00DF6796"/>
    <w:rsid w:val="00DF69DB"/>
    <w:rsid w:val="00DF7119"/>
    <w:rsid w:val="00DF74F1"/>
    <w:rsid w:val="00E0004A"/>
    <w:rsid w:val="00E00488"/>
    <w:rsid w:val="00E0057E"/>
    <w:rsid w:val="00E00851"/>
    <w:rsid w:val="00E00BD9"/>
    <w:rsid w:val="00E01329"/>
    <w:rsid w:val="00E0143E"/>
    <w:rsid w:val="00E018BF"/>
    <w:rsid w:val="00E019AB"/>
    <w:rsid w:val="00E02038"/>
    <w:rsid w:val="00E02361"/>
    <w:rsid w:val="00E0241F"/>
    <w:rsid w:val="00E02A4A"/>
    <w:rsid w:val="00E02E6F"/>
    <w:rsid w:val="00E02F77"/>
    <w:rsid w:val="00E034F5"/>
    <w:rsid w:val="00E0370D"/>
    <w:rsid w:val="00E03BE8"/>
    <w:rsid w:val="00E03CFF"/>
    <w:rsid w:val="00E03DB5"/>
    <w:rsid w:val="00E04278"/>
    <w:rsid w:val="00E04572"/>
    <w:rsid w:val="00E04B0C"/>
    <w:rsid w:val="00E04DCB"/>
    <w:rsid w:val="00E04F7E"/>
    <w:rsid w:val="00E050B1"/>
    <w:rsid w:val="00E050F2"/>
    <w:rsid w:val="00E052BB"/>
    <w:rsid w:val="00E05A14"/>
    <w:rsid w:val="00E05A67"/>
    <w:rsid w:val="00E05CF0"/>
    <w:rsid w:val="00E0612B"/>
    <w:rsid w:val="00E0620A"/>
    <w:rsid w:val="00E06792"/>
    <w:rsid w:val="00E06B09"/>
    <w:rsid w:val="00E06DEE"/>
    <w:rsid w:val="00E06E58"/>
    <w:rsid w:val="00E072AA"/>
    <w:rsid w:val="00E0778C"/>
    <w:rsid w:val="00E07AE6"/>
    <w:rsid w:val="00E07B7F"/>
    <w:rsid w:val="00E10085"/>
    <w:rsid w:val="00E10921"/>
    <w:rsid w:val="00E10AA3"/>
    <w:rsid w:val="00E11222"/>
    <w:rsid w:val="00E115B2"/>
    <w:rsid w:val="00E11AAA"/>
    <w:rsid w:val="00E12267"/>
    <w:rsid w:val="00E123BE"/>
    <w:rsid w:val="00E12691"/>
    <w:rsid w:val="00E12ABF"/>
    <w:rsid w:val="00E12B14"/>
    <w:rsid w:val="00E12CC7"/>
    <w:rsid w:val="00E13A15"/>
    <w:rsid w:val="00E13C80"/>
    <w:rsid w:val="00E13FF3"/>
    <w:rsid w:val="00E145C5"/>
    <w:rsid w:val="00E14735"/>
    <w:rsid w:val="00E14B17"/>
    <w:rsid w:val="00E14D29"/>
    <w:rsid w:val="00E1545D"/>
    <w:rsid w:val="00E15A6C"/>
    <w:rsid w:val="00E15B0B"/>
    <w:rsid w:val="00E15FA4"/>
    <w:rsid w:val="00E16450"/>
    <w:rsid w:val="00E172B0"/>
    <w:rsid w:val="00E17A7E"/>
    <w:rsid w:val="00E2007F"/>
    <w:rsid w:val="00E200A8"/>
    <w:rsid w:val="00E20BE0"/>
    <w:rsid w:val="00E20D49"/>
    <w:rsid w:val="00E21187"/>
    <w:rsid w:val="00E21310"/>
    <w:rsid w:val="00E2137D"/>
    <w:rsid w:val="00E21644"/>
    <w:rsid w:val="00E2164B"/>
    <w:rsid w:val="00E21683"/>
    <w:rsid w:val="00E21AF8"/>
    <w:rsid w:val="00E21F62"/>
    <w:rsid w:val="00E22611"/>
    <w:rsid w:val="00E2262D"/>
    <w:rsid w:val="00E2268D"/>
    <w:rsid w:val="00E2280F"/>
    <w:rsid w:val="00E23160"/>
    <w:rsid w:val="00E23354"/>
    <w:rsid w:val="00E233CB"/>
    <w:rsid w:val="00E24E17"/>
    <w:rsid w:val="00E24EE6"/>
    <w:rsid w:val="00E24F75"/>
    <w:rsid w:val="00E25AAD"/>
    <w:rsid w:val="00E25B51"/>
    <w:rsid w:val="00E25D42"/>
    <w:rsid w:val="00E25DAE"/>
    <w:rsid w:val="00E25F8F"/>
    <w:rsid w:val="00E26084"/>
    <w:rsid w:val="00E26574"/>
    <w:rsid w:val="00E267F6"/>
    <w:rsid w:val="00E26E35"/>
    <w:rsid w:val="00E270A5"/>
    <w:rsid w:val="00E2737C"/>
    <w:rsid w:val="00E278BD"/>
    <w:rsid w:val="00E27CAF"/>
    <w:rsid w:val="00E3048B"/>
    <w:rsid w:val="00E31143"/>
    <w:rsid w:val="00E311CC"/>
    <w:rsid w:val="00E313F7"/>
    <w:rsid w:val="00E3196F"/>
    <w:rsid w:val="00E31BB6"/>
    <w:rsid w:val="00E32146"/>
    <w:rsid w:val="00E3215D"/>
    <w:rsid w:val="00E3258B"/>
    <w:rsid w:val="00E327CC"/>
    <w:rsid w:val="00E32A99"/>
    <w:rsid w:val="00E32CB6"/>
    <w:rsid w:val="00E32DDE"/>
    <w:rsid w:val="00E32DEA"/>
    <w:rsid w:val="00E338B9"/>
    <w:rsid w:val="00E340DB"/>
    <w:rsid w:val="00E34DF1"/>
    <w:rsid w:val="00E34EF1"/>
    <w:rsid w:val="00E3535A"/>
    <w:rsid w:val="00E3560A"/>
    <w:rsid w:val="00E35DE9"/>
    <w:rsid w:val="00E36442"/>
    <w:rsid w:val="00E367CD"/>
    <w:rsid w:val="00E36B44"/>
    <w:rsid w:val="00E37318"/>
    <w:rsid w:val="00E375C7"/>
    <w:rsid w:val="00E37653"/>
    <w:rsid w:val="00E376A2"/>
    <w:rsid w:val="00E37801"/>
    <w:rsid w:val="00E378EE"/>
    <w:rsid w:val="00E37EAB"/>
    <w:rsid w:val="00E4019C"/>
    <w:rsid w:val="00E401BE"/>
    <w:rsid w:val="00E403D5"/>
    <w:rsid w:val="00E40853"/>
    <w:rsid w:val="00E40F61"/>
    <w:rsid w:val="00E415AC"/>
    <w:rsid w:val="00E4235C"/>
    <w:rsid w:val="00E42C3E"/>
    <w:rsid w:val="00E42D00"/>
    <w:rsid w:val="00E42FD0"/>
    <w:rsid w:val="00E43159"/>
    <w:rsid w:val="00E43270"/>
    <w:rsid w:val="00E4341F"/>
    <w:rsid w:val="00E44862"/>
    <w:rsid w:val="00E44870"/>
    <w:rsid w:val="00E44900"/>
    <w:rsid w:val="00E44FC5"/>
    <w:rsid w:val="00E4536E"/>
    <w:rsid w:val="00E455BF"/>
    <w:rsid w:val="00E45D8A"/>
    <w:rsid w:val="00E45E49"/>
    <w:rsid w:val="00E46463"/>
    <w:rsid w:val="00E46FF2"/>
    <w:rsid w:val="00E47A16"/>
    <w:rsid w:val="00E47E07"/>
    <w:rsid w:val="00E47E41"/>
    <w:rsid w:val="00E50EB9"/>
    <w:rsid w:val="00E51A6A"/>
    <w:rsid w:val="00E51E17"/>
    <w:rsid w:val="00E523A9"/>
    <w:rsid w:val="00E52462"/>
    <w:rsid w:val="00E52540"/>
    <w:rsid w:val="00E53827"/>
    <w:rsid w:val="00E53AEF"/>
    <w:rsid w:val="00E544A6"/>
    <w:rsid w:val="00E547DE"/>
    <w:rsid w:val="00E550D2"/>
    <w:rsid w:val="00E5556B"/>
    <w:rsid w:val="00E564A5"/>
    <w:rsid w:val="00E570F6"/>
    <w:rsid w:val="00E578BA"/>
    <w:rsid w:val="00E6002E"/>
    <w:rsid w:val="00E60618"/>
    <w:rsid w:val="00E60BC0"/>
    <w:rsid w:val="00E60E62"/>
    <w:rsid w:val="00E60E9F"/>
    <w:rsid w:val="00E60F0C"/>
    <w:rsid w:val="00E615BA"/>
    <w:rsid w:val="00E62123"/>
    <w:rsid w:val="00E62A23"/>
    <w:rsid w:val="00E62B1E"/>
    <w:rsid w:val="00E62E7A"/>
    <w:rsid w:val="00E630C4"/>
    <w:rsid w:val="00E635B4"/>
    <w:rsid w:val="00E636E9"/>
    <w:rsid w:val="00E63A78"/>
    <w:rsid w:val="00E63E7F"/>
    <w:rsid w:val="00E63FB0"/>
    <w:rsid w:val="00E6417D"/>
    <w:rsid w:val="00E64665"/>
    <w:rsid w:val="00E64782"/>
    <w:rsid w:val="00E64829"/>
    <w:rsid w:val="00E6542D"/>
    <w:rsid w:val="00E65847"/>
    <w:rsid w:val="00E65AA8"/>
    <w:rsid w:val="00E66615"/>
    <w:rsid w:val="00E66A2F"/>
    <w:rsid w:val="00E66A6C"/>
    <w:rsid w:val="00E66C5D"/>
    <w:rsid w:val="00E66EAC"/>
    <w:rsid w:val="00E66F79"/>
    <w:rsid w:val="00E6714B"/>
    <w:rsid w:val="00E675F7"/>
    <w:rsid w:val="00E679BB"/>
    <w:rsid w:val="00E67CC1"/>
    <w:rsid w:val="00E7019D"/>
    <w:rsid w:val="00E70771"/>
    <w:rsid w:val="00E70811"/>
    <w:rsid w:val="00E708BB"/>
    <w:rsid w:val="00E71437"/>
    <w:rsid w:val="00E71A54"/>
    <w:rsid w:val="00E72393"/>
    <w:rsid w:val="00E72759"/>
    <w:rsid w:val="00E72D70"/>
    <w:rsid w:val="00E7325D"/>
    <w:rsid w:val="00E7333D"/>
    <w:rsid w:val="00E7356D"/>
    <w:rsid w:val="00E73611"/>
    <w:rsid w:val="00E73849"/>
    <w:rsid w:val="00E738B1"/>
    <w:rsid w:val="00E738FB"/>
    <w:rsid w:val="00E73B42"/>
    <w:rsid w:val="00E743CE"/>
    <w:rsid w:val="00E74770"/>
    <w:rsid w:val="00E747F0"/>
    <w:rsid w:val="00E7518A"/>
    <w:rsid w:val="00E75886"/>
    <w:rsid w:val="00E75F94"/>
    <w:rsid w:val="00E7603D"/>
    <w:rsid w:val="00E760DD"/>
    <w:rsid w:val="00E7617E"/>
    <w:rsid w:val="00E76241"/>
    <w:rsid w:val="00E7637C"/>
    <w:rsid w:val="00E76A0F"/>
    <w:rsid w:val="00E76C53"/>
    <w:rsid w:val="00E76DD8"/>
    <w:rsid w:val="00E7714A"/>
    <w:rsid w:val="00E77305"/>
    <w:rsid w:val="00E773D2"/>
    <w:rsid w:val="00E775C2"/>
    <w:rsid w:val="00E77A90"/>
    <w:rsid w:val="00E80373"/>
    <w:rsid w:val="00E80AA4"/>
    <w:rsid w:val="00E812BE"/>
    <w:rsid w:val="00E81446"/>
    <w:rsid w:val="00E814CD"/>
    <w:rsid w:val="00E81D65"/>
    <w:rsid w:val="00E81F8A"/>
    <w:rsid w:val="00E827F1"/>
    <w:rsid w:val="00E82BB3"/>
    <w:rsid w:val="00E82E46"/>
    <w:rsid w:val="00E82EF7"/>
    <w:rsid w:val="00E841CF"/>
    <w:rsid w:val="00E8439C"/>
    <w:rsid w:val="00E8524A"/>
    <w:rsid w:val="00E858EB"/>
    <w:rsid w:val="00E8596A"/>
    <w:rsid w:val="00E8631D"/>
    <w:rsid w:val="00E864F0"/>
    <w:rsid w:val="00E86A85"/>
    <w:rsid w:val="00E873BA"/>
    <w:rsid w:val="00E87500"/>
    <w:rsid w:val="00E87583"/>
    <w:rsid w:val="00E87598"/>
    <w:rsid w:val="00E87EAC"/>
    <w:rsid w:val="00E87F61"/>
    <w:rsid w:val="00E90071"/>
    <w:rsid w:val="00E9121A"/>
    <w:rsid w:val="00E91A5D"/>
    <w:rsid w:val="00E91B4C"/>
    <w:rsid w:val="00E91BD4"/>
    <w:rsid w:val="00E91F1B"/>
    <w:rsid w:val="00E92559"/>
    <w:rsid w:val="00E934AE"/>
    <w:rsid w:val="00E93586"/>
    <w:rsid w:val="00E93591"/>
    <w:rsid w:val="00E9389D"/>
    <w:rsid w:val="00E93F11"/>
    <w:rsid w:val="00E94B38"/>
    <w:rsid w:val="00E94CE7"/>
    <w:rsid w:val="00E94E92"/>
    <w:rsid w:val="00E953A1"/>
    <w:rsid w:val="00E95598"/>
    <w:rsid w:val="00E95A05"/>
    <w:rsid w:val="00E95A48"/>
    <w:rsid w:val="00E96195"/>
    <w:rsid w:val="00E968D3"/>
    <w:rsid w:val="00E97539"/>
    <w:rsid w:val="00E97926"/>
    <w:rsid w:val="00E97B44"/>
    <w:rsid w:val="00EA0780"/>
    <w:rsid w:val="00EA0CC3"/>
    <w:rsid w:val="00EA1656"/>
    <w:rsid w:val="00EA1AA3"/>
    <w:rsid w:val="00EA26C5"/>
    <w:rsid w:val="00EA2915"/>
    <w:rsid w:val="00EA3200"/>
    <w:rsid w:val="00EA3416"/>
    <w:rsid w:val="00EA3517"/>
    <w:rsid w:val="00EA38F7"/>
    <w:rsid w:val="00EA3B52"/>
    <w:rsid w:val="00EA3F97"/>
    <w:rsid w:val="00EA47DA"/>
    <w:rsid w:val="00EA4C27"/>
    <w:rsid w:val="00EA4C36"/>
    <w:rsid w:val="00EA4DE2"/>
    <w:rsid w:val="00EA4E58"/>
    <w:rsid w:val="00EA4F15"/>
    <w:rsid w:val="00EA528D"/>
    <w:rsid w:val="00EA533A"/>
    <w:rsid w:val="00EA539D"/>
    <w:rsid w:val="00EA5AB6"/>
    <w:rsid w:val="00EA5D5B"/>
    <w:rsid w:val="00EA6210"/>
    <w:rsid w:val="00EA663D"/>
    <w:rsid w:val="00EA6A0D"/>
    <w:rsid w:val="00EA6D43"/>
    <w:rsid w:val="00EA6ED4"/>
    <w:rsid w:val="00EA77A8"/>
    <w:rsid w:val="00EA79E7"/>
    <w:rsid w:val="00EB0097"/>
    <w:rsid w:val="00EB00D1"/>
    <w:rsid w:val="00EB01B0"/>
    <w:rsid w:val="00EB0281"/>
    <w:rsid w:val="00EB02F8"/>
    <w:rsid w:val="00EB059C"/>
    <w:rsid w:val="00EB0667"/>
    <w:rsid w:val="00EB0682"/>
    <w:rsid w:val="00EB1E9A"/>
    <w:rsid w:val="00EB2457"/>
    <w:rsid w:val="00EB2AF2"/>
    <w:rsid w:val="00EB2B2F"/>
    <w:rsid w:val="00EB2CF2"/>
    <w:rsid w:val="00EB42A1"/>
    <w:rsid w:val="00EB45CD"/>
    <w:rsid w:val="00EB46F5"/>
    <w:rsid w:val="00EB4730"/>
    <w:rsid w:val="00EB54B8"/>
    <w:rsid w:val="00EB5818"/>
    <w:rsid w:val="00EB5BC7"/>
    <w:rsid w:val="00EB5D4B"/>
    <w:rsid w:val="00EB679A"/>
    <w:rsid w:val="00EB6A0C"/>
    <w:rsid w:val="00EB6C53"/>
    <w:rsid w:val="00EB7022"/>
    <w:rsid w:val="00EB729F"/>
    <w:rsid w:val="00EB74F7"/>
    <w:rsid w:val="00EB787B"/>
    <w:rsid w:val="00EC0AFB"/>
    <w:rsid w:val="00EC0BDC"/>
    <w:rsid w:val="00EC10C6"/>
    <w:rsid w:val="00EC1711"/>
    <w:rsid w:val="00EC191F"/>
    <w:rsid w:val="00EC197C"/>
    <w:rsid w:val="00EC27BC"/>
    <w:rsid w:val="00EC2AB3"/>
    <w:rsid w:val="00EC3075"/>
    <w:rsid w:val="00EC4334"/>
    <w:rsid w:val="00EC4875"/>
    <w:rsid w:val="00EC48AF"/>
    <w:rsid w:val="00EC53AE"/>
    <w:rsid w:val="00EC540C"/>
    <w:rsid w:val="00EC55F1"/>
    <w:rsid w:val="00EC561D"/>
    <w:rsid w:val="00EC5DBC"/>
    <w:rsid w:val="00EC5E19"/>
    <w:rsid w:val="00EC5F5C"/>
    <w:rsid w:val="00EC6167"/>
    <w:rsid w:val="00EC6302"/>
    <w:rsid w:val="00EC64D3"/>
    <w:rsid w:val="00EC667F"/>
    <w:rsid w:val="00EC69FB"/>
    <w:rsid w:val="00EC742E"/>
    <w:rsid w:val="00EC7580"/>
    <w:rsid w:val="00EC7C97"/>
    <w:rsid w:val="00EC7EE4"/>
    <w:rsid w:val="00ED000D"/>
    <w:rsid w:val="00ED02F0"/>
    <w:rsid w:val="00ED0301"/>
    <w:rsid w:val="00ED0518"/>
    <w:rsid w:val="00ED096B"/>
    <w:rsid w:val="00ED0F3C"/>
    <w:rsid w:val="00ED0F57"/>
    <w:rsid w:val="00ED1465"/>
    <w:rsid w:val="00ED1555"/>
    <w:rsid w:val="00ED1AC9"/>
    <w:rsid w:val="00ED1ED2"/>
    <w:rsid w:val="00ED1F5F"/>
    <w:rsid w:val="00ED20B2"/>
    <w:rsid w:val="00ED2174"/>
    <w:rsid w:val="00ED29F2"/>
    <w:rsid w:val="00ED2B2C"/>
    <w:rsid w:val="00ED2DBC"/>
    <w:rsid w:val="00ED2E94"/>
    <w:rsid w:val="00ED3065"/>
    <w:rsid w:val="00ED30B0"/>
    <w:rsid w:val="00ED334C"/>
    <w:rsid w:val="00ED3372"/>
    <w:rsid w:val="00ED3774"/>
    <w:rsid w:val="00ED386A"/>
    <w:rsid w:val="00ED3C85"/>
    <w:rsid w:val="00ED3FA1"/>
    <w:rsid w:val="00ED42F7"/>
    <w:rsid w:val="00ED4383"/>
    <w:rsid w:val="00ED4615"/>
    <w:rsid w:val="00ED4727"/>
    <w:rsid w:val="00ED49F8"/>
    <w:rsid w:val="00ED4A1B"/>
    <w:rsid w:val="00ED4D36"/>
    <w:rsid w:val="00ED56D9"/>
    <w:rsid w:val="00ED5744"/>
    <w:rsid w:val="00ED5E01"/>
    <w:rsid w:val="00ED5E5D"/>
    <w:rsid w:val="00ED62F4"/>
    <w:rsid w:val="00ED6433"/>
    <w:rsid w:val="00ED6921"/>
    <w:rsid w:val="00ED6994"/>
    <w:rsid w:val="00ED6BAF"/>
    <w:rsid w:val="00ED716E"/>
    <w:rsid w:val="00ED723A"/>
    <w:rsid w:val="00ED76F0"/>
    <w:rsid w:val="00ED799D"/>
    <w:rsid w:val="00EE023A"/>
    <w:rsid w:val="00EE03AB"/>
    <w:rsid w:val="00EE04B7"/>
    <w:rsid w:val="00EE0878"/>
    <w:rsid w:val="00EE0A17"/>
    <w:rsid w:val="00EE0BD0"/>
    <w:rsid w:val="00EE0D86"/>
    <w:rsid w:val="00EE1D3D"/>
    <w:rsid w:val="00EE1DD0"/>
    <w:rsid w:val="00EE21ED"/>
    <w:rsid w:val="00EE2285"/>
    <w:rsid w:val="00EE258A"/>
    <w:rsid w:val="00EE28A5"/>
    <w:rsid w:val="00EE2AFD"/>
    <w:rsid w:val="00EE2BE5"/>
    <w:rsid w:val="00EE2FFB"/>
    <w:rsid w:val="00EE31FB"/>
    <w:rsid w:val="00EE37F9"/>
    <w:rsid w:val="00EE441A"/>
    <w:rsid w:val="00EE454C"/>
    <w:rsid w:val="00EE5743"/>
    <w:rsid w:val="00EE59F6"/>
    <w:rsid w:val="00EE5AFB"/>
    <w:rsid w:val="00EE5BC0"/>
    <w:rsid w:val="00EE6115"/>
    <w:rsid w:val="00EE69C5"/>
    <w:rsid w:val="00EE6B1A"/>
    <w:rsid w:val="00EE6E07"/>
    <w:rsid w:val="00EE714F"/>
    <w:rsid w:val="00EE7663"/>
    <w:rsid w:val="00EE79BF"/>
    <w:rsid w:val="00EE7AC4"/>
    <w:rsid w:val="00EF0C87"/>
    <w:rsid w:val="00EF103A"/>
    <w:rsid w:val="00EF10AB"/>
    <w:rsid w:val="00EF11D7"/>
    <w:rsid w:val="00EF1517"/>
    <w:rsid w:val="00EF16C8"/>
    <w:rsid w:val="00EF1752"/>
    <w:rsid w:val="00EF1CF3"/>
    <w:rsid w:val="00EF1FAA"/>
    <w:rsid w:val="00EF20CA"/>
    <w:rsid w:val="00EF22AA"/>
    <w:rsid w:val="00EF235E"/>
    <w:rsid w:val="00EF2456"/>
    <w:rsid w:val="00EF2A96"/>
    <w:rsid w:val="00EF2B52"/>
    <w:rsid w:val="00EF2C6F"/>
    <w:rsid w:val="00EF2DD9"/>
    <w:rsid w:val="00EF2F3C"/>
    <w:rsid w:val="00EF387E"/>
    <w:rsid w:val="00EF425D"/>
    <w:rsid w:val="00EF42E7"/>
    <w:rsid w:val="00EF4BAC"/>
    <w:rsid w:val="00EF5440"/>
    <w:rsid w:val="00EF593B"/>
    <w:rsid w:val="00EF5C86"/>
    <w:rsid w:val="00EF6200"/>
    <w:rsid w:val="00EF6781"/>
    <w:rsid w:val="00EF6C66"/>
    <w:rsid w:val="00EF6E17"/>
    <w:rsid w:val="00EF7489"/>
    <w:rsid w:val="00EF7612"/>
    <w:rsid w:val="00EF79E4"/>
    <w:rsid w:val="00EF7E5F"/>
    <w:rsid w:val="00EF7E98"/>
    <w:rsid w:val="00EF7F06"/>
    <w:rsid w:val="00F00098"/>
    <w:rsid w:val="00F000B9"/>
    <w:rsid w:val="00F00908"/>
    <w:rsid w:val="00F00B4D"/>
    <w:rsid w:val="00F01134"/>
    <w:rsid w:val="00F01433"/>
    <w:rsid w:val="00F01642"/>
    <w:rsid w:val="00F0182C"/>
    <w:rsid w:val="00F01847"/>
    <w:rsid w:val="00F01967"/>
    <w:rsid w:val="00F01E75"/>
    <w:rsid w:val="00F01F9C"/>
    <w:rsid w:val="00F021CE"/>
    <w:rsid w:val="00F02737"/>
    <w:rsid w:val="00F02795"/>
    <w:rsid w:val="00F02B16"/>
    <w:rsid w:val="00F02BF4"/>
    <w:rsid w:val="00F03098"/>
    <w:rsid w:val="00F03274"/>
    <w:rsid w:val="00F03286"/>
    <w:rsid w:val="00F03B42"/>
    <w:rsid w:val="00F03F8F"/>
    <w:rsid w:val="00F04019"/>
    <w:rsid w:val="00F045B4"/>
    <w:rsid w:val="00F0466A"/>
    <w:rsid w:val="00F047A5"/>
    <w:rsid w:val="00F049E4"/>
    <w:rsid w:val="00F04C89"/>
    <w:rsid w:val="00F04CEA"/>
    <w:rsid w:val="00F054BF"/>
    <w:rsid w:val="00F05B34"/>
    <w:rsid w:val="00F05ED6"/>
    <w:rsid w:val="00F05F3F"/>
    <w:rsid w:val="00F068FC"/>
    <w:rsid w:val="00F06ACC"/>
    <w:rsid w:val="00F07456"/>
    <w:rsid w:val="00F074AB"/>
    <w:rsid w:val="00F0775B"/>
    <w:rsid w:val="00F07A36"/>
    <w:rsid w:val="00F07E81"/>
    <w:rsid w:val="00F10124"/>
    <w:rsid w:val="00F10767"/>
    <w:rsid w:val="00F10784"/>
    <w:rsid w:val="00F10834"/>
    <w:rsid w:val="00F10D46"/>
    <w:rsid w:val="00F11728"/>
    <w:rsid w:val="00F1192F"/>
    <w:rsid w:val="00F119A6"/>
    <w:rsid w:val="00F11C56"/>
    <w:rsid w:val="00F11CFE"/>
    <w:rsid w:val="00F122BB"/>
    <w:rsid w:val="00F1245F"/>
    <w:rsid w:val="00F12798"/>
    <w:rsid w:val="00F12FBF"/>
    <w:rsid w:val="00F1325B"/>
    <w:rsid w:val="00F13859"/>
    <w:rsid w:val="00F13912"/>
    <w:rsid w:val="00F1425E"/>
    <w:rsid w:val="00F143F3"/>
    <w:rsid w:val="00F1461B"/>
    <w:rsid w:val="00F146AA"/>
    <w:rsid w:val="00F14908"/>
    <w:rsid w:val="00F14CB8"/>
    <w:rsid w:val="00F150D5"/>
    <w:rsid w:val="00F1598D"/>
    <w:rsid w:val="00F15F81"/>
    <w:rsid w:val="00F15FA8"/>
    <w:rsid w:val="00F163BF"/>
    <w:rsid w:val="00F16589"/>
    <w:rsid w:val="00F17208"/>
    <w:rsid w:val="00F17244"/>
    <w:rsid w:val="00F17509"/>
    <w:rsid w:val="00F175A7"/>
    <w:rsid w:val="00F178D0"/>
    <w:rsid w:val="00F17BB0"/>
    <w:rsid w:val="00F17FEB"/>
    <w:rsid w:val="00F201DB"/>
    <w:rsid w:val="00F20263"/>
    <w:rsid w:val="00F20347"/>
    <w:rsid w:val="00F20960"/>
    <w:rsid w:val="00F21122"/>
    <w:rsid w:val="00F211E8"/>
    <w:rsid w:val="00F2194D"/>
    <w:rsid w:val="00F2195E"/>
    <w:rsid w:val="00F21F00"/>
    <w:rsid w:val="00F22A5A"/>
    <w:rsid w:val="00F22C60"/>
    <w:rsid w:val="00F23533"/>
    <w:rsid w:val="00F23614"/>
    <w:rsid w:val="00F2374E"/>
    <w:rsid w:val="00F23A96"/>
    <w:rsid w:val="00F23B46"/>
    <w:rsid w:val="00F24BEC"/>
    <w:rsid w:val="00F261C6"/>
    <w:rsid w:val="00F26CAF"/>
    <w:rsid w:val="00F2791F"/>
    <w:rsid w:val="00F27965"/>
    <w:rsid w:val="00F27A09"/>
    <w:rsid w:val="00F3035E"/>
    <w:rsid w:val="00F30720"/>
    <w:rsid w:val="00F30C9C"/>
    <w:rsid w:val="00F31486"/>
    <w:rsid w:val="00F31650"/>
    <w:rsid w:val="00F319FE"/>
    <w:rsid w:val="00F31EB2"/>
    <w:rsid w:val="00F31FD7"/>
    <w:rsid w:val="00F32451"/>
    <w:rsid w:val="00F3288E"/>
    <w:rsid w:val="00F3297D"/>
    <w:rsid w:val="00F32DEB"/>
    <w:rsid w:val="00F32F13"/>
    <w:rsid w:val="00F331DD"/>
    <w:rsid w:val="00F33952"/>
    <w:rsid w:val="00F33F16"/>
    <w:rsid w:val="00F3425D"/>
    <w:rsid w:val="00F346B4"/>
    <w:rsid w:val="00F34C6C"/>
    <w:rsid w:val="00F34F69"/>
    <w:rsid w:val="00F353E0"/>
    <w:rsid w:val="00F355BF"/>
    <w:rsid w:val="00F355EA"/>
    <w:rsid w:val="00F35C8A"/>
    <w:rsid w:val="00F36163"/>
    <w:rsid w:val="00F363CC"/>
    <w:rsid w:val="00F36521"/>
    <w:rsid w:val="00F368D2"/>
    <w:rsid w:val="00F36C46"/>
    <w:rsid w:val="00F36FC9"/>
    <w:rsid w:val="00F37C0A"/>
    <w:rsid w:val="00F37DF2"/>
    <w:rsid w:val="00F37E36"/>
    <w:rsid w:val="00F40509"/>
    <w:rsid w:val="00F405D1"/>
    <w:rsid w:val="00F4090F"/>
    <w:rsid w:val="00F41418"/>
    <w:rsid w:val="00F41DDD"/>
    <w:rsid w:val="00F41E3C"/>
    <w:rsid w:val="00F42137"/>
    <w:rsid w:val="00F423DE"/>
    <w:rsid w:val="00F42420"/>
    <w:rsid w:val="00F42D51"/>
    <w:rsid w:val="00F436F9"/>
    <w:rsid w:val="00F43E11"/>
    <w:rsid w:val="00F43F87"/>
    <w:rsid w:val="00F4484C"/>
    <w:rsid w:val="00F44AAC"/>
    <w:rsid w:val="00F44B7E"/>
    <w:rsid w:val="00F44DA8"/>
    <w:rsid w:val="00F44F70"/>
    <w:rsid w:val="00F44FEC"/>
    <w:rsid w:val="00F4522D"/>
    <w:rsid w:val="00F45C64"/>
    <w:rsid w:val="00F45C94"/>
    <w:rsid w:val="00F460C9"/>
    <w:rsid w:val="00F460CE"/>
    <w:rsid w:val="00F46A94"/>
    <w:rsid w:val="00F46B81"/>
    <w:rsid w:val="00F46EF9"/>
    <w:rsid w:val="00F47073"/>
    <w:rsid w:val="00F47198"/>
    <w:rsid w:val="00F4726C"/>
    <w:rsid w:val="00F47D07"/>
    <w:rsid w:val="00F50209"/>
    <w:rsid w:val="00F50AAD"/>
    <w:rsid w:val="00F50D57"/>
    <w:rsid w:val="00F50E1B"/>
    <w:rsid w:val="00F50FB2"/>
    <w:rsid w:val="00F51034"/>
    <w:rsid w:val="00F51067"/>
    <w:rsid w:val="00F510A9"/>
    <w:rsid w:val="00F51666"/>
    <w:rsid w:val="00F518AB"/>
    <w:rsid w:val="00F518E1"/>
    <w:rsid w:val="00F52101"/>
    <w:rsid w:val="00F522D2"/>
    <w:rsid w:val="00F5256B"/>
    <w:rsid w:val="00F52976"/>
    <w:rsid w:val="00F5299A"/>
    <w:rsid w:val="00F529D7"/>
    <w:rsid w:val="00F52D02"/>
    <w:rsid w:val="00F52F67"/>
    <w:rsid w:val="00F53361"/>
    <w:rsid w:val="00F53429"/>
    <w:rsid w:val="00F539DC"/>
    <w:rsid w:val="00F53C7A"/>
    <w:rsid w:val="00F53DF1"/>
    <w:rsid w:val="00F53E01"/>
    <w:rsid w:val="00F540B3"/>
    <w:rsid w:val="00F54231"/>
    <w:rsid w:val="00F551DE"/>
    <w:rsid w:val="00F55377"/>
    <w:rsid w:val="00F553BB"/>
    <w:rsid w:val="00F55A81"/>
    <w:rsid w:val="00F55F83"/>
    <w:rsid w:val="00F55FD8"/>
    <w:rsid w:val="00F563D1"/>
    <w:rsid w:val="00F5736C"/>
    <w:rsid w:val="00F6027C"/>
    <w:rsid w:val="00F60372"/>
    <w:rsid w:val="00F6053A"/>
    <w:rsid w:val="00F60894"/>
    <w:rsid w:val="00F60B80"/>
    <w:rsid w:val="00F616E7"/>
    <w:rsid w:val="00F61D49"/>
    <w:rsid w:val="00F61D83"/>
    <w:rsid w:val="00F61E7E"/>
    <w:rsid w:val="00F62254"/>
    <w:rsid w:val="00F627C8"/>
    <w:rsid w:val="00F62A12"/>
    <w:rsid w:val="00F62FC8"/>
    <w:rsid w:val="00F63EDE"/>
    <w:rsid w:val="00F65395"/>
    <w:rsid w:val="00F65A0A"/>
    <w:rsid w:val="00F65B4E"/>
    <w:rsid w:val="00F65EF6"/>
    <w:rsid w:val="00F662FB"/>
    <w:rsid w:val="00F666AB"/>
    <w:rsid w:val="00F666D3"/>
    <w:rsid w:val="00F66A9C"/>
    <w:rsid w:val="00F700FA"/>
    <w:rsid w:val="00F703AF"/>
    <w:rsid w:val="00F70466"/>
    <w:rsid w:val="00F71007"/>
    <w:rsid w:val="00F710B3"/>
    <w:rsid w:val="00F71210"/>
    <w:rsid w:val="00F715C0"/>
    <w:rsid w:val="00F7167D"/>
    <w:rsid w:val="00F71F23"/>
    <w:rsid w:val="00F72309"/>
    <w:rsid w:val="00F72503"/>
    <w:rsid w:val="00F7261C"/>
    <w:rsid w:val="00F72A41"/>
    <w:rsid w:val="00F72A8F"/>
    <w:rsid w:val="00F72F66"/>
    <w:rsid w:val="00F733EE"/>
    <w:rsid w:val="00F73963"/>
    <w:rsid w:val="00F741EF"/>
    <w:rsid w:val="00F7459D"/>
    <w:rsid w:val="00F75727"/>
    <w:rsid w:val="00F75F70"/>
    <w:rsid w:val="00F7603F"/>
    <w:rsid w:val="00F764DA"/>
    <w:rsid w:val="00F76563"/>
    <w:rsid w:val="00F76822"/>
    <w:rsid w:val="00F76DF5"/>
    <w:rsid w:val="00F76E61"/>
    <w:rsid w:val="00F76E87"/>
    <w:rsid w:val="00F77305"/>
    <w:rsid w:val="00F77872"/>
    <w:rsid w:val="00F778EB"/>
    <w:rsid w:val="00F77D94"/>
    <w:rsid w:val="00F77FB4"/>
    <w:rsid w:val="00F8006B"/>
    <w:rsid w:val="00F80196"/>
    <w:rsid w:val="00F80327"/>
    <w:rsid w:val="00F805C0"/>
    <w:rsid w:val="00F80ECA"/>
    <w:rsid w:val="00F81013"/>
    <w:rsid w:val="00F8106C"/>
    <w:rsid w:val="00F814ED"/>
    <w:rsid w:val="00F81641"/>
    <w:rsid w:val="00F81828"/>
    <w:rsid w:val="00F81970"/>
    <w:rsid w:val="00F81DE5"/>
    <w:rsid w:val="00F820B6"/>
    <w:rsid w:val="00F827D4"/>
    <w:rsid w:val="00F829C5"/>
    <w:rsid w:val="00F82DAE"/>
    <w:rsid w:val="00F82DBC"/>
    <w:rsid w:val="00F83281"/>
    <w:rsid w:val="00F839E5"/>
    <w:rsid w:val="00F83B16"/>
    <w:rsid w:val="00F83D2A"/>
    <w:rsid w:val="00F84044"/>
    <w:rsid w:val="00F844C7"/>
    <w:rsid w:val="00F84543"/>
    <w:rsid w:val="00F84751"/>
    <w:rsid w:val="00F84857"/>
    <w:rsid w:val="00F84C08"/>
    <w:rsid w:val="00F84E66"/>
    <w:rsid w:val="00F84F98"/>
    <w:rsid w:val="00F85150"/>
    <w:rsid w:val="00F85DF5"/>
    <w:rsid w:val="00F85E0D"/>
    <w:rsid w:val="00F86202"/>
    <w:rsid w:val="00F865D2"/>
    <w:rsid w:val="00F867DD"/>
    <w:rsid w:val="00F86B0A"/>
    <w:rsid w:val="00F876BE"/>
    <w:rsid w:val="00F87AAF"/>
    <w:rsid w:val="00F87DF8"/>
    <w:rsid w:val="00F90007"/>
    <w:rsid w:val="00F903AF"/>
    <w:rsid w:val="00F903D1"/>
    <w:rsid w:val="00F9050A"/>
    <w:rsid w:val="00F90731"/>
    <w:rsid w:val="00F90EEE"/>
    <w:rsid w:val="00F90F28"/>
    <w:rsid w:val="00F91382"/>
    <w:rsid w:val="00F91861"/>
    <w:rsid w:val="00F92249"/>
    <w:rsid w:val="00F9261E"/>
    <w:rsid w:val="00F92640"/>
    <w:rsid w:val="00F92719"/>
    <w:rsid w:val="00F927A9"/>
    <w:rsid w:val="00F92955"/>
    <w:rsid w:val="00F92A9D"/>
    <w:rsid w:val="00F92BD2"/>
    <w:rsid w:val="00F92BDC"/>
    <w:rsid w:val="00F92E02"/>
    <w:rsid w:val="00F92EC5"/>
    <w:rsid w:val="00F92F19"/>
    <w:rsid w:val="00F9332D"/>
    <w:rsid w:val="00F937AF"/>
    <w:rsid w:val="00F937F1"/>
    <w:rsid w:val="00F938E0"/>
    <w:rsid w:val="00F93BBD"/>
    <w:rsid w:val="00F93F3B"/>
    <w:rsid w:val="00F94DE3"/>
    <w:rsid w:val="00F94E30"/>
    <w:rsid w:val="00F94FB3"/>
    <w:rsid w:val="00F95644"/>
    <w:rsid w:val="00F956DE"/>
    <w:rsid w:val="00F9577D"/>
    <w:rsid w:val="00F957E6"/>
    <w:rsid w:val="00F95F36"/>
    <w:rsid w:val="00F961BB"/>
    <w:rsid w:val="00F96D85"/>
    <w:rsid w:val="00F96E44"/>
    <w:rsid w:val="00F971C6"/>
    <w:rsid w:val="00F97808"/>
    <w:rsid w:val="00F97886"/>
    <w:rsid w:val="00F97C29"/>
    <w:rsid w:val="00F97EF3"/>
    <w:rsid w:val="00F97F30"/>
    <w:rsid w:val="00FA0064"/>
    <w:rsid w:val="00FA029F"/>
    <w:rsid w:val="00FA0E51"/>
    <w:rsid w:val="00FA0FF1"/>
    <w:rsid w:val="00FA10DA"/>
    <w:rsid w:val="00FA113C"/>
    <w:rsid w:val="00FA14A1"/>
    <w:rsid w:val="00FA1C6D"/>
    <w:rsid w:val="00FA1DB2"/>
    <w:rsid w:val="00FA1DC5"/>
    <w:rsid w:val="00FA2134"/>
    <w:rsid w:val="00FA241E"/>
    <w:rsid w:val="00FA2A8D"/>
    <w:rsid w:val="00FA2AD2"/>
    <w:rsid w:val="00FA2F97"/>
    <w:rsid w:val="00FA33BA"/>
    <w:rsid w:val="00FA3739"/>
    <w:rsid w:val="00FA38EC"/>
    <w:rsid w:val="00FA3B3F"/>
    <w:rsid w:val="00FA3BBD"/>
    <w:rsid w:val="00FA3CE5"/>
    <w:rsid w:val="00FA47F9"/>
    <w:rsid w:val="00FA4920"/>
    <w:rsid w:val="00FA4A18"/>
    <w:rsid w:val="00FA4E69"/>
    <w:rsid w:val="00FA52F5"/>
    <w:rsid w:val="00FA5384"/>
    <w:rsid w:val="00FA583C"/>
    <w:rsid w:val="00FA5878"/>
    <w:rsid w:val="00FA5C80"/>
    <w:rsid w:val="00FA5E3E"/>
    <w:rsid w:val="00FA62B3"/>
    <w:rsid w:val="00FA6429"/>
    <w:rsid w:val="00FA6745"/>
    <w:rsid w:val="00FA6C19"/>
    <w:rsid w:val="00FA6C99"/>
    <w:rsid w:val="00FA6D83"/>
    <w:rsid w:val="00FA6E4F"/>
    <w:rsid w:val="00FA744D"/>
    <w:rsid w:val="00FA7502"/>
    <w:rsid w:val="00FA79F7"/>
    <w:rsid w:val="00FB005C"/>
    <w:rsid w:val="00FB04BB"/>
    <w:rsid w:val="00FB08DD"/>
    <w:rsid w:val="00FB0E1A"/>
    <w:rsid w:val="00FB0E2E"/>
    <w:rsid w:val="00FB119D"/>
    <w:rsid w:val="00FB1208"/>
    <w:rsid w:val="00FB14AB"/>
    <w:rsid w:val="00FB1924"/>
    <w:rsid w:val="00FB1B22"/>
    <w:rsid w:val="00FB20D6"/>
    <w:rsid w:val="00FB2244"/>
    <w:rsid w:val="00FB2388"/>
    <w:rsid w:val="00FB2524"/>
    <w:rsid w:val="00FB265E"/>
    <w:rsid w:val="00FB2E26"/>
    <w:rsid w:val="00FB33DE"/>
    <w:rsid w:val="00FB3BC3"/>
    <w:rsid w:val="00FB41E3"/>
    <w:rsid w:val="00FB48BE"/>
    <w:rsid w:val="00FB4BAB"/>
    <w:rsid w:val="00FB521D"/>
    <w:rsid w:val="00FB52C8"/>
    <w:rsid w:val="00FB5366"/>
    <w:rsid w:val="00FB5893"/>
    <w:rsid w:val="00FB5B90"/>
    <w:rsid w:val="00FB5EA4"/>
    <w:rsid w:val="00FB621A"/>
    <w:rsid w:val="00FB6CF9"/>
    <w:rsid w:val="00FB7CB7"/>
    <w:rsid w:val="00FC03D3"/>
    <w:rsid w:val="00FC03FD"/>
    <w:rsid w:val="00FC0CF7"/>
    <w:rsid w:val="00FC0DCA"/>
    <w:rsid w:val="00FC13AE"/>
    <w:rsid w:val="00FC15BC"/>
    <w:rsid w:val="00FC1A4B"/>
    <w:rsid w:val="00FC1F5A"/>
    <w:rsid w:val="00FC226C"/>
    <w:rsid w:val="00FC23C5"/>
    <w:rsid w:val="00FC28E4"/>
    <w:rsid w:val="00FC2DE3"/>
    <w:rsid w:val="00FC31B6"/>
    <w:rsid w:val="00FC41E0"/>
    <w:rsid w:val="00FC441E"/>
    <w:rsid w:val="00FC5460"/>
    <w:rsid w:val="00FC5575"/>
    <w:rsid w:val="00FC5648"/>
    <w:rsid w:val="00FC642C"/>
    <w:rsid w:val="00FC6670"/>
    <w:rsid w:val="00FC6EA9"/>
    <w:rsid w:val="00FC71D4"/>
    <w:rsid w:val="00FC775B"/>
    <w:rsid w:val="00FC7B1E"/>
    <w:rsid w:val="00FD00BA"/>
    <w:rsid w:val="00FD02CA"/>
    <w:rsid w:val="00FD02DB"/>
    <w:rsid w:val="00FD0500"/>
    <w:rsid w:val="00FD05B4"/>
    <w:rsid w:val="00FD0A13"/>
    <w:rsid w:val="00FD0AF4"/>
    <w:rsid w:val="00FD0B6F"/>
    <w:rsid w:val="00FD0D71"/>
    <w:rsid w:val="00FD0DEA"/>
    <w:rsid w:val="00FD146D"/>
    <w:rsid w:val="00FD1ADC"/>
    <w:rsid w:val="00FD1CD1"/>
    <w:rsid w:val="00FD1CD7"/>
    <w:rsid w:val="00FD2452"/>
    <w:rsid w:val="00FD2793"/>
    <w:rsid w:val="00FD289E"/>
    <w:rsid w:val="00FD32D1"/>
    <w:rsid w:val="00FD3547"/>
    <w:rsid w:val="00FD3709"/>
    <w:rsid w:val="00FD3876"/>
    <w:rsid w:val="00FD3BB5"/>
    <w:rsid w:val="00FD3FA6"/>
    <w:rsid w:val="00FD4350"/>
    <w:rsid w:val="00FD4376"/>
    <w:rsid w:val="00FD468F"/>
    <w:rsid w:val="00FD48DE"/>
    <w:rsid w:val="00FD4CDE"/>
    <w:rsid w:val="00FD54E1"/>
    <w:rsid w:val="00FD5811"/>
    <w:rsid w:val="00FD5B75"/>
    <w:rsid w:val="00FD5C10"/>
    <w:rsid w:val="00FD6093"/>
    <w:rsid w:val="00FD6599"/>
    <w:rsid w:val="00FD6A52"/>
    <w:rsid w:val="00FD6A5C"/>
    <w:rsid w:val="00FD6B31"/>
    <w:rsid w:val="00FD701A"/>
    <w:rsid w:val="00FD74DA"/>
    <w:rsid w:val="00FD790C"/>
    <w:rsid w:val="00FD7952"/>
    <w:rsid w:val="00FE0746"/>
    <w:rsid w:val="00FE0B6E"/>
    <w:rsid w:val="00FE0C5C"/>
    <w:rsid w:val="00FE0E60"/>
    <w:rsid w:val="00FE0EBD"/>
    <w:rsid w:val="00FE108B"/>
    <w:rsid w:val="00FE121B"/>
    <w:rsid w:val="00FE1283"/>
    <w:rsid w:val="00FE16F8"/>
    <w:rsid w:val="00FE17C9"/>
    <w:rsid w:val="00FE1CB6"/>
    <w:rsid w:val="00FE1FA5"/>
    <w:rsid w:val="00FE24E7"/>
    <w:rsid w:val="00FE25AA"/>
    <w:rsid w:val="00FE2694"/>
    <w:rsid w:val="00FE2A73"/>
    <w:rsid w:val="00FE2E1A"/>
    <w:rsid w:val="00FE3086"/>
    <w:rsid w:val="00FE317E"/>
    <w:rsid w:val="00FE3A15"/>
    <w:rsid w:val="00FE3A96"/>
    <w:rsid w:val="00FE3B95"/>
    <w:rsid w:val="00FE3C14"/>
    <w:rsid w:val="00FE4A92"/>
    <w:rsid w:val="00FE4DAB"/>
    <w:rsid w:val="00FE4E79"/>
    <w:rsid w:val="00FE5132"/>
    <w:rsid w:val="00FE522C"/>
    <w:rsid w:val="00FE5516"/>
    <w:rsid w:val="00FE556D"/>
    <w:rsid w:val="00FE5EAD"/>
    <w:rsid w:val="00FE6861"/>
    <w:rsid w:val="00FE6B18"/>
    <w:rsid w:val="00FE6DD7"/>
    <w:rsid w:val="00FE7F67"/>
    <w:rsid w:val="00FF0030"/>
    <w:rsid w:val="00FF014E"/>
    <w:rsid w:val="00FF02E2"/>
    <w:rsid w:val="00FF03FF"/>
    <w:rsid w:val="00FF06CE"/>
    <w:rsid w:val="00FF07AF"/>
    <w:rsid w:val="00FF108A"/>
    <w:rsid w:val="00FF111E"/>
    <w:rsid w:val="00FF118F"/>
    <w:rsid w:val="00FF16A8"/>
    <w:rsid w:val="00FF1739"/>
    <w:rsid w:val="00FF1841"/>
    <w:rsid w:val="00FF1C6F"/>
    <w:rsid w:val="00FF1D9D"/>
    <w:rsid w:val="00FF2428"/>
    <w:rsid w:val="00FF28FF"/>
    <w:rsid w:val="00FF2B50"/>
    <w:rsid w:val="00FF331C"/>
    <w:rsid w:val="00FF36A1"/>
    <w:rsid w:val="00FF37AD"/>
    <w:rsid w:val="00FF3B68"/>
    <w:rsid w:val="00FF3E3D"/>
    <w:rsid w:val="00FF41EB"/>
    <w:rsid w:val="00FF4589"/>
    <w:rsid w:val="00FF4BBB"/>
    <w:rsid w:val="00FF5060"/>
    <w:rsid w:val="00FF51F2"/>
    <w:rsid w:val="00FF52C3"/>
    <w:rsid w:val="00FF5423"/>
    <w:rsid w:val="00FF54A3"/>
    <w:rsid w:val="00FF5A98"/>
    <w:rsid w:val="00FF5AF4"/>
    <w:rsid w:val="00FF5BE8"/>
    <w:rsid w:val="00FF7202"/>
    <w:rsid w:val="00FF72A5"/>
    <w:rsid w:val="00FF7735"/>
    <w:rsid w:val="00FF7D22"/>
    <w:rsid w:val="00FF7D32"/>
    <w:rsid w:val="00FF7EBC"/>
    <w:rsid w:val="00FF7FC0"/>
    <w:rsid w:val="39467596"/>
    <w:rsid w:val="6B6DC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1CA840"/>
  <w15:chartTrackingRefBased/>
  <w15:docId w15:val="{6E4C1723-20B1-45DF-97C7-E052BCFC0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36506"/>
    <w:pPr>
      <w:spacing w:before="120" w:after="120"/>
    </w:pPr>
    <w:rPr>
      <w:rFonts w:ascii="Grandview" w:hAnsi="Grandview"/>
      <w:sz w:val="20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226F8"/>
    <w:pPr>
      <w:keepNext/>
      <w:keepLines/>
      <w:pageBreakBefore/>
      <w:spacing w:before="480" w:after="0"/>
      <w:outlineLvl w:val="0"/>
    </w:pPr>
    <w:rPr>
      <w:rFonts w:eastAsiaTheme="majorEastAsia" w:cstheme="majorBidi"/>
      <w:b/>
      <w:bCs/>
      <w:caps/>
      <w:color w:val="76CDEE" w:themeColor="accent1" w:themeTint="99"/>
      <w:spacing w:val="40"/>
      <w:sz w:val="4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D36F1"/>
    <w:pPr>
      <w:keepNext/>
      <w:keepLines/>
      <w:spacing w:before="480"/>
      <w:outlineLvl w:val="1"/>
    </w:pPr>
    <w:rPr>
      <w:rFonts w:eastAsiaTheme="majorEastAsia" w:cstheme="majorBidi"/>
      <w:b/>
      <w:bCs/>
      <w:caps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A05AB"/>
    <w:pPr>
      <w:keepNext/>
      <w:keepLines/>
      <w:spacing w:before="240" w:after="240"/>
      <w:outlineLvl w:val="2"/>
    </w:pPr>
    <w:rPr>
      <w:rFonts w:eastAsiaTheme="majorEastAsia" w:cstheme="majorBidi"/>
      <w:b/>
      <w:bCs/>
      <w:caps/>
      <w:color w:val="FBA533"/>
      <w:spacing w:val="40"/>
      <w:sz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B1667"/>
    <w:pPr>
      <w:keepNext/>
      <w:keepLines/>
      <w:spacing w:before="240" w:after="240"/>
      <w:outlineLvl w:val="3"/>
    </w:pPr>
    <w:rPr>
      <w:rFonts w:eastAsiaTheme="majorEastAsia" w:cstheme="majorBidi"/>
      <w:b/>
      <w:bCs/>
      <w:iCs/>
      <w:caps/>
      <w:color w:val="0D5672" w:themeColor="accent1" w:themeShade="80"/>
      <w:spacing w:val="40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B58C3"/>
    <w:pPr>
      <w:keepNext/>
      <w:keepLines/>
      <w:spacing w:before="240" w:after="240"/>
      <w:outlineLvl w:val="4"/>
    </w:pPr>
    <w:rPr>
      <w:rFonts w:eastAsiaTheme="majorEastAsia" w:cstheme="majorBidi"/>
      <w:b/>
      <w:caps/>
      <w:color w:val="1481AB" w:themeColor="accent1" w:themeShade="BF"/>
      <w:spacing w:val="40"/>
      <w:sz w:val="26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0B58C3"/>
    <w:pPr>
      <w:keepNext/>
      <w:keepLines/>
      <w:spacing w:before="240" w:after="240"/>
      <w:outlineLvl w:val="5"/>
    </w:pPr>
    <w:rPr>
      <w:rFonts w:eastAsiaTheme="majorEastAsia" w:cstheme="majorBidi"/>
      <w:b/>
      <w:iCs/>
      <w:caps/>
      <w:color w:val="76CDEE" w:themeColor="accent1" w:themeTint="99"/>
      <w:spacing w:val="40"/>
      <w:sz w:val="24"/>
      <w:lang w:val="en-US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660B9C"/>
    <w:pPr>
      <w:keepNext/>
      <w:keepLines/>
      <w:spacing w:before="240" w:after="240"/>
      <w:outlineLvl w:val="6"/>
    </w:pPr>
    <w:rPr>
      <w:rFonts w:eastAsiaTheme="majorEastAsia" w:cstheme="majorBidi"/>
      <w:b/>
      <w:iCs/>
      <w:caps/>
      <w:color w:val="74B5E4" w:themeColor="accent2" w:themeTint="99"/>
      <w:spacing w:val="40"/>
      <w:sz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660B9C"/>
    <w:pPr>
      <w:keepNext/>
      <w:keepLines/>
      <w:spacing w:before="240" w:after="240"/>
      <w:outlineLvl w:val="7"/>
    </w:pPr>
    <w:rPr>
      <w:rFonts w:eastAsiaTheme="majorEastAsia" w:cstheme="majorBidi"/>
      <w:caps/>
      <w:color w:val="1CADE4" w:themeColor="accent1"/>
      <w:spacing w:val="40"/>
      <w:sz w:val="18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rsid w:val="000B58C3"/>
    <w:pPr>
      <w:keepNext/>
      <w:keepLines/>
      <w:spacing w:before="240" w:after="240"/>
      <w:outlineLvl w:val="8"/>
    </w:pPr>
    <w:rPr>
      <w:rFonts w:eastAsiaTheme="majorEastAsia" w:cstheme="majorBidi"/>
      <w:iCs/>
      <w:caps/>
      <w:color w:val="404040" w:themeColor="text1" w:themeTint="BF"/>
      <w:spacing w:val="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226F8"/>
    <w:rPr>
      <w:rFonts w:ascii="Grandview" w:eastAsiaTheme="majorEastAsia" w:hAnsi="Grandview" w:cstheme="majorBidi"/>
      <w:b/>
      <w:bCs/>
      <w:caps/>
      <w:color w:val="76CDEE" w:themeColor="accent1" w:themeTint="99"/>
      <w:spacing w:val="40"/>
      <w:sz w:val="40"/>
      <w:szCs w:val="28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D36F1"/>
    <w:rPr>
      <w:rFonts w:ascii="Grandview" w:eastAsiaTheme="majorEastAsia" w:hAnsi="Grandview" w:cstheme="majorBidi"/>
      <w:b/>
      <w:bCs/>
      <w:caps/>
      <w:sz w:val="32"/>
      <w:szCs w:val="2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A05AB"/>
    <w:rPr>
      <w:rFonts w:ascii="Grandview" w:eastAsiaTheme="majorEastAsia" w:hAnsi="Grandview" w:cstheme="majorBidi"/>
      <w:b/>
      <w:bCs/>
      <w:caps/>
      <w:color w:val="FBA533"/>
      <w:spacing w:val="40"/>
      <w:sz w:val="30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B1667"/>
    <w:rPr>
      <w:rFonts w:ascii="Grandview" w:eastAsiaTheme="majorEastAsia" w:hAnsi="Grandview" w:cstheme="majorBidi"/>
      <w:b/>
      <w:bCs/>
      <w:iCs/>
      <w:caps/>
      <w:color w:val="0D5672" w:themeColor="accent1" w:themeShade="80"/>
      <w:spacing w:val="40"/>
      <w:sz w:val="28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B58C3"/>
    <w:rPr>
      <w:rFonts w:ascii="Grandview" w:eastAsiaTheme="majorEastAsia" w:hAnsi="Grandview" w:cstheme="majorBidi"/>
      <w:b/>
      <w:caps/>
      <w:color w:val="1481AB" w:themeColor="accent1" w:themeShade="BF"/>
      <w:spacing w:val="40"/>
      <w:sz w:val="26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0B58C3"/>
    <w:rPr>
      <w:rFonts w:ascii="Grandview" w:eastAsiaTheme="majorEastAsia" w:hAnsi="Grandview" w:cstheme="majorBidi"/>
      <w:b/>
      <w:iCs/>
      <w:caps/>
      <w:color w:val="76CDEE" w:themeColor="accent1" w:themeTint="99"/>
      <w:spacing w:val="40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60B9C"/>
    <w:rPr>
      <w:rFonts w:ascii="Grandview" w:eastAsiaTheme="majorEastAsia" w:hAnsi="Grandview" w:cstheme="majorBidi"/>
      <w:b/>
      <w:iCs/>
      <w:caps/>
      <w:color w:val="74B5E4" w:themeColor="accent2" w:themeTint="99"/>
      <w:spacing w:val="40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660B9C"/>
    <w:rPr>
      <w:rFonts w:ascii="Grandview" w:eastAsiaTheme="majorEastAsia" w:hAnsi="Grandview" w:cstheme="majorBidi"/>
      <w:caps/>
      <w:color w:val="1CADE4" w:themeColor="accent1"/>
      <w:spacing w:val="40"/>
      <w:sz w:val="18"/>
      <w:szCs w:val="20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B58C3"/>
    <w:rPr>
      <w:rFonts w:ascii="Grandview" w:eastAsiaTheme="majorEastAsia" w:hAnsi="Grandview" w:cstheme="majorBidi"/>
      <w:iCs/>
      <w:caps/>
      <w:color w:val="404040" w:themeColor="text1" w:themeTint="BF"/>
      <w:spacing w:val="40"/>
      <w:sz w:val="20"/>
      <w:szCs w:val="20"/>
      <w:lang w:val="de-DE"/>
    </w:rPr>
  </w:style>
  <w:style w:type="paragraph" w:styleId="Titel">
    <w:name w:val="Title"/>
    <w:basedOn w:val="Standard"/>
    <w:next w:val="Standard"/>
    <w:link w:val="TitelZchn"/>
    <w:uiPriority w:val="10"/>
    <w:rsid w:val="006A0AB8"/>
    <w:pPr>
      <w:pBdr>
        <w:bottom w:val="single" w:sz="8" w:space="4" w:color="1CADE4" w:themeColor="accent1"/>
      </w:pBdr>
      <w:spacing w:after="300" w:line="240" w:lineRule="auto"/>
      <w:contextualSpacing/>
    </w:pPr>
    <w:rPr>
      <w:rFonts w:eastAsiaTheme="majorEastAsia" w:cstheme="majorBidi"/>
      <w:b/>
      <w:color w:val="264356" w:themeColor="text2" w:themeShade="BF"/>
      <w:spacing w:val="4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A0AB8"/>
    <w:rPr>
      <w:rFonts w:ascii="Grandview" w:eastAsiaTheme="majorEastAsia" w:hAnsi="Grandview" w:cstheme="majorBidi"/>
      <w:b/>
      <w:color w:val="264356" w:themeColor="text2" w:themeShade="BF"/>
      <w:spacing w:val="40"/>
      <w:sz w:val="52"/>
      <w:szCs w:val="52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rsid w:val="00791029"/>
    <w:pPr>
      <w:numPr>
        <w:ilvl w:val="1"/>
      </w:numPr>
    </w:pPr>
    <w:rPr>
      <w:rFonts w:eastAsiaTheme="majorEastAsia" w:cstheme="majorBidi"/>
      <w:i/>
      <w:iCs/>
      <w:color w:val="1CADE4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1029"/>
    <w:rPr>
      <w:rFonts w:ascii="Calibri" w:eastAsiaTheme="majorEastAsia" w:hAnsi="Calibri" w:cstheme="majorBidi"/>
      <w:i/>
      <w:iCs/>
      <w:color w:val="1CADE4" w:themeColor="accent1"/>
      <w:spacing w:val="15"/>
      <w:sz w:val="24"/>
      <w:szCs w:val="24"/>
    </w:rPr>
  </w:style>
  <w:style w:type="character" w:styleId="IntensiveHervorhebung">
    <w:name w:val="Intense Emphasis"/>
    <w:basedOn w:val="Absatz-Standardschriftart"/>
    <w:uiPriority w:val="21"/>
    <w:rsid w:val="00BF6B4B"/>
    <w:rPr>
      <w:b/>
      <w:bCs/>
      <w:i/>
      <w:iCs/>
      <w:color w:val="1CADE4" w:themeColor="accent1"/>
    </w:rPr>
  </w:style>
  <w:style w:type="paragraph" w:styleId="Beschriftung">
    <w:name w:val="caption"/>
    <w:basedOn w:val="Standard"/>
    <w:next w:val="Standard"/>
    <w:uiPriority w:val="35"/>
    <w:unhideWhenUsed/>
    <w:rsid w:val="007B17AE"/>
    <w:pPr>
      <w:spacing w:after="480" w:line="240" w:lineRule="auto"/>
    </w:pPr>
    <w:rPr>
      <w:bCs/>
      <w:i/>
      <w:color w:val="1CADE4" w:themeColor="accent1"/>
      <w:sz w:val="16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6B4B"/>
    <w:pPr>
      <w:outlineLvl w:val="9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66857"/>
    <w:rPr>
      <w:rFonts w:ascii="Segoe UI" w:hAnsi="Segoe UI" w:cs="Segoe UI"/>
      <w:szCs w:val="1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B66857"/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B66857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B66857"/>
    <w:pPr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B66857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66857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B66857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B66857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6685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66857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66857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B66857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66857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B66857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Standard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BesuchterLink">
    <w:name w:val="FollowedHyperlink"/>
    <w:basedOn w:val="Absatz-Standardschriftar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Absatz-Standardschriftart"/>
    <w:uiPriority w:val="99"/>
    <w:unhideWhenUsed/>
    <w:rsid w:val="006F12C7"/>
    <w:rPr>
      <w:rFonts w:ascii="Grandview" w:hAnsi="Grandview"/>
      <w:color w:val="2E653E" w:themeColor="accent5" w:themeShade="B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B66857"/>
    <w:rPr>
      <w:color w:val="595959" w:themeColor="text1" w:themeTint="A6"/>
    </w:rPr>
  </w:style>
  <w:style w:type="paragraph" w:styleId="Kopfzeile">
    <w:name w:val="header"/>
    <w:basedOn w:val="Standard"/>
    <w:link w:val="KopfzeileZchn"/>
    <w:uiPriority w:val="99"/>
    <w:unhideWhenUsed/>
    <w:rsid w:val="008B6008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B6008"/>
  </w:style>
  <w:style w:type="paragraph" w:styleId="Fuzeile">
    <w:name w:val="footer"/>
    <w:basedOn w:val="Standard"/>
    <w:link w:val="FuzeileZchn"/>
    <w:uiPriority w:val="99"/>
    <w:unhideWhenUsed/>
    <w:rsid w:val="00990EF5"/>
    <w:pPr>
      <w:spacing w:after="0" w:line="240" w:lineRule="auto"/>
      <w:jc w:val="center"/>
    </w:pPr>
    <w:rPr>
      <w:caps/>
    </w:rPr>
  </w:style>
  <w:style w:type="character" w:customStyle="1" w:styleId="FuzeileZchn">
    <w:name w:val="Fußzeile Zchn"/>
    <w:basedOn w:val="Absatz-Standardschriftart"/>
    <w:link w:val="Fuzeile"/>
    <w:uiPriority w:val="99"/>
    <w:rsid w:val="00990EF5"/>
    <w:rPr>
      <w:rFonts w:ascii="Grandview" w:hAnsi="Grandview"/>
      <w:caps/>
      <w:lang w:val="de-DE"/>
    </w:rPr>
  </w:style>
  <w:style w:type="paragraph" w:styleId="Listenabsatz">
    <w:name w:val="List Paragraph"/>
    <w:basedOn w:val="Standard"/>
    <w:uiPriority w:val="34"/>
    <w:qFormat/>
    <w:rsid w:val="00C57F25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E64829"/>
    <w:pPr>
      <w:tabs>
        <w:tab w:val="right" w:leader="dot" w:pos="10456"/>
      </w:tabs>
      <w:spacing w:after="100"/>
    </w:pPr>
    <w:rPr>
      <w:b/>
      <w:caps/>
    </w:rPr>
  </w:style>
  <w:style w:type="paragraph" w:styleId="Verzeichnis2">
    <w:name w:val="toc 2"/>
    <w:basedOn w:val="Standard"/>
    <w:next w:val="Standard"/>
    <w:autoRedefine/>
    <w:uiPriority w:val="39"/>
    <w:unhideWhenUsed/>
    <w:rsid w:val="003F5924"/>
    <w:pPr>
      <w:spacing w:after="100"/>
      <w:ind w:left="220"/>
    </w:pPr>
    <w:rPr>
      <w:rFonts w:ascii="Bierstadt" w:hAnsi="Bierstadt"/>
    </w:rPr>
  </w:style>
  <w:style w:type="paragraph" w:styleId="Verzeichnis3">
    <w:name w:val="toc 3"/>
    <w:basedOn w:val="Standard"/>
    <w:next w:val="Standard"/>
    <w:autoRedefine/>
    <w:uiPriority w:val="39"/>
    <w:unhideWhenUsed/>
    <w:rsid w:val="00006345"/>
    <w:pPr>
      <w:spacing w:after="100"/>
      <w:ind w:left="44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684FA7"/>
    <w:rPr>
      <w:color w:val="808080"/>
      <w:shd w:val="clear" w:color="auto" w:fill="E6E6E6"/>
    </w:rPr>
  </w:style>
  <w:style w:type="paragraph" w:customStyle="1" w:styleId="Code">
    <w:name w:val="Code"/>
    <w:basedOn w:val="Standard"/>
    <w:link w:val="CodeZchn"/>
    <w:qFormat/>
    <w:rsid w:val="008A1BAC"/>
    <w:pPr>
      <w:pBdr>
        <w:top w:val="single" w:sz="4" w:space="7" w:color="62C5EC"/>
        <w:left w:val="single" w:sz="4" w:space="7" w:color="62C5EC"/>
        <w:bottom w:val="single" w:sz="4" w:space="7" w:color="62C5EC"/>
        <w:right w:val="single" w:sz="4" w:space="7" w:color="62C5EC"/>
      </w:pBdr>
      <w:shd w:val="clear" w:color="auto" w:fill="D0E6F6" w:themeFill="accent2" w:themeFillTint="33"/>
      <w:suppressAutoHyphens/>
      <w:spacing w:before="240" w:after="240"/>
      <w:ind w:left="170"/>
    </w:pPr>
    <w:rPr>
      <w:rFonts w:ascii="Consolas" w:hAnsi="Consolas"/>
      <w:noProof/>
      <w:color w:val="404040" w:themeColor="text1" w:themeTint="BF"/>
      <w:sz w:val="14"/>
      <w:szCs w:val="18"/>
    </w:rPr>
  </w:style>
  <w:style w:type="character" w:customStyle="1" w:styleId="CodeZchn">
    <w:name w:val="Code Zchn"/>
    <w:basedOn w:val="Absatz-Standardschriftart"/>
    <w:link w:val="Code"/>
    <w:rsid w:val="008A1BAC"/>
    <w:rPr>
      <w:rFonts w:ascii="Consolas" w:hAnsi="Consolas"/>
      <w:noProof/>
      <w:color w:val="404040" w:themeColor="text1" w:themeTint="BF"/>
      <w:sz w:val="14"/>
      <w:szCs w:val="18"/>
      <w:shd w:val="clear" w:color="auto" w:fill="D0E6F6" w:themeFill="accent2" w:themeFillTint="33"/>
      <w:lang w:val="de-DE"/>
    </w:rPr>
  </w:style>
  <w:style w:type="character" w:styleId="Fett">
    <w:name w:val="Strong"/>
    <w:basedOn w:val="Absatz-Standardschriftart"/>
    <w:uiPriority w:val="22"/>
    <w:qFormat/>
    <w:rsid w:val="00BF6B4B"/>
    <w:rPr>
      <w:b/>
      <w:bCs/>
    </w:rPr>
  </w:style>
  <w:style w:type="character" w:styleId="Hervorhebung">
    <w:name w:val="Emphasis"/>
    <w:basedOn w:val="Absatz-Standardschriftart"/>
    <w:uiPriority w:val="20"/>
    <w:rsid w:val="00BF6B4B"/>
    <w:rPr>
      <w:i/>
      <w:iCs/>
    </w:rPr>
  </w:style>
  <w:style w:type="paragraph" w:styleId="Zitat">
    <w:name w:val="Quote"/>
    <w:basedOn w:val="Standard"/>
    <w:next w:val="Standard"/>
    <w:link w:val="ZitatZchn"/>
    <w:uiPriority w:val="29"/>
    <w:rsid w:val="00BF6B4B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BF6B4B"/>
    <w:rPr>
      <w:i/>
      <w:iCs/>
      <w:color w:val="000000" w:themeColor="text1"/>
    </w:rPr>
  </w:style>
  <w:style w:type="character" w:styleId="SchwacheHervorhebung">
    <w:name w:val="Subtle Emphasis"/>
    <w:basedOn w:val="Absatz-Standardschriftart"/>
    <w:uiPriority w:val="19"/>
    <w:rsid w:val="00BF6B4B"/>
    <w:rPr>
      <w:i/>
      <w:iCs/>
      <w:color w:val="808080" w:themeColor="text1" w:themeTint="7F"/>
    </w:rPr>
  </w:style>
  <w:style w:type="character" w:styleId="Buchtitel">
    <w:name w:val="Book Title"/>
    <w:basedOn w:val="Absatz-Standardschriftart"/>
    <w:uiPriority w:val="33"/>
    <w:rsid w:val="00BF6B4B"/>
    <w:rPr>
      <w:b/>
      <w:bCs/>
      <w:smallCaps/>
      <w:spacing w:val="5"/>
    </w:rPr>
  </w:style>
  <w:style w:type="table" w:styleId="Tabellenraster">
    <w:name w:val="Table Grid"/>
    <w:basedOn w:val="NormaleTabelle"/>
    <w:uiPriority w:val="39"/>
    <w:rsid w:val="00FD3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7358C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4">
    <w:name w:val="Plain Table 4"/>
    <w:basedOn w:val="NormaleTabelle"/>
    <w:uiPriority w:val="44"/>
    <w:rsid w:val="007358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4Akzent2">
    <w:name w:val="Grid Table 4 Accent 2"/>
    <w:basedOn w:val="NormaleTabelle"/>
    <w:uiPriority w:val="49"/>
    <w:rsid w:val="00862912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EinfacheTabelle1">
    <w:name w:val="Plain Table 1"/>
    <w:basedOn w:val="NormaleTabelle"/>
    <w:uiPriority w:val="41"/>
    <w:rsid w:val="0044305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Hostname">
    <w:name w:val="Hostname"/>
    <w:basedOn w:val="Standard"/>
    <w:link w:val="HostnameZchn"/>
    <w:qFormat/>
    <w:rsid w:val="00C35E29"/>
    <w:pPr>
      <w:shd w:val="clear" w:color="auto" w:fill="D8F1EA" w:themeFill="accent4" w:themeFillTint="33"/>
    </w:pPr>
    <w:rPr>
      <w:iCs/>
      <w:spacing w:val="16"/>
      <w:sz w:val="16"/>
    </w:rPr>
  </w:style>
  <w:style w:type="character" w:customStyle="1" w:styleId="HostnameZchn">
    <w:name w:val="Hostname Zchn"/>
    <w:basedOn w:val="Absatz-Standardschriftart"/>
    <w:link w:val="Hostname"/>
    <w:rsid w:val="00C35E29"/>
    <w:rPr>
      <w:rFonts w:ascii="Grandview" w:hAnsi="Grandview"/>
      <w:iCs/>
      <w:spacing w:val="16"/>
      <w:sz w:val="16"/>
      <w:shd w:val="clear" w:color="auto" w:fill="D8F1EA" w:themeFill="accent4" w:themeFillTint="33"/>
      <w:lang w:val="de-DE"/>
    </w:rPr>
  </w:style>
  <w:style w:type="paragraph" w:customStyle="1" w:styleId="TODO">
    <w:name w:val="TODO"/>
    <w:basedOn w:val="Standard"/>
    <w:link w:val="TODOZchn"/>
    <w:qFormat/>
    <w:rsid w:val="00D60529"/>
    <w:pPr>
      <w:shd w:val="clear" w:color="auto" w:fill="ABC6A0"/>
    </w:pPr>
  </w:style>
  <w:style w:type="character" w:customStyle="1" w:styleId="TODOZchn">
    <w:name w:val="TODO Zchn"/>
    <w:basedOn w:val="Absatz-Standardschriftart"/>
    <w:link w:val="TODO"/>
    <w:rsid w:val="00D60529"/>
    <w:rPr>
      <w:rFonts w:ascii="Grandview" w:hAnsi="Grandview"/>
      <w:shd w:val="clear" w:color="auto" w:fill="ABC6A0"/>
      <w:lang w:val="de-DE"/>
    </w:rPr>
  </w:style>
  <w:style w:type="table" w:styleId="Listentabelle3Akzent2">
    <w:name w:val="List Table 3 Accent 2"/>
    <w:basedOn w:val="NormaleTabelle"/>
    <w:uiPriority w:val="48"/>
    <w:rsid w:val="00BC1301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2"/>
        <w:left w:val="single" w:sz="4" w:space="0" w:color="2683C6" w:themeColor="accent2"/>
        <w:bottom w:val="single" w:sz="4" w:space="0" w:color="2683C6" w:themeColor="accent2"/>
        <w:right w:val="single" w:sz="4" w:space="0" w:color="2683C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2"/>
          <w:right w:val="single" w:sz="4" w:space="0" w:color="2683C6" w:themeColor="accent2"/>
        </w:tcBorders>
      </w:tcPr>
    </w:tblStylePr>
    <w:tblStylePr w:type="band1Horz">
      <w:tblPr/>
      <w:tcPr>
        <w:tcBorders>
          <w:top w:val="single" w:sz="4" w:space="0" w:color="2683C6" w:themeColor="accent2"/>
          <w:bottom w:val="single" w:sz="4" w:space="0" w:color="2683C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2"/>
          <w:left w:val="nil"/>
        </w:tcBorders>
      </w:tcPr>
    </w:tblStylePr>
    <w:tblStylePr w:type="swCell">
      <w:tblPr/>
      <w:tcPr>
        <w:tcBorders>
          <w:top w:val="double" w:sz="4" w:space="0" w:color="2683C6" w:themeColor="accent2"/>
          <w:right w:val="nil"/>
        </w:tcBorders>
      </w:tcPr>
    </w:tblStylePr>
  </w:style>
  <w:style w:type="table" w:styleId="TabellemithellemGitternetz">
    <w:name w:val="Grid Table Light"/>
    <w:basedOn w:val="NormaleTabelle"/>
    <w:uiPriority w:val="40"/>
    <w:rsid w:val="002E7B9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entabelle3Akzent1">
    <w:name w:val="List Table 3 Accent 1"/>
    <w:basedOn w:val="NormaleTabelle"/>
    <w:uiPriority w:val="48"/>
    <w:rsid w:val="002E7B97"/>
    <w:pPr>
      <w:spacing w:after="0" w:line="240" w:lineRule="auto"/>
    </w:pPr>
    <w:tblPr>
      <w:tblStyleRowBandSize w:val="1"/>
      <w:tblStyleColBandSize w:val="1"/>
      <w:tblBorders>
        <w:top w:val="single" w:sz="4" w:space="0" w:color="1CADE4" w:themeColor="accent1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CADE4" w:themeColor="accent1"/>
          <w:right w:val="single" w:sz="4" w:space="0" w:color="1CADE4" w:themeColor="accent1"/>
        </w:tcBorders>
      </w:tcPr>
    </w:tblStylePr>
    <w:tblStylePr w:type="band1Horz">
      <w:tblPr/>
      <w:tcPr>
        <w:tcBorders>
          <w:top w:val="single" w:sz="4" w:space="0" w:color="1CADE4" w:themeColor="accent1"/>
          <w:bottom w:val="single" w:sz="4" w:space="0" w:color="1CADE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CADE4" w:themeColor="accent1"/>
          <w:left w:val="nil"/>
        </w:tcBorders>
      </w:tcPr>
    </w:tblStylePr>
    <w:tblStylePr w:type="swCell">
      <w:tblPr/>
      <w:tcPr>
        <w:tcBorders>
          <w:top w:val="double" w:sz="4" w:space="0" w:color="1CADE4" w:themeColor="accent1"/>
          <w:right w:val="nil"/>
        </w:tcBorders>
      </w:tcPr>
    </w:tblStylePr>
  </w:style>
  <w:style w:type="table" w:styleId="Listentabelle3">
    <w:name w:val="List Table 3"/>
    <w:basedOn w:val="NormaleTabelle"/>
    <w:uiPriority w:val="48"/>
    <w:rsid w:val="0004441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Verzeichnis4">
    <w:name w:val="toc 4"/>
    <w:basedOn w:val="Standard"/>
    <w:next w:val="Standard"/>
    <w:autoRedefine/>
    <w:uiPriority w:val="39"/>
    <w:unhideWhenUsed/>
    <w:rsid w:val="00A52A94"/>
    <w:pPr>
      <w:spacing w:before="0" w:after="100" w:line="259" w:lineRule="auto"/>
      <w:ind w:left="660"/>
    </w:pPr>
    <w:rPr>
      <w:rFonts w:asciiTheme="minorHAnsi" w:hAnsiTheme="minorHAnsi"/>
      <w:lang w:eastAsia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A52A94"/>
    <w:pPr>
      <w:spacing w:before="0" w:after="100" w:line="259" w:lineRule="auto"/>
      <w:ind w:left="880"/>
    </w:pPr>
    <w:rPr>
      <w:rFonts w:asciiTheme="minorHAnsi" w:hAnsiTheme="minorHAnsi"/>
      <w:lang w:eastAsia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A52A94"/>
    <w:pPr>
      <w:spacing w:before="0" w:after="100" w:line="259" w:lineRule="auto"/>
      <w:ind w:left="1100"/>
    </w:pPr>
    <w:rPr>
      <w:rFonts w:asciiTheme="minorHAnsi" w:hAnsiTheme="minorHAnsi"/>
      <w:lang w:eastAsia="de-DE"/>
    </w:rPr>
  </w:style>
  <w:style w:type="paragraph" w:styleId="Verzeichnis7">
    <w:name w:val="toc 7"/>
    <w:basedOn w:val="Standard"/>
    <w:next w:val="Standard"/>
    <w:autoRedefine/>
    <w:uiPriority w:val="39"/>
    <w:unhideWhenUsed/>
    <w:rsid w:val="00A52A94"/>
    <w:pPr>
      <w:spacing w:before="0" w:after="100" w:line="259" w:lineRule="auto"/>
      <w:ind w:left="1320"/>
    </w:pPr>
    <w:rPr>
      <w:rFonts w:asciiTheme="minorHAnsi" w:hAnsiTheme="minorHAnsi"/>
      <w:lang w:eastAsia="de-DE"/>
    </w:rPr>
  </w:style>
  <w:style w:type="paragraph" w:styleId="Verzeichnis8">
    <w:name w:val="toc 8"/>
    <w:basedOn w:val="Standard"/>
    <w:next w:val="Standard"/>
    <w:autoRedefine/>
    <w:uiPriority w:val="39"/>
    <w:unhideWhenUsed/>
    <w:rsid w:val="00A52A94"/>
    <w:pPr>
      <w:spacing w:before="0" w:after="100" w:line="259" w:lineRule="auto"/>
      <w:ind w:left="1540"/>
    </w:pPr>
    <w:rPr>
      <w:rFonts w:asciiTheme="minorHAnsi" w:hAnsiTheme="minorHAnsi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A52A94"/>
    <w:pPr>
      <w:spacing w:before="0" w:after="100" w:line="259" w:lineRule="auto"/>
      <w:ind w:left="1760"/>
    </w:pPr>
    <w:rPr>
      <w:rFonts w:asciiTheme="minorHAnsi" w:hAnsiTheme="minorHAnsi"/>
      <w:lang w:eastAsia="de-DE"/>
    </w:rPr>
  </w:style>
  <w:style w:type="table" w:styleId="Listentabelle4">
    <w:name w:val="List Table 4"/>
    <w:basedOn w:val="NormaleTabelle"/>
    <w:uiPriority w:val="49"/>
    <w:rsid w:val="00A6124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3">
    <w:name w:val="List Table 4 Accent 3"/>
    <w:basedOn w:val="NormaleTabelle"/>
    <w:uiPriority w:val="49"/>
    <w:rsid w:val="00A6124A"/>
    <w:pPr>
      <w:spacing w:after="0" w:line="240" w:lineRule="auto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Gitternetztabelle1hell-Akzent2">
    <w:name w:val="Grid Table 1 Light Accent 2"/>
    <w:basedOn w:val="NormaleTabelle"/>
    <w:uiPriority w:val="46"/>
    <w:rsid w:val="00A6124A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2" w:themeTint="66"/>
        <w:left w:val="single" w:sz="4" w:space="0" w:color="A3CEED" w:themeColor="accent2" w:themeTint="66"/>
        <w:bottom w:val="single" w:sz="4" w:space="0" w:color="A3CEED" w:themeColor="accent2" w:themeTint="66"/>
        <w:right w:val="single" w:sz="4" w:space="0" w:color="A3CEED" w:themeColor="accent2" w:themeTint="66"/>
        <w:insideH w:val="single" w:sz="4" w:space="0" w:color="A3CEED" w:themeColor="accent2" w:themeTint="66"/>
        <w:insideV w:val="single" w:sz="4" w:space="0" w:color="A3CEE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5dunkelAkzent1">
    <w:name w:val="Grid Table 5 Dark Accent 1"/>
    <w:basedOn w:val="NormaleTabelle"/>
    <w:uiPriority w:val="50"/>
    <w:rsid w:val="00A10F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9B4B7B"/>
    <w:pPr>
      <w:spacing w:after="0"/>
    </w:pPr>
  </w:style>
  <w:style w:type="paragraph" w:styleId="StandardWeb">
    <w:name w:val="Normal (Web)"/>
    <w:basedOn w:val="Standard"/>
    <w:uiPriority w:val="99"/>
    <w:semiHidden/>
    <w:unhideWhenUsed/>
    <w:rsid w:val="00521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BC1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BC1202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token">
    <w:name w:val="token"/>
    <w:basedOn w:val="Absatz-Standardschriftart"/>
    <w:rsid w:val="00792786"/>
  </w:style>
  <w:style w:type="paragraph" w:styleId="KeinLeerraum">
    <w:name w:val="No Spacing"/>
    <w:link w:val="KeinLeerraumZchn"/>
    <w:uiPriority w:val="1"/>
    <w:rsid w:val="007F6786"/>
    <w:pPr>
      <w:spacing w:after="0" w:line="240" w:lineRule="auto"/>
    </w:pPr>
    <w:rPr>
      <w:lang w:val="de-DE"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F6786"/>
    <w:rPr>
      <w:lang w:val="de-DE" w:eastAsia="de-DE"/>
    </w:rPr>
  </w:style>
  <w:style w:type="paragraph" w:customStyle="1" w:styleId="Bildabsatz">
    <w:name w:val="Bildabsatz"/>
    <w:basedOn w:val="Standard"/>
    <w:link w:val="BildabsatzZchn"/>
    <w:qFormat/>
    <w:rsid w:val="00D94103"/>
    <w:pPr>
      <w:spacing w:after="360"/>
    </w:pPr>
    <w:rPr>
      <w:noProof/>
    </w:rPr>
  </w:style>
  <w:style w:type="character" w:customStyle="1" w:styleId="BildabsatzZchn">
    <w:name w:val="Bildabsatz Zchn"/>
    <w:basedOn w:val="Absatz-Standardschriftart"/>
    <w:link w:val="Bildabsatz"/>
    <w:rsid w:val="00D94103"/>
    <w:rPr>
      <w:rFonts w:ascii="Grandview" w:hAnsi="Grandview"/>
      <w:noProof/>
      <w:lang w:val="de-DE"/>
    </w:rPr>
  </w:style>
  <w:style w:type="paragraph" w:customStyle="1" w:styleId="Code-Ausgabe">
    <w:name w:val="Code-Ausgabe"/>
    <w:basedOn w:val="Code"/>
    <w:link w:val="Code-AusgabeZchn"/>
    <w:qFormat/>
    <w:rsid w:val="00144CCD"/>
    <w:pPr>
      <w:pBdr>
        <w:top w:val="single" w:sz="4" w:space="7" w:color="A9D7B6" w:themeColor="accent5" w:themeTint="66"/>
        <w:left w:val="single" w:sz="4" w:space="7" w:color="A9D7B6" w:themeColor="accent5" w:themeTint="66"/>
        <w:bottom w:val="single" w:sz="4" w:space="7" w:color="A9D7B6" w:themeColor="accent5" w:themeTint="66"/>
        <w:right w:val="single" w:sz="4" w:space="7" w:color="A9D7B6" w:themeColor="accent5" w:themeTint="66"/>
      </w:pBdr>
      <w:shd w:val="clear" w:color="auto" w:fill="D3EBDA" w:themeFill="accent5" w:themeFillTint="33"/>
    </w:pPr>
    <w:rPr>
      <w:lang w:val="en-US"/>
    </w:rPr>
  </w:style>
  <w:style w:type="character" w:customStyle="1" w:styleId="Code-AusgabeZchn">
    <w:name w:val="Code-Ausgabe Zchn"/>
    <w:basedOn w:val="CodeZchn"/>
    <w:link w:val="Code-Ausgabe"/>
    <w:rsid w:val="00144CCD"/>
    <w:rPr>
      <w:rFonts w:ascii="Consolas" w:hAnsi="Consolas"/>
      <w:noProof/>
      <w:color w:val="404040" w:themeColor="text1" w:themeTint="BF"/>
      <w:sz w:val="14"/>
      <w:szCs w:val="18"/>
      <w:shd w:val="clear" w:color="auto" w:fill="D3EBDA" w:themeFill="accent5" w:themeFillTint="33"/>
      <w:lang w:val="de-DE"/>
    </w:rPr>
  </w:style>
  <w:style w:type="character" w:customStyle="1" w:styleId="kw5">
    <w:name w:val="kw5"/>
    <w:basedOn w:val="Absatz-Standardschriftart"/>
    <w:rsid w:val="00A3672B"/>
  </w:style>
  <w:style w:type="character" w:customStyle="1" w:styleId="st0">
    <w:name w:val="st0"/>
    <w:basedOn w:val="Absatz-Standardschriftart"/>
    <w:rsid w:val="00A3672B"/>
  </w:style>
  <w:style w:type="character" w:customStyle="1" w:styleId="nu0">
    <w:name w:val="nu0"/>
    <w:basedOn w:val="Absatz-Standardschriftart"/>
    <w:rsid w:val="00A3672B"/>
  </w:style>
  <w:style w:type="character" w:customStyle="1" w:styleId="odlk74j0">
    <w:name w:val="odlk74j0"/>
    <w:basedOn w:val="Absatz-Standardschriftart"/>
    <w:rsid w:val="009D7722"/>
  </w:style>
  <w:style w:type="character" w:customStyle="1" w:styleId="cf01">
    <w:name w:val="cf01"/>
    <w:basedOn w:val="Absatz-Standardschriftart"/>
    <w:rsid w:val="001D1D75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7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5317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9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440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1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4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7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7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0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8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5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1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3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4.png"/><Relationship Id="rId21" Type="http://schemas.openxmlformats.org/officeDocument/2006/relationships/hyperlink" Target="https://192.168.1.62:8006" TargetMode="External"/><Relationship Id="rId34" Type="http://schemas.openxmlformats.org/officeDocument/2006/relationships/hyperlink" Target="https://download.gluster.org/pub/gluster/glusterfs/8/LATEST/Debian/" TargetMode="External"/><Relationship Id="rId42" Type="http://schemas.openxmlformats.org/officeDocument/2006/relationships/hyperlink" Target="https://access.redhat.com/documentation/en-us/red_hat_gluster_storage/3.4/html/administration_guide/creating_arbitrated_replicated_volumes" TargetMode="External"/><Relationship Id="rId47" Type="http://schemas.openxmlformats.org/officeDocument/2006/relationships/image" Target="media/image18.png"/><Relationship Id="rId50" Type="http://schemas.openxmlformats.org/officeDocument/2006/relationships/hyperlink" Target="https://forum.proxmox.com/threads/cannot-delete-ha-resources-since-pve-5-to-6-update.58151/" TargetMode="External"/><Relationship Id="rId55" Type="http://schemas.openxmlformats.org/officeDocument/2006/relationships/hyperlink" Target="https://www.informaticar.net/how-to-setup-proxmox-cluster-ha/" TargetMode="External"/><Relationship Id="rId63" Type="http://schemas.openxmlformats.org/officeDocument/2006/relationships/hyperlink" Target="https://www.tecmint.com/setup-redis-replication-in-centos-8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cyberpower.com/de/de/product/sku/or600erm1u" TargetMode="External"/><Relationship Id="rId29" Type="http://schemas.openxmlformats.org/officeDocument/2006/relationships/image" Target="media/image7.png"/><Relationship Id="rId11" Type="http://schemas.openxmlformats.org/officeDocument/2006/relationships/hyperlink" Target="https://www.asrockind.com/en-gb/4X4%20BOX-4800U" TargetMode="External"/><Relationship Id="rId24" Type="http://schemas.openxmlformats.org/officeDocument/2006/relationships/image" Target="media/image2.png"/><Relationship Id="rId32" Type="http://schemas.openxmlformats.org/officeDocument/2006/relationships/hyperlink" Target="https://pve.proxmox.com/pve-docs/chapter-pvecm.html" TargetMode="External"/><Relationship Id="rId37" Type="http://schemas.openxmlformats.org/officeDocument/2006/relationships/image" Target="media/image11.png"/><Relationship Id="rId40" Type="http://schemas.openxmlformats.org/officeDocument/2006/relationships/image" Target="media/image14.png"/><Relationship Id="rId45" Type="http://schemas.openxmlformats.org/officeDocument/2006/relationships/image" Target="media/image16.png"/><Relationship Id="rId53" Type="http://schemas.openxmlformats.org/officeDocument/2006/relationships/hyperlink" Target="https://access.redhat.com/documentation/en-us/red_hat_gluster_storage/3.1/html/administration_guide/chap-managing_red_hat_storage_volumes" TargetMode="External"/><Relationship Id="rId58" Type="http://schemas.openxmlformats.org/officeDocument/2006/relationships/hyperlink" Target="https://forum.proxmox.com/threads/container-on-gluster-volume-not-possible.40889/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redis.io/topics/sentinel" TargetMode="External"/><Relationship Id="rId19" Type="http://schemas.openxmlformats.org/officeDocument/2006/relationships/hyperlink" Target="https://pve.proxmox.com/wiki/Nested_Virtualization" TargetMode="External"/><Relationship Id="rId14" Type="http://schemas.openxmlformats.org/officeDocument/2006/relationships/hyperlink" Target="https://iot-blog.net/2021/04/04/iobroker-usv-der-erste-schritt-zur-hochverfuegbarkeit/" TargetMode="External"/><Relationship Id="rId22" Type="http://schemas.openxmlformats.org/officeDocument/2006/relationships/hyperlink" Target="https://192.168.1.63:8006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hyperlink" Target="https://github.com/gluster/gstatus" TargetMode="External"/><Relationship Id="rId43" Type="http://schemas.openxmlformats.org/officeDocument/2006/relationships/hyperlink" Target="https://www.raspberrypi.org/forums/viewtopic.php?f=29&amp;t=317888" TargetMode="External"/><Relationship Id="rId48" Type="http://schemas.openxmlformats.org/officeDocument/2006/relationships/hyperlink" Target="https://pve.proxmox.com/wiki/High_Availability" TargetMode="External"/><Relationship Id="rId56" Type="http://schemas.openxmlformats.org/officeDocument/2006/relationships/hyperlink" Target="https://www.cyberciti.biz/faq/howto-add-new-brick-to-existing-glusterfs-replicated-volume" TargetMode="External"/><Relationship Id="rId64" Type="http://schemas.openxmlformats.org/officeDocument/2006/relationships/hyperlink" Target="https://www.tecmint.com/setup-redis-high-availability-with-sentinel-in-centos-8/" TargetMode="External"/><Relationship Id="rId8" Type="http://schemas.openxmlformats.org/officeDocument/2006/relationships/hyperlink" Target="https://forum.iobroker.net/topic/26327/redis-in-iobroker-%C3%BCberblick" TargetMode="External"/><Relationship Id="rId51" Type="http://schemas.openxmlformats.org/officeDocument/2006/relationships/hyperlink" Target="https://docs.gluster.org/en/latest/release-notes/" TargetMode="External"/><Relationship Id="rId3" Type="http://schemas.openxmlformats.org/officeDocument/2006/relationships/styles" Target="styles.xml"/><Relationship Id="rId12" Type="http://schemas.openxmlformats.org/officeDocument/2006/relationships/hyperlink" Target="https://forum.iobroker.net/topic/23688/howto-usv-nut-server-auf-sbc-installieren?_=1621345610029" TargetMode="External"/><Relationship Id="rId17" Type="http://schemas.openxmlformats.org/officeDocument/2006/relationships/hyperlink" Target="https://www.cyberpower.com/de/de/product/sku/or1000erm1u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s://pve.proxmox.com/wiki/Cluster_Manager" TargetMode="External"/><Relationship Id="rId38" Type="http://schemas.openxmlformats.org/officeDocument/2006/relationships/image" Target="media/image12.png"/><Relationship Id="rId46" Type="http://schemas.openxmlformats.org/officeDocument/2006/relationships/image" Target="media/image17.png"/><Relationship Id="rId59" Type="http://schemas.openxmlformats.org/officeDocument/2006/relationships/hyperlink" Target="https://forum.iobroker.net/topic/26327/redis-in-iobroker-%C3%BCberblick/2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192.168.1.61:8006" TargetMode="External"/><Relationship Id="rId41" Type="http://schemas.openxmlformats.org/officeDocument/2006/relationships/hyperlink" Target="https://docs.gluster.org/en/v3/Administrator%20Guide/arbiter-volumes-and-quorum/" TargetMode="External"/><Relationship Id="rId54" Type="http://schemas.openxmlformats.org/officeDocument/2006/relationships/hyperlink" Target="https://pve.proxmox.com/wiki/Roadmap" TargetMode="External"/><Relationship Id="rId62" Type="http://schemas.openxmlformats.org/officeDocument/2006/relationships/hyperlink" Target="https://forum.iobroker.net/topic/26327/redis-in-iobroker-%C3%BCberblic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facebook.com/groups/440499112958264/posts/1572910643050433" TargetMode="External"/><Relationship Id="rId23" Type="http://schemas.openxmlformats.org/officeDocument/2006/relationships/image" Target="media/image1.png"/><Relationship Id="rId28" Type="http://schemas.openxmlformats.org/officeDocument/2006/relationships/image" Target="media/image6.png"/><Relationship Id="rId36" Type="http://schemas.openxmlformats.org/officeDocument/2006/relationships/image" Target="media/image10.png"/><Relationship Id="rId49" Type="http://schemas.openxmlformats.org/officeDocument/2006/relationships/image" Target="media/image19.png"/><Relationship Id="rId57" Type="http://schemas.openxmlformats.org/officeDocument/2006/relationships/hyperlink" Target="https://forum.proxmox.com/threads/create-a-proxmox-6-2-cluster-glusterfs-storage.71971/" TargetMode="External"/><Relationship Id="rId10" Type="http://schemas.openxmlformats.org/officeDocument/2006/relationships/hyperlink" Target="https://www.amazon.de/Rack-Mount-Intel-MiniPC-model/dp/B0886JMZW8" TargetMode="External"/><Relationship Id="rId31" Type="http://schemas.openxmlformats.org/officeDocument/2006/relationships/image" Target="media/image9.png"/><Relationship Id="rId44" Type="http://schemas.openxmlformats.org/officeDocument/2006/relationships/image" Target="media/image15.png"/><Relationship Id="rId52" Type="http://schemas.openxmlformats.org/officeDocument/2006/relationships/hyperlink" Target="https://docs.gluster.org/en/latest/Upgrade-Guide/upgrade-to-8/" TargetMode="External"/><Relationship Id="rId60" Type="http://schemas.openxmlformats.org/officeDocument/2006/relationships/hyperlink" Target="https://redis.io/topics/quickstart" TargetMode="External"/><Relationship Id="rId6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forum.iobroker.net/topic/45979/iobroker-hochverf%C3%BCgbar" TargetMode="External"/><Relationship Id="rId13" Type="http://schemas.openxmlformats.org/officeDocument/2006/relationships/hyperlink" Target="https://wiki.ledhed.net/index.php?title=Raspberry_Pi_NUT_Server" TargetMode="External"/><Relationship Id="rId18" Type="http://schemas.openxmlformats.org/officeDocument/2006/relationships/hyperlink" Target="https://github.com/jens-maus/RaspberryMatic/wiki/Experten-Features" TargetMode="External"/><Relationship Id="rId39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kiop\AppData\Roaming\Microsoft\Templates\Datenblatt-Design%20(leer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8B74B-4CEE-42BA-A3F2-0B718B150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Datenblatt-Design (leer).dotx</Template>
  <TotalTime>0</TotalTime>
  <Pages>1</Pages>
  <Words>6149</Words>
  <Characters>38745</Characters>
  <Application>Microsoft Office Word</Application>
  <DocSecurity>0</DocSecurity>
  <Lines>322</Lines>
  <Paragraphs>89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birkenweg.walk-steinweiler.de</vt:lpstr>
    </vt:vector>
  </TitlesOfParts>
  <Company/>
  <LinksUpToDate>false</LinksUpToDate>
  <CharactersWithSpaces>44805</CharactersWithSpaces>
  <SharedDoc>false</SharedDoc>
  <HLinks>
    <vt:vector size="3144" baseType="variant">
      <vt:variant>
        <vt:i4>5308495</vt:i4>
      </vt:variant>
      <vt:variant>
        <vt:i4>2040</vt:i4>
      </vt:variant>
      <vt:variant>
        <vt:i4>0</vt:i4>
      </vt:variant>
      <vt:variant>
        <vt:i4>5</vt:i4>
      </vt:variant>
      <vt:variant>
        <vt:lpwstr>https://discourse.pi-hole.net/t/enabling-https-for-your-pi-hole-web-interface/5771/37</vt:lpwstr>
      </vt:variant>
      <vt:variant>
        <vt:lpwstr/>
      </vt:variant>
      <vt:variant>
        <vt:i4>7209074</vt:i4>
      </vt:variant>
      <vt:variant>
        <vt:i4>2037</vt:i4>
      </vt:variant>
      <vt:variant>
        <vt:i4>0</vt:i4>
      </vt:variant>
      <vt:variant>
        <vt:i4>5</vt:i4>
      </vt:variant>
      <vt:variant>
        <vt:lpwstr>https://pihole.birkenweg.walk-steinweiler.de/admin/</vt:lpwstr>
      </vt:variant>
      <vt:variant>
        <vt:lpwstr/>
      </vt:variant>
      <vt:variant>
        <vt:i4>1441867</vt:i4>
      </vt:variant>
      <vt:variant>
        <vt:i4>2034</vt:i4>
      </vt:variant>
      <vt:variant>
        <vt:i4>0</vt:i4>
      </vt:variant>
      <vt:variant>
        <vt:i4>5</vt:i4>
      </vt:variant>
      <vt:variant>
        <vt:lpwstr>https://firebog.net/</vt:lpwstr>
      </vt:variant>
      <vt:variant>
        <vt:lpwstr/>
      </vt:variant>
      <vt:variant>
        <vt:i4>7864446</vt:i4>
      </vt:variant>
      <vt:variant>
        <vt:i4>2031</vt:i4>
      </vt:variant>
      <vt:variant>
        <vt:i4>0</vt:i4>
      </vt:variant>
      <vt:variant>
        <vt:i4>5</vt:i4>
      </vt:variant>
      <vt:variant>
        <vt:lpwstr>https://hub.docker.com/r/pihole/pihole</vt:lpwstr>
      </vt:variant>
      <vt:variant>
        <vt:lpwstr/>
      </vt:variant>
      <vt:variant>
        <vt:i4>3407964</vt:i4>
      </vt:variant>
      <vt:variant>
        <vt:i4>2028</vt:i4>
      </vt:variant>
      <vt:variant>
        <vt:i4>0</vt:i4>
      </vt:variant>
      <vt:variant>
        <vt:i4>5</vt:i4>
      </vt:variant>
      <vt:variant>
        <vt:lpwstr>\\odin\docker\unifi\cert-temp</vt:lpwstr>
      </vt:variant>
      <vt:variant>
        <vt:lpwstr/>
      </vt:variant>
      <vt:variant>
        <vt:i4>4194375</vt:i4>
      </vt:variant>
      <vt:variant>
        <vt:i4>2025</vt:i4>
      </vt:variant>
      <vt:variant>
        <vt:i4>0</vt:i4>
      </vt:variant>
      <vt:variant>
        <vt:i4>5</vt:i4>
      </vt:variant>
      <vt:variant>
        <vt:lpwstr>https://unifi.birkenweg.walk-steinweiler.de:8443/</vt:lpwstr>
      </vt:variant>
      <vt:variant>
        <vt:lpwstr/>
      </vt:variant>
      <vt:variant>
        <vt:i4>6160410</vt:i4>
      </vt:variant>
      <vt:variant>
        <vt:i4>2022</vt:i4>
      </vt:variant>
      <vt:variant>
        <vt:i4>0</vt:i4>
      </vt:variant>
      <vt:variant>
        <vt:i4>5</vt:i4>
      </vt:variant>
      <vt:variant>
        <vt:lpwstr>https://hub.docker.com/r/jacobalberty/unifi/</vt:lpwstr>
      </vt:variant>
      <vt:variant>
        <vt:lpwstr/>
      </vt:variant>
      <vt:variant>
        <vt:i4>2818063</vt:i4>
      </vt:variant>
      <vt:variant>
        <vt:i4>2019</vt:i4>
      </vt:variant>
      <vt:variant>
        <vt:i4>0</vt:i4>
      </vt:variant>
      <vt:variant>
        <vt:i4>5</vt:i4>
      </vt:variant>
      <vt:variant>
        <vt:lpwstr>\\odin\docker-ssd\kodi-mariadb\backups</vt:lpwstr>
      </vt:variant>
      <vt:variant>
        <vt:lpwstr/>
      </vt:variant>
      <vt:variant>
        <vt:i4>983140</vt:i4>
      </vt:variant>
      <vt:variant>
        <vt:i4>2016</vt:i4>
      </vt:variant>
      <vt:variant>
        <vt:i4>0</vt:i4>
      </vt:variant>
      <vt:variant>
        <vt:i4>5</vt:i4>
      </vt:variant>
      <vt:variant>
        <vt:lpwstr>https://github.com/darkiop/smarthome/blob/master/iobroker/backup_mysql.sh</vt:lpwstr>
      </vt:variant>
      <vt:variant>
        <vt:lpwstr/>
      </vt:variant>
      <vt:variant>
        <vt:i4>655386</vt:i4>
      </vt:variant>
      <vt:variant>
        <vt:i4>2013</vt:i4>
      </vt:variant>
      <vt:variant>
        <vt:i4>0</vt:i4>
      </vt:variant>
      <vt:variant>
        <vt:i4>5</vt:i4>
      </vt:variant>
      <vt:variant>
        <vt:lpwstr>https://docs.linuxserver.io/images/docker-mariadb</vt:lpwstr>
      </vt:variant>
      <vt:variant>
        <vt:lpwstr/>
      </vt:variant>
      <vt:variant>
        <vt:i4>2359414</vt:i4>
      </vt:variant>
      <vt:variant>
        <vt:i4>2010</vt:i4>
      </vt:variant>
      <vt:variant>
        <vt:i4>0</vt:i4>
      </vt:variant>
      <vt:variant>
        <vt:i4>5</vt:i4>
      </vt:variant>
      <vt:variant>
        <vt:lpwstr>https://forum.iobroker.net/topic/26327/redis-in-iobroker-%C3%BCberblick</vt:lpwstr>
      </vt:variant>
      <vt:variant>
        <vt:lpwstr/>
      </vt:variant>
      <vt:variant>
        <vt:i4>8061046</vt:i4>
      </vt:variant>
      <vt:variant>
        <vt:i4>2007</vt:i4>
      </vt:variant>
      <vt:variant>
        <vt:i4>0</vt:i4>
      </vt:variant>
      <vt:variant>
        <vt:i4>5</vt:i4>
      </vt:variant>
      <vt:variant>
        <vt:lpwstr>https://smarthome.buanet.de/docker/container-images-fuers-smarthome/redis/</vt:lpwstr>
      </vt:variant>
      <vt:variant>
        <vt:lpwstr/>
      </vt:variant>
      <vt:variant>
        <vt:i4>524389</vt:i4>
      </vt:variant>
      <vt:variant>
        <vt:i4>2004</vt:i4>
      </vt:variant>
      <vt:variant>
        <vt:i4>0</vt:i4>
      </vt:variant>
      <vt:variant>
        <vt:i4>5</vt:i4>
      </vt:variant>
      <vt:variant>
        <vt:lpwstr>https://hub.docker.com/_/redis</vt:lpwstr>
      </vt:variant>
      <vt:variant>
        <vt:lpwstr/>
      </vt:variant>
      <vt:variant>
        <vt:i4>2686977</vt:i4>
      </vt:variant>
      <vt:variant>
        <vt:i4>2001</vt:i4>
      </vt:variant>
      <vt:variant>
        <vt:i4>0</vt:i4>
      </vt:variant>
      <vt:variant>
        <vt:i4>5</vt:i4>
      </vt:variant>
      <vt:variant>
        <vt:lpwstr>\\odin\docker-ssd\iobroker-mariadb\backups</vt:lpwstr>
      </vt:variant>
      <vt:variant>
        <vt:lpwstr/>
      </vt:variant>
      <vt:variant>
        <vt:i4>983140</vt:i4>
      </vt:variant>
      <vt:variant>
        <vt:i4>1998</vt:i4>
      </vt:variant>
      <vt:variant>
        <vt:i4>0</vt:i4>
      </vt:variant>
      <vt:variant>
        <vt:i4>5</vt:i4>
      </vt:variant>
      <vt:variant>
        <vt:lpwstr>https://github.com/darkiop/smarthome/blob/master/iobroker/backup_mysql.sh</vt:lpwstr>
      </vt:variant>
      <vt:variant>
        <vt:lpwstr/>
      </vt:variant>
      <vt:variant>
        <vt:i4>5570650</vt:i4>
      </vt:variant>
      <vt:variant>
        <vt:i4>1995</vt:i4>
      </vt:variant>
      <vt:variant>
        <vt:i4>0</vt:i4>
      </vt:variant>
      <vt:variant>
        <vt:i4>5</vt:i4>
      </vt:variant>
      <vt:variant>
        <vt:lpwstr>https://github.com/darkiop/dotfiles/blob/master/bin/iobroker/iobroker-backup-sync-iobroker-mariadb.sh</vt:lpwstr>
      </vt:variant>
      <vt:variant>
        <vt:lpwstr/>
      </vt:variant>
      <vt:variant>
        <vt:i4>2424884</vt:i4>
      </vt:variant>
      <vt:variant>
        <vt:i4>1992</vt:i4>
      </vt:variant>
      <vt:variant>
        <vt:i4>0</vt:i4>
      </vt:variant>
      <vt:variant>
        <vt:i4>5</vt:i4>
      </vt:variant>
      <vt:variant>
        <vt:lpwstr>\\pve-vm-docker\darkiop\docker\prod\iobroker-master\opt-iobroker\backups</vt:lpwstr>
      </vt:variant>
      <vt:variant>
        <vt:lpwstr/>
      </vt:variant>
      <vt:variant>
        <vt:i4>7405573</vt:i4>
      </vt:variant>
      <vt:variant>
        <vt:i4>1989</vt:i4>
      </vt:variant>
      <vt:variant>
        <vt:i4>0</vt:i4>
      </vt:variant>
      <vt:variant>
        <vt:i4>5</vt:i4>
      </vt:variant>
      <vt:variant>
        <vt:lpwstr>https://hub.docker.com/_/mariadb</vt:lpwstr>
      </vt:variant>
      <vt:variant>
        <vt:lpwstr/>
      </vt:variant>
      <vt:variant>
        <vt:i4>5046272</vt:i4>
      </vt:variant>
      <vt:variant>
        <vt:i4>1986</vt:i4>
      </vt:variant>
      <vt:variant>
        <vt:i4>0</vt:i4>
      </vt:variant>
      <vt:variant>
        <vt:i4>5</vt:i4>
      </vt:variant>
      <vt:variant>
        <vt:lpwstr>https://unix.stackexchange.com/questions/296347/crontab-never-running-while-in-etc-cron-d</vt:lpwstr>
      </vt:variant>
      <vt:variant>
        <vt:lpwstr/>
      </vt:variant>
      <vt:variant>
        <vt:i4>458764</vt:i4>
      </vt:variant>
      <vt:variant>
        <vt:i4>1983</vt:i4>
      </vt:variant>
      <vt:variant>
        <vt:i4>0</vt:i4>
      </vt:variant>
      <vt:variant>
        <vt:i4>5</vt:i4>
      </vt:variant>
      <vt:variant>
        <vt:lpwstr>https://github.com/darkiop/dotfiles/blob/master/bin/iobroker/iobroker-backup-sync-iobroker-master.sh</vt:lpwstr>
      </vt:variant>
      <vt:variant>
        <vt:lpwstr/>
      </vt:variant>
      <vt:variant>
        <vt:i4>2424884</vt:i4>
      </vt:variant>
      <vt:variant>
        <vt:i4>1980</vt:i4>
      </vt:variant>
      <vt:variant>
        <vt:i4>0</vt:i4>
      </vt:variant>
      <vt:variant>
        <vt:i4>5</vt:i4>
      </vt:variant>
      <vt:variant>
        <vt:lpwstr>\\pve-vm-docker\darkiop\docker\prod\iobroker-master\opt-iobroker\backups</vt:lpwstr>
      </vt:variant>
      <vt:variant>
        <vt:lpwstr/>
      </vt:variant>
      <vt:variant>
        <vt:i4>720978</vt:i4>
      </vt:variant>
      <vt:variant>
        <vt:i4>1977</vt:i4>
      </vt:variant>
      <vt:variant>
        <vt:i4>0</vt:i4>
      </vt:variant>
      <vt:variant>
        <vt:i4>5</vt:i4>
      </vt:variant>
      <vt:variant>
        <vt:lpwstr>https://github.com/simatec/ioBroker.backitup/blob/master/docs/de/backitup.md</vt:lpwstr>
      </vt:variant>
      <vt:variant>
        <vt:lpwstr/>
      </vt:variant>
      <vt:variant>
        <vt:i4>5505043</vt:i4>
      </vt:variant>
      <vt:variant>
        <vt:i4>1974</vt:i4>
      </vt:variant>
      <vt:variant>
        <vt:i4>0</vt:i4>
      </vt:variant>
      <vt:variant>
        <vt:i4>5</vt:i4>
      </vt:variant>
      <vt:variant>
        <vt:lpwstr>https://github.com/simatec/ioBroker.backitup</vt:lpwstr>
      </vt:variant>
      <vt:variant>
        <vt:lpwstr/>
      </vt:variant>
      <vt:variant>
        <vt:i4>4259870</vt:i4>
      </vt:variant>
      <vt:variant>
        <vt:i4>1971</vt:i4>
      </vt:variant>
      <vt:variant>
        <vt:i4>0</vt:i4>
      </vt:variant>
      <vt:variant>
        <vt:i4>5</vt:i4>
      </vt:variant>
      <vt:variant>
        <vt:lpwstr>https://iobroker.birkenweg.walk-steinweiler.de:5001/</vt:lpwstr>
      </vt:variant>
      <vt:variant>
        <vt:lpwstr/>
      </vt:variant>
      <vt:variant>
        <vt:i4>1704019</vt:i4>
      </vt:variant>
      <vt:variant>
        <vt:i4>1968</vt:i4>
      </vt:variant>
      <vt:variant>
        <vt:i4>0</vt:i4>
      </vt:variant>
      <vt:variant>
        <vt:i4>5</vt:i4>
      </vt:variant>
      <vt:variant>
        <vt:lpwstr>http://download.iobroker.net/list.html</vt:lpwstr>
      </vt:variant>
      <vt:variant>
        <vt:lpwstr>sortCol=versions&amp;sortDir=0&amp;filter=</vt:lpwstr>
      </vt:variant>
      <vt:variant>
        <vt:i4>3539065</vt:i4>
      </vt:variant>
      <vt:variant>
        <vt:i4>1965</vt:i4>
      </vt:variant>
      <vt:variant>
        <vt:i4>0</vt:i4>
      </vt:variant>
      <vt:variant>
        <vt:i4>5</vt:i4>
      </vt:variant>
      <vt:variant>
        <vt:lpwstr>http://iobroker-master.birkenweg.walk-steinweiler.de:8087/getPlainValue/system.host.iobroker-hwr.alive</vt:lpwstr>
      </vt:variant>
      <vt:variant>
        <vt:lpwstr/>
      </vt:variant>
      <vt:variant>
        <vt:i4>4325468</vt:i4>
      </vt:variant>
      <vt:variant>
        <vt:i4>1962</vt:i4>
      </vt:variant>
      <vt:variant>
        <vt:i4>0</vt:i4>
      </vt:variant>
      <vt:variant>
        <vt:i4>5</vt:i4>
      </vt:variant>
      <vt:variant>
        <vt:lpwstr>http://iobroker-master.birkenweg.walk-steinweiler.de:8087/get/system.adapter.simple-api.0.uptime?prettyPrint</vt:lpwstr>
      </vt:variant>
      <vt:variant>
        <vt:lpwstr/>
      </vt:variant>
      <vt:variant>
        <vt:i4>5374069</vt:i4>
      </vt:variant>
      <vt:variant>
        <vt:i4>1959</vt:i4>
      </vt:variant>
      <vt:variant>
        <vt:i4>0</vt:i4>
      </vt:variant>
      <vt:variant>
        <vt:i4>5</vt:i4>
      </vt:variant>
      <vt:variant>
        <vt:lpwstr>http://iobroker-master.birkenweg.walk-steinweiler.de:8082/habpanel/index.html</vt:lpwstr>
      </vt:variant>
      <vt:variant>
        <vt:lpwstr>/</vt:lpwstr>
      </vt:variant>
      <vt:variant>
        <vt:i4>8257640</vt:i4>
      </vt:variant>
      <vt:variant>
        <vt:i4>1956</vt:i4>
      </vt:variant>
      <vt:variant>
        <vt:i4>0</vt:i4>
      </vt:variant>
      <vt:variant>
        <vt:i4>5</vt:i4>
      </vt:variant>
      <vt:variant>
        <vt:lpwstr>http://iobroker-master.birkenweg.walk-steinweiler.de:8082/vis/edit.html?main-2020</vt:lpwstr>
      </vt:variant>
      <vt:variant>
        <vt:lpwstr>0_page_Startseite</vt:lpwstr>
      </vt:variant>
      <vt:variant>
        <vt:i4>5177355</vt:i4>
      </vt:variant>
      <vt:variant>
        <vt:i4>1953</vt:i4>
      </vt:variant>
      <vt:variant>
        <vt:i4>0</vt:i4>
      </vt:variant>
      <vt:variant>
        <vt:i4>5</vt:i4>
      </vt:variant>
      <vt:variant>
        <vt:lpwstr>http://iobroker-master.birkenweg.walk-steinweiler.de:8082/vis/index.html?main-2020</vt:lpwstr>
      </vt:variant>
      <vt:variant>
        <vt:lpwstr>0_page_Startseite</vt:lpwstr>
      </vt:variant>
      <vt:variant>
        <vt:i4>3211305</vt:i4>
      </vt:variant>
      <vt:variant>
        <vt:i4>1950</vt:i4>
      </vt:variant>
      <vt:variant>
        <vt:i4>0</vt:i4>
      </vt:variant>
      <vt:variant>
        <vt:i4>5</vt:i4>
      </vt:variant>
      <vt:variant>
        <vt:lpwstr>http://iobroker-master.birkenweg.walk-steinweiler.de:8081/</vt:lpwstr>
      </vt:variant>
      <vt:variant>
        <vt:lpwstr/>
      </vt:variant>
      <vt:variant>
        <vt:i4>851975</vt:i4>
      </vt:variant>
      <vt:variant>
        <vt:i4>1947</vt:i4>
      </vt:variant>
      <vt:variant>
        <vt:i4>0</vt:i4>
      </vt:variant>
      <vt:variant>
        <vt:i4>5</vt:i4>
      </vt:variant>
      <vt:variant>
        <vt:lpwstr>https://hub.docker.com/r/buanet/iobroker</vt:lpwstr>
      </vt:variant>
      <vt:variant>
        <vt:lpwstr/>
      </vt:variant>
      <vt:variant>
        <vt:i4>4325406</vt:i4>
      </vt:variant>
      <vt:variant>
        <vt:i4>1944</vt:i4>
      </vt:variant>
      <vt:variant>
        <vt:i4>0</vt:i4>
      </vt:variant>
      <vt:variant>
        <vt:i4>5</vt:i4>
      </vt:variant>
      <vt:variant>
        <vt:lpwstr>https://github.com/buanet/docker-iobroker</vt:lpwstr>
      </vt:variant>
      <vt:variant>
        <vt:lpwstr/>
      </vt:variant>
      <vt:variant>
        <vt:i4>3407933</vt:i4>
      </vt:variant>
      <vt:variant>
        <vt:i4>1941</vt:i4>
      </vt:variant>
      <vt:variant>
        <vt:i4>0</vt:i4>
      </vt:variant>
      <vt:variant>
        <vt:i4>5</vt:i4>
      </vt:variant>
      <vt:variant>
        <vt:lpwstr>https://grafana.birkenweg.walk-steinweiler.de:5001/</vt:lpwstr>
      </vt:variant>
      <vt:variant>
        <vt:lpwstr/>
      </vt:variant>
      <vt:variant>
        <vt:i4>8061044</vt:i4>
      </vt:variant>
      <vt:variant>
        <vt:i4>1938</vt:i4>
      </vt:variant>
      <vt:variant>
        <vt:i4>0</vt:i4>
      </vt:variant>
      <vt:variant>
        <vt:i4>5</vt:i4>
      </vt:variant>
      <vt:variant>
        <vt:lpwstr>https://forum.iobroker.net/topic/23033/aufruf-modifikation-simpleapi-adapter-iobroker-als-datenquelle-f%C3%BCr-grafana</vt:lpwstr>
      </vt:variant>
      <vt:variant>
        <vt:lpwstr/>
      </vt:variant>
      <vt:variant>
        <vt:i4>1900550</vt:i4>
      </vt:variant>
      <vt:variant>
        <vt:i4>1935</vt:i4>
      </vt:variant>
      <vt:variant>
        <vt:i4>0</vt:i4>
      </vt:variant>
      <vt:variant>
        <vt:i4>5</vt:i4>
      </vt:variant>
      <vt:variant>
        <vt:lpwstr>https://github.com/simPod/grafana-json-datasource</vt:lpwstr>
      </vt:variant>
      <vt:variant>
        <vt:lpwstr/>
      </vt:variant>
      <vt:variant>
        <vt:i4>4194398</vt:i4>
      </vt:variant>
      <vt:variant>
        <vt:i4>1932</vt:i4>
      </vt:variant>
      <vt:variant>
        <vt:i4>0</vt:i4>
      </vt:variant>
      <vt:variant>
        <vt:i4>5</vt:i4>
      </vt:variant>
      <vt:variant>
        <vt:lpwstr>https://grafana.com/docs/installation/docker/</vt:lpwstr>
      </vt:variant>
      <vt:variant>
        <vt:lpwstr>migration-from-a-previous-version-of-the-docker-container-to-5-1-or-later</vt:lpwstr>
      </vt:variant>
      <vt:variant>
        <vt:i4>4194374</vt:i4>
      </vt:variant>
      <vt:variant>
        <vt:i4>1929</vt:i4>
      </vt:variant>
      <vt:variant>
        <vt:i4>0</vt:i4>
      </vt:variant>
      <vt:variant>
        <vt:i4>5</vt:i4>
      </vt:variant>
      <vt:variant>
        <vt:lpwstr>https://hub.docker.com/r/grafana/grafana</vt:lpwstr>
      </vt:variant>
      <vt:variant>
        <vt:lpwstr/>
      </vt:variant>
      <vt:variant>
        <vt:i4>1900563</vt:i4>
      </vt:variant>
      <vt:variant>
        <vt:i4>1926</vt:i4>
      </vt:variant>
      <vt:variant>
        <vt:i4>0</vt:i4>
      </vt:variant>
      <vt:variant>
        <vt:i4>5</vt:i4>
      </vt:variant>
      <vt:variant>
        <vt:lpwstr>http://192.168.1.51:8123/</vt:lpwstr>
      </vt:variant>
      <vt:variant>
        <vt:lpwstr/>
      </vt:variant>
      <vt:variant>
        <vt:i4>4653126</vt:i4>
      </vt:variant>
      <vt:variant>
        <vt:i4>1923</vt:i4>
      </vt:variant>
      <vt:variant>
        <vt:i4>0</vt:i4>
      </vt:variant>
      <vt:variant>
        <vt:i4>5</vt:i4>
      </vt:variant>
      <vt:variant>
        <vt:lpwstr>https://bitwarden.birkenweg.walk-steinweiler.de:5001/</vt:lpwstr>
      </vt:variant>
      <vt:variant>
        <vt:lpwstr/>
      </vt:variant>
      <vt:variant>
        <vt:i4>6225932</vt:i4>
      </vt:variant>
      <vt:variant>
        <vt:i4>1920</vt:i4>
      </vt:variant>
      <vt:variant>
        <vt:i4>0</vt:i4>
      </vt:variant>
      <vt:variant>
        <vt:i4>5</vt:i4>
      </vt:variant>
      <vt:variant>
        <vt:lpwstr>https://help.bitwarden.com/article/install-on-premise/</vt:lpwstr>
      </vt:variant>
      <vt:variant>
        <vt:lpwstr>install-docker</vt:lpwstr>
      </vt:variant>
      <vt:variant>
        <vt:i4>1179735</vt:i4>
      </vt:variant>
      <vt:variant>
        <vt:i4>1917</vt:i4>
      </vt:variant>
      <vt:variant>
        <vt:i4>0</vt:i4>
      </vt:variant>
      <vt:variant>
        <vt:i4>5</vt:i4>
      </vt:variant>
      <vt:variant>
        <vt:lpwstr>https://stuffwebuyonline.com/technology/it-pro/install-bitwarden-docker/</vt:lpwstr>
      </vt:variant>
      <vt:variant>
        <vt:lpwstr/>
      </vt:variant>
      <vt:variant>
        <vt:i4>65601</vt:i4>
      </vt:variant>
      <vt:variant>
        <vt:i4>1914</vt:i4>
      </vt:variant>
      <vt:variant>
        <vt:i4>0</vt:i4>
      </vt:variant>
      <vt:variant>
        <vt:i4>5</vt:i4>
      </vt:variant>
      <vt:variant>
        <vt:lpwstr>https://github.com/bitwarden</vt:lpwstr>
      </vt:variant>
      <vt:variant>
        <vt:lpwstr/>
      </vt:variant>
      <vt:variant>
        <vt:i4>2031702</vt:i4>
      </vt:variant>
      <vt:variant>
        <vt:i4>1908</vt:i4>
      </vt:variant>
      <vt:variant>
        <vt:i4>0</vt:i4>
      </vt:variant>
      <vt:variant>
        <vt:i4>5</vt:i4>
      </vt:variant>
      <vt:variant>
        <vt:lpwstr>http://192.168.1.59:8083/fhem</vt:lpwstr>
      </vt:variant>
      <vt:variant>
        <vt:lpwstr/>
      </vt:variant>
      <vt:variant>
        <vt:i4>2097267</vt:i4>
      </vt:variant>
      <vt:variant>
        <vt:i4>1905</vt:i4>
      </vt:variant>
      <vt:variant>
        <vt:i4>0</vt:i4>
      </vt:variant>
      <vt:variant>
        <vt:i4>5</vt:i4>
      </vt:variant>
      <vt:variant>
        <vt:lpwstr>https://192.168.1.53:8443/</vt:lpwstr>
      </vt:variant>
      <vt:variant>
        <vt:lpwstr/>
      </vt:variant>
      <vt:variant>
        <vt:i4>4194375</vt:i4>
      </vt:variant>
      <vt:variant>
        <vt:i4>1902</vt:i4>
      </vt:variant>
      <vt:variant>
        <vt:i4>0</vt:i4>
      </vt:variant>
      <vt:variant>
        <vt:i4>5</vt:i4>
      </vt:variant>
      <vt:variant>
        <vt:lpwstr>https://unifi.birkenweg.walk-steinweiler.de:8443/</vt:lpwstr>
      </vt:variant>
      <vt:variant>
        <vt:lpwstr/>
      </vt:variant>
      <vt:variant>
        <vt:i4>3407964</vt:i4>
      </vt:variant>
      <vt:variant>
        <vt:i4>1899</vt:i4>
      </vt:variant>
      <vt:variant>
        <vt:i4>0</vt:i4>
      </vt:variant>
      <vt:variant>
        <vt:i4>5</vt:i4>
      </vt:variant>
      <vt:variant>
        <vt:lpwstr>\\odin\docker\unifi\cert-temp</vt:lpwstr>
      </vt:variant>
      <vt:variant>
        <vt:lpwstr/>
      </vt:variant>
      <vt:variant>
        <vt:i4>6029317</vt:i4>
      </vt:variant>
      <vt:variant>
        <vt:i4>1896</vt:i4>
      </vt:variant>
      <vt:variant>
        <vt:i4>0</vt:i4>
      </vt:variant>
      <vt:variant>
        <vt:i4>5</vt:i4>
      </vt:variant>
      <vt:variant>
        <vt:lpwstr>https://get.glennr.nl/unifi/install/unifi-5.12.66.sh</vt:lpwstr>
      </vt:variant>
      <vt:variant>
        <vt:lpwstr/>
      </vt:variant>
      <vt:variant>
        <vt:i4>7995491</vt:i4>
      </vt:variant>
      <vt:variant>
        <vt:i4>1893</vt:i4>
      </vt:variant>
      <vt:variant>
        <vt:i4>0</vt:i4>
      </vt:variant>
      <vt:variant>
        <vt:i4>5</vt:i4>
      </vt:variant>
      <vt:variant>
        <vt:lpwstr>https://community.ui.com/questions/UniFi-Installation-Scripts-or-UniFi-Easy-Update-Script-or-UniFi-Lets-Encrypt-or-Ubuntu-16-04-18-04-/ccbc7530-dd61-40a7-82ec-22b17f027776</vt:lpwstr>
      </vt:variant>
      <vt:variant>
        <vt:lpwstr/>
      </vt:variant>
      <vt:variant>
        <vt:i4>4194375</vt:i4>
      </vt:variant>
      <vt:variant>
        <vt:i4>1890</vt:i4>
      </vt:variant>
      <vt:variant>
        <vt:i4>0</vt:i4>
      </vt:variant>
      <vt:variant>
        <vt:i4>5</vt:i4>
      </vt:variant>
      <vt:variant>
        <vt:lpwstr>https://unifi.birkenweg.walk-steinweiler.de:8443/</vt:lpwstr>
      </vt:variant>
      <vt:variant>
        <vt:lpwstr/>
      </vt:variant>
      <vt:variant>
        <vt:i4>4849670</vt:i4>
      </vt:variant>
      <vt:variant>
        <vt:i4>1887</vt:i4>
      </vt:variant>
      <vt:variant>
        <vt:i4>0</vt:i4>
      </vt:variant>
      <vt:variant>
        <vt:i4>5</vt:i4>
      </vt:variant>
      <vt:variant>
        <vt:lpwstr>https://jsonformatter.curiousconcept.com/</vt:lpwstr>
      </vt:variant>
      <vt:variant>
        <vt:lpwstr/>
      </vt:variant>
      <vt:variant>
        <vt:i4>6488117</vt:i4>
      </vt:variant>
      <vt:variant>
        <vt:i4>1884</vt:i4>
      </vt:variant>
      <vt:variant>
        <vt:i4>0</vt:i4>
      </vt:variant>
      <vt:variant>
        <vt:i4>5</vt:i4>
      </vt:variant>
      <vt:variant>
        <vt:lpwstr>http://192.168.1.43:8080/inform</vt:lpwstr>
      </vt:variant>
      <vt:variant>
        <vt:lpwstr/>
      </vt:variant>
      <vt:variant>
        <vt:i4>2687020</vt:i4>
      </vt:variant>
      <vt:variant>
        <vt:i4>1881</vt:i4>
      </vt:variant>
      <vt:variant>
        <vt:i4>0</vt:i4>
      </vt:variant>
      <vt:variant>
        <vt:i4>5</vt:i4>
      </vt:variant>
      <vt:variant>
        <vt:lpwstr>https://usg.birkenweg.walk-steinweiler.de/</vt:lpwstr>
      </vt:variant>
      <vt:variant>
        <vt:lpwstr/>
      </vt:variant>
      <vt:variant>
        <vt:i4>524376</vt:i4>
      </vt:variant>
      <vt:variant>
        <vt:i4>1872</vt:i4>
      </vt:variant>
      <vt:variant>
        <vt:i4>0</vt:i4>
      </vt:variant>
      <vt:variant>
        <vt:i4>5</vt:i4>
      </vt:variant>
      <vt:variant>
        <vt:lpwstr>https://github.com/miracle2k/onkyo-eiscp/blob/master/eiscp-commands.yaml</vt:lpwstr>
      </vt:variant>
      <vt:variant>
        <vt:lpwstr/>
      </vt:variant>
      <vt:variant>
        <vt:i4>196609</vt:i4>
      </vt:variant>
      <vt:variant>
        <vt:i4>1869</vt:i4>
      </vt:variant>
      <vt:variant>
        <vt:i4>0</vt:i4>
      </vt:variant>
      <vt:variant>
        <vt:i4>5</vt:i4>
      </vt:variant>
      <vt:variant>
        <vt:lpwstr>https://github.com/miracle2k/onkyo-eiscp</vt:lpwstr>
      </vt:variant>
      <vt:variant>
        <vt:lpwstr/>
      </vt:variant>
      <vt:variant>
        <vt:i4>655447</vt:i4>
      </vt:variant>
      <vt:variant>
        <vt:i4>1866</vt:i4>
      </vt:variant>
      <vt:variant>
        <vt:i4>0</vt:i4>
      </vt:variant>
      <vt:variant>
        <vt:i4>5</vt:i4>
      </vt:variant>
      <vt:variant>
        <vt:lpwstr>https://pypi.org/project/onkyo-eiscp</vt:lpwstr>
      </vt:variant>
      <vt:variant>
        <vt:lpwstr/>
      </vt:variant>
      <vt:variant>
        <vt:i4>2687011</vt:i4>
      </vt:variant>
      <vt:variant>
        <vt:i4>1863</vt:i4>
      </vt:variant>
      <vt:variant>
        <vt:i4>0</vt:i4>
      </vt:variant>
      <vt:variant>
        <vt:i4>5</vt:i4>
      </vt:variant>
      <vt:variant>
        <vt:lpwstr>https://www.youtube.com/watch?v=OUv6YKcio7s</vt:lpwstr>
      </vt:variant>
      <vt:variant>
        <vt:lpwstr/>
      </vt:variant>
      <vt:variant>
        <vt:i4>720986</vt:i4>
      </vt:variant>
      <vt:variant>
        <vt:i4>1860</vt:i4>
      </vt:variant>
      <vt:variant>
        <vt:i4>0</vt:i4>
      </vt:variant>
      <vt:variant>
        <vt:i4>5</vt:i4>
      </vt:variant>
      <vt:variant>
        <vt:lpwstr>https://www.gartenjournal.net/kirschlorbeer-dickmaulruessler</vt:lpwstr>
      </vt:variant>
      <vt:variant>
        <vt:lpwstr/>
      </vt:variant>
      <vt:variant>
        <vt:i4>655448</vt:i4>
      </vt:variant>
      <vt:variant>
        <vt:i4>1857</vt:i4>
      </vt:variant>
      <vt:variant>
        <vt:i4>0</vt:i4>
      </vt:variant>
      <vt:variant>
        <vt:i4>5</vt:i4>
      </vt:variant>
      <vt:variant>
        <vt:lpwstr>https://www.youtube.com/watch?v=vvtjtY7nt-I&amp;feature=youtu.be&amp;fbclid=IwAR00TgUZQou2KNtdtIaMcx9dYqtF-biqWEZDPL5j6fCQ0aLgCBu1edK9vqY</vt:lpwstr>
      </vt:variant>
      <vt:variant>
        <vt:lpwstr/>
      </vt:variant>
      <vt:variant>
        <vt:i4>4915202</vt:i4>
      </vt:variant>
      <vt:variant>
        <vt:i4>1854</vt:i4>
      </vt:variant>
      <vt:variant>
        <vt:i4>0</vt:i4>
      </vt:variant>
      <vt:variant>
        <vt:i4>5</vt:i4>
      </vt:variant>
      <vt:variant>
        <vt:lpwstr>https://bbq-oemer.de/kerntemperatur/</vt:lpwstr>
      </vt:variant>
      <vt:variant>
        <vt:lpwstr/>
      </vt:variant>
      <vt:variant>
        <vt:i4>14680115</vt:i4>
      </vt:variant>
      <vt:variant>
        <vt:i4>1851</vt:i4>
      </vt:variant>
      <vt:variant>
        <vt:i4>0</vt:i4>
      </vt:variant>
      <vt:variant>
        <vt:i4>5</vt:i4>
      </vt:variant>
      <vt:variant>
        <vt:lpwstr>https://support.office.com/de-de/article/video-hinzufügen-von-mehreren-inhaltsverzeichnissen-zu-einem-dokument-cf1013fd-4094-4d85-aa64-2abe7fa466a1</vt:lpwstr>
      </vt:variant>
      <vt:variant>
        <vt:lpwstr/>
      </vt:variant>
      <vt:variant>
        <vt:i4>1114195</vt:i4>
      </vt:variant>
      <vt:variant>
        <vt:i4>1848</vt:i4>
      </vt:variant>
      <vt:variant>
        <vt:i4>0</vt:i4>
      </vt:variant>
      <vt:variant>
        <vt:i4>5</vt:i4>
      </vt:variant>
      <vt:variant>
        <vt:lpwstr>https://www.w3schools.com/css/css_attribute_selectors.asp</vt:lpwstr>
      </vt:variant>
      <vt:variant>
        <vt:lpwstr/>
      </vt:variant>
      <vt:variant>
        <vt:i4>7733357</vt:i4>
      </vt:variant>
      <vt:variant>
        <vt:i4>1845</vt:i4>
      </vt:variant>
      <vt:variant>
        <vt:i4>0</vt:i4>
      </vt:variant>
      <vt:variant>
        <vt:i4>5</vt:i4>
      </vt:variant>
      <vt:variant>
        <vt:lpwstr>https://github.com/fnordware/AdobeWebM</vt:lpwstr>
      </vt:variant>
      <vt:variant>
        <vt:lpwstr/>
      </vt:variant>
      <vt:variant>
        <vt:i4>2490418</vt:i4>
      </vt:variant>
      <vt:variant>
        <vt:i4>1842</vt:i4>
      </vt:variant>
      <vt:variant>
        <vt:i4>0</vt:i4>
      </vt:variant>
      <vt:variant>
        <vt:i4>5</vt:i4>
      </vt:variant>
      <vt:variant>
        <vt:lpwstr>https://www.linuxatemyram.com/</vt:lpwstr>
      </vt:variant>
      <vt:variant>
        <vt:lpwstr/>
      </vt:variant>
      <vt:variant>
        <vt:i4>3801146</vt:i4>
      </vt:variant>
      <vt:variant>
        <vt:i4>1839</vt:i4>
      </vt:variant>
      <vt:variant>
        <vt:i4>0</vt:i4>
      </vt:variant>
      <vt:variant>
        <vt:i4>5</vt:i4>
      </vt:variant>
      <vt:variant>
        <vt:lpwstr>https://extensions.gnome.org/extension/19/user-themes/</vt:lpwstr>
      </vt:variant>
      <vt:variant>
        <vt:lpwstr/>
      </vt:variant>
      <vt:variant>
        <vt:i4>3670124</vt:i4>
      </vt:variant>
      <vt:variant>
        <vt:i4>1836</vt:i4>
      </vt:variant>
      <vt:variant>
        <vt:i4>0</vt:i4>
      </vt:variant>
      <vt:variant>
        <vt:i4>5</vt:i4>
      </vt:variant>
      <vt:variant>
        <vt:lpwstr>https://wiki.gnome.org/Projects/GnomeShellIntegrationForChrome</vt:lpwstr>
      </vt:variant>
      <vt:variant>
        <vt:lpwstr/>
      </vt:variant>
      <vt:variant>
        <vt:i4>1900611</vt:i4>
      </vt:variant>
      <vt:variant>
        <vt:i4>1833</vt:i4>
      </vt:variant>
      <vt:variant>
        <vt:i4>0</vt:i4>
      </vt:variant>
      <vt:variant>
        <vt:i4>5</vt:i4>
      </vt:variant>
      <vt:variant>
        <vt:lpwstr>https://extensions.gnome.org/extension/1228/arc-menu/</vt:lpwstr>
      </vt:variant>
      <vt:variant>
        <vt:lpwstr/>
      </vt:variant>
      <vt:variant>
        <vt:i4>458755</vt:i4>
      </vt:variant>
      <vt:variant>
        <vt:i4>1830</vt:i4>
      </vt:variant>
      <vt:variant>
        <vt:i4>0</vt:i4>
      </vt:variant>
      <vt:variant>
        <vt:i4>5</vt:i4>
      </vt:variant>
      <vt:variant>
        <vt:lpwstr>https://extensions.gnome.org/extension/307/dash-to-dock/</vt:lpwstr>
      </vt:variant>
      <vt:variant>
        <vt:lpwstr/>
      </vt:variant>
      <vt:variant>
        <vt:i4>262232</vt:i4>
      </vt:variant>
      <vt:variant>
        <vt:i4>1827</vt:i4>
      </vt:variant>
      <vt:variant>
        <vt:i4>0</vt:i4>
      </vt:variant>
      <vt:variant>
        <vt:i4>5</vt:i4>
      </vt:variant>
      <vt:variant>
        <vt:lpwstr>https://extensions.gnome.org/extension/8/places-status-indicator/</vt:lpwstr>
      </vt:variant>
      <vt:variant>
        <vt:lpwstr/>
      </vt:variant>
      <vt:variant>
        <vt:i4>393289</vt:i4>
      </vt:variant>
      <vt:variant>
        <vt:i4>1824</vt:i4>
      </vt:variant>
      <vt:variant>
        <vt:i4>0</vt:i4>
      </vt:variant>
      <vt:variant>
        <vt:i4>5</vt:i4>
      </vt:variant>
      <vt:variant>
        <vt:lpwstr>https://extensions.gnome.org/</vt:lpwstr>
      </vt:variant>
      <vt:variant>
        <vt:lpwstr/>
      </vt:variant>
      <vt:variant>
        <vt:i4>6946930</vt:i4>
      </vt:variant>
      <vt:variant>
        <vt:i4>1821</vt:i4>
      </vt:variant>
      <vt:variant>
        <vt:i4>0</vt:i4>
      </vt:variant>
      <vt:variant>
        <vt:i4>5</vt:i4>
      </vt:variant>
      <vt:variant>
        <vt:lpwstr>https://www.gnome-look.org/</vt:lpwstr>
      </vt:variant>
      <vt:variant>
        <vt:lpwstr/>
      </vt:variant>
      <vt:variant>
        <vt:i4>6553707</vt:i4>
      </vt:variant>
      <vt:variant>
        <vt:i4>1818</vt:i4>
      </vt:variant>
      <vt:variant>
        <vt:i4>0</vt:i4>
      </vt:variant>
      <vt:variant>
        <vt:i4>5</vt:i4>
      </vt:variant>
      <vt:variant>
        <vt:lpwstr>https://www.michlfranken.de/gnome-3-anpassung-fuer-ein-aussehen-wie-windows-macos-oder-ubuntu-yaru/</vt:lpwstr>
      </vt:variant>
      <vt:variant>
        <vt:lpwstr/>
      </vt:variant>
      <vt:variant>
        <vt:i4>1376338</vt:i4>
      </vt:variant>
      <vt:variant>
        <vt:i4>1815</vt:i4>
      </vt:variant>
      <vt:variant>
        <vt:i4>0</vt:i4>
      </vt:variant>
      <vt:variant>
        <vt:i4>5</vt:i4>
      </vt:variant>
      <vt:variant>
        <vt:lpwstr>https://nixvsevil.com/posts/wireguard-in-proxmox-lxc/</vt:lpwstr>
      </vt:variant>
      <vt:variant>
        <vt:lpwstr/>
      </vt:variant>
      <vt:variant>
        <vt:i4>7864352</vt:i4>
      </vt:variant>
      <vt:variant>
        <vt:i4>1812</vt:i4>
      </vt:variant>
      <vt:variant>
        <vt:i4>0</vt:i4>
      </vt:variant>
      <vt:variant>
        <vt:i4>5</vt:i4>
      </vt:variant>
      <vt:variant>
        <vt:lpwstr>http://www.sysadminslife.com/linux/quicktipp-ubuntu-und-debian-autostart-von-services-via-init-skripts-und-update-rc-d-gui/</vt:lpwstr>
      </vt:variant>
      <vt:variant>
        <vt:lpwstr/>
      </vt:variant>
      <vt:variant>
        <vt:i4>4390975</vt:i4>
      </vt:variant>
      <vt:variant>
        <vt:i4>1809</vt:i4>
      </vt:variant>
      <vt:variant>
        <vt:i4>0</vt:i4>
      </vt:variant>
      <vt:variant>
        <vt:i4>5</vt:i4>
      </vt:variant>
      <vt:variant>
        <vt:lpwstr>https://wiki.ubuntuusers.de/Samba_Server/smb.conf/</vt:lpwstr>
      </vt:variant>
      <vt:variant>
        <vt:lpwstr/>
      </vt:variant>
      <vt:variant>
        <vt:i4>1769474</vt:i4>
      </vt:variant>
      <vt:variant>
        <vt:i4>1806</vt:i4>
      </vt:variant>
      <vt:variant>
        <vt:i4>0</vt:i4>
      </vt:variant>
      <vt:variant>
        <vt:i4>5</vt:i4>
      </vt:variant>
      <vt:variant>
        <vt:lpwstr>https://docs.docker.com/compose/install/</vt:lpwstr>
      </vt:variant>
      <vt:variant>
        <vt:lpwstr/>
      </vt:variant>
      <vt:variant>
        <vt:i4>3932265</vt:i4>
      </vt:variant>
      <vt:variant>
        <vt:i4>1803</vt:i4>
      </vt:variant>
      <vt:variant>
        <vt:i4>0</vt:i4>
      </vt:variant>
      <vt:variant>
        <vt:i4>5</vt:i4>
      </vt:variant>
      <vt:variant>
        <vt:lpwstr>https://docs.docker.com/engine/install/debian/</vt:lpwstr>
      </vt:variant>
      <vt:variant>
        <vt:lpwstr/>
      </vt:variant>
      <vt:variant>
        <vt:i4>7077944</vt:i4>
      </vt:variant>
      <vt:variant>
        <vt:i4>1800</vt:i4>
      </vt:variant>
      <vt:variant>
        <vt:i4>0</vt:i4>
      </vt:variant>
      <vt:variant>
        <vt:i4>5</vt:i4>
      </vt:variant>
      <vt:variant>
        <vt:lpwstr>https://github.com/masonr/yet-another-bench-script</vt:lpwstr>
      </vt:variant>
      <vt:variant>
        <vt:lpwstr/>
      </vt:variant>
      <vt:variant>
        <vt:i4>4194324</vt:i4>
      </vt:variant>
      <vt:variant>
        <vt:i4>1797</vt:i4>
      </vt:variant>
      <vt:variant>
        <vt:i4>0</vt:i4>
      </vt:variant>
      <vt:variant>
        <vt:i4>5</vt:i4>
      </vt:variant>
      <vt:variant>
        <vt:lpwstr>https://github.com/darkiop/dotfiles/</vt:lpwstr>
      </vt:variant>
      <vt:variant>
        <vt:lpwstr/>
      </vt:variant>
      <vt:variant>
        <vt:i4>720918</vt:i4>
      </vt:variant>
      <vt:variant>
        <vt:i4>1794</vt:i4>
      </vt:variant>
      <vt:variant>
        <vt:i4>0</vt:i4>
      </vt:variant>
      <vt:variant>
        <vt:i4>5</vt:i4>
      </vt:variant>
      <vt:variant>
        <vt:lpwstr>https://github.com/Eun/MoveToDesktop</vt:lpwstr>
      </vt:variant>
      <vt:variant>
        <vt:lpwstr/>
      </vt:variant>
      <vt:variant>
        <vt:i4>5767174</vt:i4>
      </vt:variant>
      <vt:variant>
        <vt:i4>1791</vt:i4>
      </vt:variant>
      <vt:variant>
        <vt:i4>0</vt:i4>
      </vt:variant>
      <vt:variant>
        <vt:i4>5</vt:i4>
      </vt:variant>
      <vt:variant>
        <vt:lpwstr>http://www.winstep.net/nexus.asp</vt:lpwstr>
      </vt:variant>
      <vt:variant>
        <vt:lpwstr/>
      </vt:variant>
      <vt:variant>
        <vt:i4>4456538</vt:i4>
      </vt:variant>
      <vt:variant>
        <vt:i4>1788</vt:i4>
      </vt:variant>
      <vt:variant>
        <vt:i4>0</vt:i4>
      </vt:variant>
      <vt:variant>
        <vt:i4>5</vt:i4>
      </vt:variant>
      <vt:variant>
        <vt:lpwstr>https://github.com/ChrisAnd1998/TaskbarX</vt:lpwstr>
      </vt:variant>
      <vt:variant>
        <vt:lpwstr/>
      </vt:variant>
      <vt:variant>
        <vt:i4>2031647</vt:i4>
      </vt:variant>
      <vt:variant>
        <vt:i4>1785</vt:i4>
      </vt:variant>
      <vt:variant>
        <vt:i4>0</vt:i4>
      </vt:variant>
      <vt:variant>
        <vt:i4>5</vt:i4>
      </vt:variant>
      <vt:variant>
        <vt:lpwstr>https://icons8.de/app</vt:lpwstr>
      </vt:variant>
      <vt:variant>
        <vt:lpwstr/>
      </vt:variant>
      <vt:variant>
        <vt:i4>262173</vt:i4>
      </vt:variant>
      <vt:variant>
        <vt:i4>1782</vt:i4>
      </vt:variant>
      <vt:variant>
        <vt:i4>0</vt:i4>
      </vt:variant>
      <vt:variant>
        <vt:i4>5</vt:i4>
      </vt:variant>
      <vt:variant>
        <vt:lpwstr>https://launcher.nirsoft.net/downloads/index.html</vt:lpwstr>
      </vt:variant>
      <vt:variant>
        <vt:lpwstr/>
      </vt:variant>
      <vt:variant>
        <vt:i4>327682</vt:i4>
      </vt:variant>
      <vt:variant>
        <vt:i4>1779</vt:i4>
      </vt:variant>
      <vt:variant>
        <vt:i4>0</vt:i4>
      </vt:variant>
      <vt:variant>
        <vt:i4>5</vt:i4>
      </vt:variant>
      <vt:variant>
        <vt:lpwstr>https://github.com/ryanoasis/nerd-fonts/</vt:lpwstr>
      </vt:variant>
      <vt:variant>
        <vt:lpwstr/>
      </vt:variant>
      <vt:variant>
        <vt:i4>4980754</vt:i4>
      </vt:variant>
      <vt:variant>
        <vt:i4>1776</vt:i4>
      </vt:variant>
      <vt:variant>
        <vt:i4>0</vt:i4>
      </vt:variant>
      <vt:variant>
        <vt:i4>5</vt:i4>
      </vt:variant>
      <vt:variant>
        <vt:lpwstr>https://www.paragon-software.com/de/free/pm-express/</vt:lpwstr>
      </vt:variant>
      <vt:variant>
        <vt:lpwstr/>
      </vt:variant>
      <vt:variant>
        <vt:i4>7340075</vt:i4>
      </vt:variant>
      <vt:variant>
        <vt:i4>1773</vt:i4>
      </vt:variant>
      <vt:variant>
        <vt:i4>0</vt:i4>
      </vt:variant>
      <vt:variant>
        <vt:i4>5</vt:i4>
      </vt:variant>
      <vt:variant>
        <vt:lpwstr>https://github.com/PKief/vscode-material-icon-theme</vt:lpwstr>
      </vt:variant>
      <vt:variant>
        <vt:lpwstr/>
      </vt:variant>
      <vt:variant>
        <vt:i4>917525</vt:i4>
      </vt:variant>
      <vt:variant>
        <vt:i4>1770</vt:i4>
      </vt:variant>
      <vt:variant>
        <vt:i4>0</vt:i4>
      </vt:variant>
      <vt:variant>
        <vt:i4>5</vt:i4>
      </vt:variant>
      <vt:variant>
        <vt:lpwstr>https://github.com/vscode-icons/vscode-icons</vt:lpwstr>
      </vt:variant>
      <vt:variant>
        <vt:lpwstr/>
      </vt:variant>
      <vt:variant>
        <vt:i4>4718607</vt:i4>
      </vt:variant>
      <vt:variant>
        <vt:i4>1767</vt:i4>
      </vt:variant>
      <vt:variant>
        <vt:i4>0</vt:i4>
      </vt:variant>
      <vt:variant>
        <vt:i4>5</vt:i4>
      </vt:variant>
      <vt:variant>
        <vt:lpwstr>https://github.com/eamodio/vscode-gitlens</vt:lpwstr>
      </vt:variant>
      <vt:variant>
        <vt:lpwstr/>
      </vt:variant>
      <vt:variant>
        <vt:i4>6684707</vt:i4>
      </vt:variant>
      <vt:variant>
        <vt:i4>1764</vt:i4>
      </vt:variant>
      <vt:variant>
        <vt:i4>0</vt:i4>
      </vt:variant>
      <vt:variant>
        <vt:i4>5</vt:i4>
      </vt:variant>
      <vt:variant>
        <vt:lpwstr>https://github.com/jakebathman/mysql-syntax</vt:lpwstr>
      </vt:variant>
      <vt:variant>
        <vt:lpwstr/>
      </vt:variant>
      <vt:variant>
        <vt:i4>2752639</vt:i4>
      </vt:variant>
      <vt:variant>
        <vt:i4>1761</vt:i4>
      </vt:variant>
      <vt:variant>
        <vt:i4>0</vt:i4>
      </vt:variant>
      <vt:variant>
        <vt:i4>5</vt:i4>
      </vt:variant>
      <vt:variant>
        <vt:lpwstr>https://github.com/cweijan/vscode-mysql</vt:lpwstr>
      </vt:variant>
      <vt:variant>
        <vt:lpwstr/>
      </vt:variant>
      <vt:variant>
        <vt:i4>7733295</vt:i4>
      </vt:variant>
      <vt:variant>
        <vt:i4>1758</vt:i4>
      </vt:variant>
      <vt:variant>
        <vt:i4>0</vt:i4>
      </vt:variant>
      <vt:variant>
        <vt:i4>5</vt:i4>
      </vt:variant>
      <vt:variant>
        <vt:lpwstr>https://vivaldi.com/de/</vt:lpwstr>
      </vt:variant>
      <vt:variant>
        <vt:lpwstr/>
      </vt:variant>
      <vt:variant>
        <vt:i4>589900</vt:i4>
      </vt:variant>
      <vt:variant>
        <vt:i4>1755</vt:i4>
      </vt:variant>
      <vt:variant>
        <vt:i4>0</vt:i4>
      </vt:variant>
      <vt:variant>
        <vt:i4>5</vt:i4>
      </vt:variant>
      <vt:variant>
        <vt:lpwstr>https://totusoft.com/lanspeed</vt:lpwstr>
      </vt:variant>
      <vt:variant>
        <vt:lpwstr/>
      </vt:variant>
      <vt:variant>
        <vt:i4>7340142</vt:i4>
      </vt:variant>
      <vt:variant>
        <vt:i4>1752</vt:i4>
      </vt:variant>
      <vt:variant>
        <vt:i4>0</vt:i4>
      </vt:variant>
      <vt:variant>
        <vt:i4>5</vt:i4>
      </vt:variant>
      <vt:variant>
        <vt:lpwstr>https://freecommander.com/de/ubersicht/</vt:lpwstr>
      </vt:variant>
      <vt:variant>
        <vt:lpwstr/>
      </vt:variant>
      <vt:variant>
        <vt:i4>7274606</vt:i4>
      </vt:variant>
      <vt:variant>
        <vt:i4>1749</vt:i4>
      </vt:variant>
      <vt:variant>
        <vt:i4>0</vt:i4>
      </vt:variant>
      <vt:variant>
        <vt:i4>5</vt:i4>
      </vt:variant>
      <vt:variant>
        <vt:lpwstr>https://github.com/microsoft/PowerToys</vt:lpwstr>
      </vt:variant>
      <vt:variant>
        <vt:lpwstr/>
      </vt:variant>
      <vt:variant>
        <vt:i4>5898259</vt:i4>
      </vt:variant>
      <vt:variant>
        <vt:i4>1746</vt:i4>
      </vt:variant>
      <vt:variant>
        <vt:i4>0</vt:i4>
      </vt:variant>
      <vt:variant>
        <vt:i4>5</vt:i4>
      </vt:variant>
      <vt:variant>
        <vt:lpwstr>https://downloadcenter.intel.com/de/download/29183/Intel-Extreme-Tuning-Utility-Intel-XTU-?product=66427</vt:lpwstr>
      </vt:variant>
      <vt:variant>
        <vt:lpwstr/>
      </vt:variant>
      <vt:variant>
        <vt:i4>2752571</vt:i4>
      </vt:variant>
      <vt:variant>
        <vt:i4>1743</vt:i4>
      </vt:variant>
      <vt:variant>
        <vt:i4>0</vt:i4>
      </vt:variant>
      <vt:variant>
        <vt:i4>5</vt:i4>
      </vt:variant>
      <vt:variant>
        <vt:lpwstr>https://github.com/Eugeny/terminus</vt:lpwstr>
      </vt:variant>
      <vt:variant>
        <vt:lpwstr/>
      </vt:variant>
      <vt:variant>
        <vt:i4>5046356</vt:i4>
      </vt:variant>
      <vt:variant>
        <vt:i4>1740</vt:i4>
      </vt:variant>
      <vt:variant>
        <vt:i4>0</vt:i4>
      </vt:variant>
      <vt:variant>
        <vt:i4>5</vt:i4>
      </vt:variant>
      <vt:variant>
        <vt:lpwstr>https://code.visualstudio.com/blogs/2020/03/02/docker-in-wsl2</vt:lpwstr>
      </vt:variant>
      <vt:variant>
        <vt:lpwstr/>
      </vt:variant>
      <vt:variant>
        <vt:i4>589841</vt:i4>
      </vt:variant>
      <vt:variant>
        <vt:i4>1737</vt:i4>
      </vt:variant>
      <vt:variant>
        <vt:i4>0</vt:i4>
      </vt:variant>
      <vt:variant>
        <vt:i4>5</vt:i4>
      </vt:variant>
      <vt:variant>
        <vt:lpwstr>https://docs.docker.com/docker-for-windows/wsl-tech-preview/</vt:lpwstr>
      </vt:variant>
      <vt:variant>
        <vt:lpwstr/>
      </vt:variant>
      <vt:variant>
        <vt:i4>1703955</vt:i4>
      </vt:variant>
      <vt:variant>
        <vt:i4>1734</vt:i4>
      </vt:variant>
      <vt:variant>
        <vt:i4>0</vt:i4>
      </vt:variant>
      <vt:variant>
        <vt:i4>5</vt:i4>
      </vt:variant>
      <vt:variant>
        <vt:lpwstr>https://docs.microsoft.com/de-de/windows/wsl/wsl2-kernel</vt:lpwstr>
      </vt:variant>
      <vt:variant>
        <vt:lpwstr/>
      </vt:variant>
      <vt:variant>
        <vt:i4>7667757</vt:i4>
      </vt:variant>
      <vt:variant>
        <vt:i4>1731</vt:i4>
      </vt:variant>
      <vt:variant>
        <vt:i4>0</vt:i4>
      </vt:variant>
      <vt:variant>
        <vt:i4>5</vt:i4>
      </vt:variant>
      <vt:variant>
        <vt:lpwstr>https://docs.microsoft.com/de-de/windows/wsl/install-win10</vt:lpwstr>
      </vt:variant>
      <vt:variant>
        <vt:lpwstr/>
      </vt:variant>
      <vt:variant>
        <vt:i4>1114132</vt:i4>
      </vt:variant>
      <vt:variant>
        <vt:i4>1728</vt:i4>
      </vt:variant>
      <vt:variant>
        <vt:i4>0</vt:i4>
      </vt:variant>
      <vt:variant>
        <vt:i4>5</vt:i4>
      </vt:variant>
      <vt:variant>
        <vt:lpwstr>https://wingetit.com/</vt:lpwstr>
      </vt:variant>
      <vt:variant>
        <vt:lpwstr/>
      </vt:variant>
      <vt:variant>
        <vt:i4>393280</vt:i4>
      </vt:variant>
      <vt:variant>
        <vt:i4>1725</vt:i4>
      </vt:variant>
      <vt:variant>
        <vt:i4>0</vt:i4>
      </vt:variant>
      <vt:variant>
        <vt:i4>5</vt:i4>
      </vt:variant>
      <vt:variant>
        <vt:lpwstr>https://winstall.app/apps</vt:lpwstr>
      </vt:variant>
      <vt:variant>
        <vt:lpwstr/>
      </vt:variant>
      <vt:variant>
        <vt:i4>1376334</vt:i4>
      </vt:variant>
      <vt:variant>
        <vt:i4>1722</vt:i4>
      </vt:variant>
      <vt:variant>
        <vt:i4>0</vt:i4>
      </vt:variant>
      <vt:variant>
        <vt:i4>5</vt:i4>
      </vt:variant>
      <vt:variant>
        <vt:lpwstr>https://www.deskmodder.de/wiki/index.php/Systemabbildsicherung_vhdx_booten_oder_als_Dualboot_einrichten_Windows_10</vt:lpwstr>
      </vt:variant>
      <vt:variant>
        <vt:lpwstr/>
      </vt:variant>
      <vt:variant>
        <vt:i4>4325465</vt:i4>
      </vt:variant>
      <vt:variant>
        <vt:i4>1719</vt:i4>
      </vt:variant>
      <vt:variant>
        <vt:i4>0</vt:i4>
      </vt:variant>
      <vt:variant>
        <vt:i4>5</vt:i4>
      </vt:variant>
      <vt:variant>
        <vt:lpwstr>https://www.computerbase.de/forum/threads/schwarzer-bildschirm-rechner-bootet-nicht-null-methode.1550968/</vt:lpwstr>
      </vt:variant>
      <vt:variant>
        <vt:lpwstr/>
      </vt:variant>
      <vt:variant>
        <vt:i4>4980823</vt:i4>
      </vt:variant>
      <vt:variant>
        <vt:i4>1716</vt:i4>
      </vt:variant>
      <vt:variant>
        <vt:i4>0</vt:i4>
      </vt:variant>
      <vt:variant>
        <vt:i4>5</vt:i4>
      </vt:variant>
      <vt:variant>
        <vt:lpwstr>https://github.com/ventoy/Ventoy</vt:lpwstr>
      </vt:variant>
      <vt:variant>
        <vt:lpwstr/>
      </vt:variant>
      <vt:variant>
        <vt:i4>5177364</vt:i4>
      </vt:variant>
      <vt:variant>
        <vt:i4>1713</vt:i4>
      </vt:variant>
      <vt:variant>
        <vt:i4>0</vt:i4>
      </vt:variant>
      <vt:variant>
        <vt:i4>5</vt:i4>
      </vt:variant>
      <vt:variant>
        <vt:lpwstr>https://www.pendrivelinux.com/yumi-multiboot-usb-creator/</vt:lpwstr>
      </vt:variant>
      <vt:variant>
        <vt:lpwstr/>
      </vt:variant>
      <vt:variant>
        <vt:i4>3801137</vt:i4>
      </vt:variant>
      <vt:variant>
        <vt:i4>1710</vt:i4>
      </vt:variant>
      <vt:variant>
        <vt:i4>0</vt:i4>
      </vt:variant>
      <vt:variant>
        <vt:i4>5</vt:i4>
      </vt:variant>
      <vt:variant>
        <vt:lpwstr>https://e1de.com/yumi-multiboot-stick-creator/</vt:lpwstr>
      </vt:variant>
      <vt:variant>
        <vt:lpwstr/>
      </vt:variant>
      <vt:variant>
        <vt:i4>6422562</vt:i4>
      </vt:variant>
      <vt:variant>
        <vt:i4>1707</vt:i4>
      </vt:variant>
      <vt:variant>
        <vt:i4>0</vt:i4>
      </vt:variant>
      <vt:variant>
        <vt:i4>5</vt:i4>
      </vt:variant>
      <vt:variant>
        <vt:lpwstr>https://authy.com/</vt:lpwstr>
      </vt:variant>
      <vt:variant>
        <vt:lpwstr/>
      </vt:variant>
      <vt:variant>
        <vt:i4>6946857</vt:i4>
      </vt:variant>
      <vt:variant>
        <vt:i4>1704</vt:i4>
      </vt:variant>
      <vt:variant>
        <vt:i4>0</vt:i4>
      </vt:variant>
      <vt:variant>
        <vt:i4>5</vt:i4>
      </vt:variant>
      <vt:variant>
        <vt:lpwstr>https://twofactorauth.org/</vt:lpwstr>
      </vt:variant>
      <vt:variant>
        <vt:lpwstr/>
      </vt:variant>
      <vt:variant>
        <vt:i4>5439503</vt:i4>
      </vt:variant>
      <vt:variant>
        <vt:i4>1701</vt:i4>
      </vt:variant>
      <vt:variant>
        <vt:i4>0</vt:i4>
      </vt:variant>
      <vt:variant>
        <vt:i4>5</vt:i4>
      </vt:variant>
      <vt:variant>
        <vt:lpwstr>https://forum.congstar.de/Tarife/Tarif-Produktberatung/61513-steht-IP-V6-bei-allen-Tarifen-zur-Verfuegung</vt:lpwstr>
      </vt:variant>
      <vt:variant>
        <vt:lpwstr/>
      </vt:variant>
      <vt:variant>
        <vt:i4>458781</vt:i4>
      </vt:variant>
      <vt:variant>
        <vt:i4>1698</vt:i4>
      </vt:variant>
      <vt:variant>
        <vt:i4>0</vt:i4>
      </vt:variant>
      <vt:variant>
        <vt:i4>5</vt:i4>
      </vt:variant>
      <vt:variant>
        <vt:lpwstr>http://localhost:7324/apollo.jpg</vt:lpwstr>
      </vt:variant>
      <vt:variant>
        <vt:lpwstr/>
      </vt:variant>
      <vt:variant>
        <vt:i4>7209076</vt:i4>
      </vt:variant>
      <vt:variant>
        <vt:i4>1695</vt:i4>
      </vt:variant>
      <vt:variant>
        <vt:i4>0</vt:i4>
      </vt:variant>
      <vt:variant>
        <vt:i4>5</vt:i4>
      </vt:variant>
      <vt:variant>
        <vt:lpwstr>https://blog.wirelessmoves.com/2019/06/how-to-run-a-server-at-home-without-an-ipv4-address.html</vt:lpwstr>
      </vt:variant>
      <vt:variant>
        <vt:lpwstr/>
      </vt:variant>
      <vt:variant>
        <vt:i4>2883682</vt:i4>
      </vt:variant>
      <vt:variant>
        <vt:i4>1692</vt:i4>
      </vt:variant>
      <vt:variant>
        <vt:i4>0</vt:i4>
      </vt:variant>
      <vt:variant>
        <vt:i4>5</vt:i4>
      </vt:variant>
      <vt:variant>
        <vt:lpwstr>https://www.youtube.com/watch?v=m5c19HjKPtk</vt:lpwstr>
      </vt:variant>
      <vt:variant>
        <vt:lpwstr/>
      </vt:variant>
      <vt:variant>
        <vt:i4>5767261</vt:i4>
      </vt:variant>
      <vt:variant>
        <vt:i4>1689</vt:i4>
      </vt:variant>
      <vt:variant>
        <vt:i4>0</vt:i4>
      </vt:variant>
      <vt:variant>
        <vt:i4>5</vt:i4>
      </vt:variant>
      <vt:variant>
        <vt:lpwstr>https://media.ccc.de/v/gpn19-76-einen-server-daheim-ohne-ffentliche-ipv4-adresse</vt:lpwstr>
      </vt:variant>
      <vt:variant>
        <vt:lpwstr/>
      </vt:variant>
      <vt:variant>
        <vt:i4>2556027</vt:i4>
      </vt:variant>
      <vt:variant>
        <vt:i4>1686</vt:i4>
      </vt:variant>
      <vt:variant>
        <vt:i4>0</vt:i4>
      </vt:variant>
      <vt:variant>
        <vt:i4>5</vt:i4>
      </vt:variant>
      <vt:variant>
        <vt:lpwstr>https://entropia.de/GPN</vt:lpwstr>
      </vt:variant>
      <vt:variant>
        <vt:lpwstr/>
      </vt:variant>
      <vt:variant>
        <vt:i4>4784238</vt:i4>
      </vt:variant>
      <vt:variant>
        <vt:i4>1683</vt:i4>
      </vt:variant>
      <vt:variant>
        <vt:i4>0</vt:i4>
      </vt:variant>
      <vt:variant>
        <vt:i4>5</vt:i4>
      </vt:variant>
      <vt:variant>
        <vt:lpwstr>https://www.youtube.com/watch?v=iUx_w-0awP8</vt:lpwstr>
      </vt:variant>
      <vt:variant>
        <vt:lpwstr/>
      </vt:variant>
      <vt:variant>
        <vt:i4>1966098</vt:i4>
      </vt:variant>
      <vt:variant>
        <vt:i4>1680</vt:i4>
      </vt:variant>
      <vt:variant>
        <vt:i4>0</vt:i4>
      </vt:variant>
      <vt:variant>
        <vt:i4>5</vt:i4>
      </vt:variant>
      <vt:variant>
        <vt:lpwstr>https://www.feste-ip.net/</vt:lpwstr>
      </vt:variant>
      <vt:variant>
        <vt:lpwstr/>
      </vt:variant>
      <vt:variant>
        <vt:i4>4128884</vt:i4>
      </vt:variant>
      <vt:variant>
        <vt:i4>1677</vt:i4>
      </vt:variant>
      <vt:variant>
        <vt:i4>0</vt:i4>
      </vt:variant>
      <vt:variant>
        <vt:i4>5</vt:i4>
      </vt:variant>
      <vt:variant>
        <vt:lpwstr>https://github.com/wojtekka/6tunnel</vt:lpwstr>
      </vt:variant>
      <vt:variant>
        <vt:lpwstr/>
      </vt:variant>
      <vt:variant>
        <vt:i4>6422633</vt:i4>
      </vt:variant>
      <vt:variant>
        <vt:i4>1674</vt:i4>
      </vt:variant>
      <vt:variant>
        <vt:i4>0</vt:i4>
      </vt:variant>
      <vt:variant>
        <vt:i4>5</vt:i4>
      </vt:variant>
      <vt:variant>
        <vt:lpwstr>https://www.ulrichivens.de/index.php/glasfaser/</vt:lpwstr>
      </vt:variant>
      <vt:variant>
        <vt:lpwstr/>
      </vt:variant>
      <vt:variant>
        <vt:i4>2359400</vt:i4>
      </vt:variant>
      <vt:variant>
        <vt:i4>1671</vt:i4>
      </vt:variant>
      <vt:variant>
        <vt:i4>0</vt:i4>
      </vt:variant>
      <vt:variant>
        <vt:i4>5</vt:i4>
      </vt:variant>
      <vt:variant>
        <vt:lpwstr>https://www.successwithwp101.com/divi-theme-tutorials/how-to-make-accordion-module-tabs-closable-and-change-icon-on-wordpress-using-the-divi-theme/</vt:lpwstr>
      </vt:variant>
      <vt:variant>
        <vt:lpwstr/>
      </vt:variant>
      <vt:variant>
        <vt:i4>5767188</vt:i4>
      </vt:variant>
      <vt:variant>
        <vt:i4>1668</vt:i4>
      </vt:variant>
      <vt:variant>
        <vt:i4>0</vt:i4>
      </vt:variant>
      <vt:variant>
        <vt:i4>5</vt:i4>
      </vt:variant>
      <vt:variant>
        <vt:lpwstr>https://www.youtube.com/watch?v=pvddA9sKeO4&amp;feature=youtu.be</vt:lpwstr>
      </vt:variant>
      <vt:variant>
        <vt:lpwstr/>
      </vt:variant>
      <vt:variant>
        <vt:i4>4128885</vt:i4>
      </vt:variant>
      <vt:variant>
        <vt:i4>1665</vt:i4>
      </vt:variant>
      <vt:variant>
        <vt:i4>0</vt:i4>
      </vt:variant>
      <vt:variant>
        <vt:i4>5</vt:i4>
      </vt:variant>
      <vt:variant>
        <vt:lpwstr>https://www.elegantthemes.com/documentation/divi/mega-menus</vt:lpwstr>
      </vt:variant>
      <vt:variant>
        <vt:lpwstr/>
      </vt:variant>
      <vt:variant>
        <vt:i4>18</vt:i4>
      </vt:variant>
      <vt:variant>
        <vt:i4>1662</vt:i4>
      </vt:variant>
      <vt:variant>
        <vt:i4>0</vt:i4>
      </vt:variant>
      <vt:variant>
        <vt:i4>5</vt:i4>
      </vt:variant>
      <vt:variant>
        <vt:lpwstr>https://www.elegantthemes.com/blog/tips-tricks/how-to-create-wordpress-custom-fields</vt:lpwstr>
      </vt:variant>
      <vt:variant>
        <vt:lpwstr/>
      </vt:variant>
      <vt:variant>
        <vt:i4>7536674</vt:i4>
      </vt:variant>
      <vt:variant>
        <vt:i4>1659</vt:i4>
      </vt:variant>
      <vt:variant>
        <vt:i4>0</vt:i4>
      </vt:variant>
      <vt:variant>
        <vt:i4>5</vt:i4>
      </vt:variant>
      <vt:variant>
        <vt:lpwstr>https://www.elegantthemes.com/blog/divi-resources/divi-plugin-highlight-divi-events-calendar-module</vt:lpwstr>
      </vt:variant>
      <vt:variant>
        <vt:lpwstr/>
      </vt:variant>
      <vt:variant>
        <vt:i4>6881312</vt:i4>
      </vt:variant>
      <vt:variant>
        <vt:i4>1656</vt:i4>
      </vt:variant>
      <vt:variant>
        <vt:i4>0</vt:i4>
      </vt:variant>
      <vt:variant>
        <vt:i4>5</vt:i4>
      </vt:variant>
      <vt:variant>
        <vt:lpwstr>https://theeventscalendar.com/knowledgebase/k/</vt:lpwstr>
      </vt:variant>
      <vt:variant>
        <vt:lpwstr/>
      </vt:variant>
      <vt:variant>
        <vt:i4>1966108</vt:i4>
      </vt:variant>
      <vt:variant>
        <vt:i4>1653</vt:i4>
      </vt:variant>
      <vt:variant>
        <vt:i4>0</vt:i4>
      </vt:variant>
      <vt:variant>
        <vt:i4>5</vt:i4>
      </vt:variant>
      <vt:variant>
        <vt:lpwstr>https://www.wpbeginner.com/plugins/how-to-insert-wordpress-page-content-to-another-page-or-post/</vt:lpwstr>
      </vt:variant>
      <vt:variant>
        <vt:lpwstr/>
      </vt:variant>
      <vt:variant>
        <vt:i4>3735669</vt:i4>
      </vt:variant>
      <vt:variant>
        <vt:i4>1650</vt:i4>
      </vt:variant>
      <vt:variant>
        <vt:i4>0</vt:i4>
      </vt:variant>
      <vt:variant>
        <vt:i4>5</vt:i4>
      </vt:variant>
      <vt:variant>
        <vt:lpwstr>https://wordpress.org/plugins/insert-pages/</vt:lpwstr>
      </vt:variant>
      <vt:variant>
        <vt:lpwstr/>
      </vt:variant>
      <vt:variant>
        <vt:i4>1376333</vt:i4>
      </vt:variant>
      <vt:variant>
        <vt:i4>1647</vt:i4>
      </vt:variant>
      <vt:variant>
        <vt:i4>0</vt:i4>
      </vt:variant>
      <vt:variant>
        <vt:i4>5</vt:i4>
      </vt:variant>
      <vt:variant>
        <vt:lpwstr>https://wp-rocket.me/de/</vt:lpwstr>
      </vt:variant>
      <vt:variant>
        <vt:lpwstr/>
      </vt:variant>
      <vt:variant>
        <vt:i4>7536726</vt:i4>
      </vt:variant>
      <vt:variant>
        <vt:i4>1644</vt:i4>
      </vt:variant>
      <vt:variant>
        <vt:i4>0</vt:i4>
      </vt:variant>
      <vt:variant>
        <vt:i4>5</vt:i4>
      </vt:variant>
      <vt:variant>
        <vt:lpwstr>https://elegantmarketplace.com/?payment_key=0abecdfd2c043d48f34c1c626df75c17&amp;edd_action=view_receipt</vt:lpwstr>
      </vt:variant>
      <vt:variant>
        <vt:lpwstr/>
      </vt:variant>
      <vt:variant>
        <vt:i4>5373960</vt:i4>
      </vt:variant>
      <vt:variant>
        <vt:i4>1641</vt:i4>
      </vt:variant>
      <vt:variant>
        <vt:i4>0</vt:i4>
      </vt:variant>
      <vt:variant>
        <vt:i4>5</vt:i4>
      </vt:variant>
      <vt:variant>
        <vt:lpwstr>https://www.megamenu.com/</vt:lpwstr>
      </vt:variant>
      <vt:variant>
        <vt:lpwstr/>
      </vt:variant>
      <vt:variant>
        <vt:i4>6029313</vt:i4>
      </vt:variant>
      <vt:variant>
        <vt:i4>1638</vt:i4>
      </vt:variant>
      <vt:variant>
        <vt:i4>0</vt:i4>
      </vt:variant>
      <vt:variant>
        <vt:i4>5</vt:i4>
      </vt:variant>
      <vt:variant>
        <vt:lpwstr>https://elegantmarketplace.com/checkout/purchase-history/</vt:lpwstr>
      </vt:variant>
      <vt:variant>
        <vt:lpwstr/>
      </vt:variant>
      <vt:variant>
        <vt:i4>393303</vt:i4>
      </vt:variant>
      <vt:variant>
        <vt:i4>1635</vt:i4>
      </vt:variant>
      <vt:variant>
        <vt:i4>0</vt:i4>
      </vt:variant>
      <vt:variant>
        <vt:i4>5</vt:i4>
      </vt:variant>
      <vt:variant>
        <vt:lpwstr>https://divibooster.com/</vt:lpwstr>
      </vt:variant>
      <vt:variant>
        <vt:lpwstr/>
      </vt:variant>
      <vt:variant>
        <vt:i4>393303</vt:i4>
      </vt:variant>
      <vt:variant>
        <vt:i4>1632</vt:i4>
      </vt:variant>
      <vt:variant>
        <vt:i4>0</vt:i4>
      </vt:variant>
      <vt:variant>
        <vt:i4>5</vt:i4>
      </vt:variant>
      <vt:variant>
        <vt:lpwstr>https://divibooster.com/</vt:lpwstr>
      </vt:variant>
      <vt:variant>
        <vt:lpwstr/>
      </vt:variant>
      <vt:variant>
        <vt:i4>7798821</vt:i4>
      </vt:variant>
      <vt:variant>
        <vt:i4>1629</vt:i4>
      </vt:variant>
      <vt:variant>
        <vt:i4>0</vt:i4>
      </vt:variant>
      <vt:variant>
        <vt:i4>5</vt:i4>
      </vt:variant>
      <vt:variant>
        <vt:lpwstr>https://diviextended.com/product/divi-blog-extras/</vt:lpwstr>
      </vt:variant>
      <vt:variant>
        <vt:lpwstr/>
      </vt:variant>
      <vt:variant>
        <vt:i4>6094935</vt:i4>
      </vt:variant>
      <vt:variant>
        <vt:i4>1626</vt:i4>
      </vt:variant>
      <vt:variant>
        <vt:i4>0</vt:i4>
      </vt:variant>
      <vt:variant>
        <vt:i4>5</vt:i4>
      </vt:variant>
      <vt:variant>
        <vt:lpwstr>https://www.peeayecreative.com/product/divi-events-calendar/</vt:lpwstr>
      </vt:variant>
      <vt:variant>
        <vt:lpwstr/>
      </vt:variant>
      <vt:variant>
        <vt:i4>3014777</vt:i4>
      </vt:variant>
      <vt:variant>
        <vt:i4>1623</vt:i4>
      </vt:variant>
      <vt:variant>
        <vt:i4>0</vt:i4>
      </vt:variant>
      <vt:variant>
        <vt:i4>5</vt:i4>
      </vt:variant>
      <vt:variant>
        <vt:lpwstr>https://divilover.com/product/divi-toolbox/</vt:lpwstr>
      </vt:variant>
      <vt:variant>
        <vt:lpwstr/>
      </vt:variant>
      <vt:variant>
        <vt:i4>589917</vt:i4>
      </vt:variant>
      <vt:variant>
        <vt:i4>1620</vt:i4>
      </vt:variant>
      <vt:variant>
        <vt:i4>0</vt:i4>
      </vt:variant>
      <vt:variant>
        <vt:i4>5</vt:i4>
      </vt:variant>
      <vt:variant>
        <vt:lpwstr>https://www.elegantthemes.com/members-area/index.php</vt:lpwstr>
      </vt:variant>
      <vt:variant>
        <vt:lpwstr/>
      </vt:variant>
      <vt:variant>
        <vt:i4>3080227</vt:i4>
      </vt:variant>
      <vt:variant>
        <vt:i4>1617</vt:i4>
      </vt:variant>
      <vt:variant>
        <vt:i4>0</vt:i4>
      </vt:variant>
      <vt:variant>
        <vt:i4>5</vt:i4>
      </vt:variant>
      <vt:variant>
        <vt:lpwstr>https://michael-lauer.photography/</vt:lpwstr>
      </vt:variant>
      <vt:variant>
        <vt:lpwstr/>
      </vt:variant>
      <vt:variant>
        <vt:i4>7929953</vt:i4>
      </vt:variant>
      <vt:variant>
        <vt:i4>1614</vt:i4>
      </vt:variant>
      <vt:variant>
        <vt:i4>0</vt:i4>
      </vt:variant>
      <vt:variant>
        <vt:i4>5</vt:i4>
      </vt:variant>
      <vt:variant>
        <vt:lpwstr>https://thorsten-walk.photography/</vt:lpwstr>
      </vt:variant>
      <vt:variant>
        <vt:lpwstr/>
      </vt:variant>
      <vt:variant>
        <vt:i4>7471208</vt:i4>
      </vt:variant>
      <vt:variant>
        <vt:i4>1611</vt:i4>
      </vt:variant>
      <vt:variant>
        <vt:i4>0</vt:i4>
      </vt:variant>
      <vt:variant>
        <vt:i4>5</vt:i4>
      </vt:variant>
      <vt:variant>
        <vt:lpwstr>https://www.plankultur.de/</vt:lpwstr>
      </vt:variant>
      <vt:variant>
        <vt:lpwstr/>
      </vt:variant>
      <vt:variant>
        <vt:i4>852053</vt:i4>
      </vt:variant>
      <vt:variant>
        <vt:i4>1608</vt:i4>
      </vt:variant>
      <vt:variant>
        <vt:i4>0</vt:i4>
      </vt:variant>
      <vt:variant>
        <vt:i4>5</vt:i4>
      </vt:variant>
      <vt:variant>
        <vt:lpwstr>https://www.leader-suedpfalz.de/</vt:lpwstr>
      </vt:variant>
      <vt:variant>
        <vt:lpwstr/>
      </vt:variant>
      <vt:variant>
        <vt:i4>7667750</vt:i4>
      </vt:variant>
      <vt:variant>
        <vt:i4>1605</vt:i4>
      </vt:variant>
      <vt:variant>
        <vt:i4>0</vt:i4>
      </vt:variant>
      <vt:variant>
        <vt:i4>5</vt:i4>
      </vt:variant>
      <vt:variant>
        <vt:lpwstr>https://www.steinweiler.eu/</vt:lpwstr>
      </vt:variant>
      <vt:variant>
        <vt:lpwstr/>
      </vt:variant>
      <vt:variant>
        <vt:i4>8192041</vt:i4>
      </vt:variant>
      <vt:variant>
        <vt:i4>1602</vt:i4>
      </vt:variant>
      <vt:variant>
        <vt:i4>0</vt:i4>
      </vt:variant>
      <vt:variant>
        <vt:i4>5</vt:i4>
      </vt:variant>
      <vt:variant>
        <vt:lpwstr>https://de.borlabs.io/account/</vt:lpwstr>
      </vt:variant>
      <vt:variant>
        <vt:lpwstr/>
      </vt:variant>
      <vt:variant>
        <vt:i4>5767235</vt:i4>
      </vt:variant>
      <vt:variant>
        <vt:i4>1599</vt:i4>
      </vt:variant>
      <vt:variant>
        <vt:i4>0</vt:i4>
      </vt:variant>
      <vt:variant>
        <vt:i4>5</vt:i4>
      </vt:variant>
      <vt:variant>
        <vt:lpwstr>https://backwpup.de/mein-account/</vt:lpwstr>
      </vt:variant>
      <vt:variant>
        <vt:lpwstr/>
      </vt:variant>
      <vt:variant>
        <vt:i4>1507422</vt:i4>
      </vt:variant>
      <vt:variant>
        <vt:i4>1596</vt:i4>
      </vt:variant>
      <vt:variant>
        <vt:i4>0</vt:i4>
      </vt:variant>
      <vt:variant>
        <vt:i4>5</vt:i4>
      </vt:variant>
      <vt:variant>
        <vt:lpwstr>https://sigmaplugin.com/</vt:lpwstr>
      </vt:variant>
      <vt:variant>
        <vt:lpwstr/>
      </vt:variant>
      <vt:variant>
        <vt:i4>6422560</vt:i4>
      </vt:variant>
      <vt:variant>
        <vt:i4>1593</vt:i4>
      </vt:variant>
      <vt:variant>
        <vt:i4>0</vt:i4>
      </vt:variant>
      <vt:variant>
        <vt:i4>5</vt:i4>
      </vt:variant>
      <vt:variant>
        <vt:lpwstr>https://app.imagify.io/</vt:lpwstr>
      </vt:variant>
      <vt:variant>
        <vt:lpwstr/>
      </vt:variant>
      <vt:variant>
        <vt:i4>6422654</vt:i4>
      </vt:variant>
      <vt:variant>
        <vt:i4>1590</vt:i4>
      </vt:variant>
      <vt:variant>
        <vt:i4>0</vt:i4>
      </vt:variant>
      <vt:variant>
        <vt:i4>5</vt:i4>
      </vt:variant>
      <vt:variant>
        <vt:lpwstr>https://www.blogmojo.de/wordpress-plugins-dsgvo</vt:lpwstr>
      </vt:variant>
      <vt:variant>
        <vt:lpwstr/>
      </vt:variant>
      <vt:variant>
        <vt:i4>4456505</vt:i4>
      </vt:variant>
      <vt:variant>
        <vt:i4>1584</vt:i4>
      </vt:variant>
      <vt:variant>
        <vt:i4>0</vt:i4>
      </vt:variant>
      <vt:variant>
        <vt:i4>5</vt:i4>
      </vt:variant>
      <vt:variant>
        <vt:lpwstr>D:\Dokumente Thorsten\Mediendesign\Kassenbuch.xlsx</vt:lpwstr>
      </vt:variant>
      <vt:variant>
        <vt:lpwstr/>
      </vt:variant>
      <vt:variant>
        <vt:i4>4456505</vt:i4>
      </vt:variant>
      <vt:variant>
        <vt:i4>1572</vt:i4>
      </vt:variant>
      <vt:variant>
        <vt:i4>0</vt:i4>
      </vt:variant>
      <vt:variant>
        <vt:i4>5</vt:i4>
      </vt:variant>
      <vt:variant>
        <vt:lpwstr>D:\Dokumente Thorsten\Mediendesign\Kassenbuch.xlsx</vt:lpwstr>
      </vt:variant>
      <vt:variant>
        <vt:lpwstr/>
      </vt:variant>
      <vt:variant>
        <vt:i4>4849670</vt:i4>
      </vt:variant>
      <vt:variant>
        <vt:i4>1506</vt:i4>
      </vt:variant>
      <vt:variant>
        <vt:i4>0</vt:i4>
      </vt:variant>
      <vt:variant>
        <vt:i4>5</vt:i4>
      </vt:variant>
      <vt:variant>
        <vt:lpwstr>https://www.eq-3.de/Downloads/eq3/download bereich/handbuecher/WebUI_Handbuch_eQ-3.pdf</vt:lpwstr>
      </vt:variant>
      <vt:variant>
        <vt:lpwstr/>
      </vt:variant>
      <vt:variant>
        <vt:i4>1179694</vt:i4>
      </vt:variant>
      <vt:variant>
        <vt:i4>1503</vt:i4>
      </vt:variant>
      <vt:variant>
        <vt:i4>0</vt:i4>
      </vt:variant>
      <vt:variant>
        <vt:i4>5</vt:i4>
      </vt:variant>
      <vt:variant>
        <vt:lpwstr>https://www.eq-3.de/Downloads/eq3/download bereich/handbuecher/Homematic_IP-Anwenderhandbuch.pdf</vt:lpwstr>
      </vt:variant>
      <vt:variant>
        <vt:lpwstr/>
      </vt:variant>
      <vt:variant>
        <vt:i4>6946857</vt:i4>
      </vt:variant>
      <vt:variant>
        <vt:i4>1500</vt:i4>
      </vt:variant>
      <vt:variant>
        <vt:i4>0</vt:i4>
      </vt:variant>
      <vt:variant>
        <vt:i4>5</vt:i4>
      </vt:variant>
      <vt:variant>
        <vt:lpwstr>https://www.eq-3.de/downloads/download/broschueren/homematic_ip/HMIP_Gesamtkatalog_2019_2020.pdf</vt:lpwstr>
      </vt:variant>
      <vt:variant>
        <vt:lpwstr/>
      </vt:variant>
      <vt:variant>
        <vt:i4>1572915</vt:i4>
      </vt:variant>
      <vt:variant>
        <vt:i4>1493</vt:i4>
      </vt:variant>
      <vt:variant>
        <vt:i4>0</vt:i4>
      </vt:variant>
      <vt:variant>
        <vt:i4>5</vt:i4>
      </vt:variant>
      <vt:variant>
        <vt:lpwstr/>
      </vt:variant>
      <vt:variant>
        <vt:lpwstr>_Toc38276343</vt:lpwstr>
      </vt:variant>
      <vt:variant>
        <vt:i4>1638451</vt:i4>
      </vt:variant>
      <vt:variant>
        <vt:i4>1487</vt:i4>
      </vt:variant>
      <vt:variant>
        <vt:i4>0</vt:i4>
      </vt:variant>
      <vt:variant>
        <vt:i4>5</vt:i4>
      </vt:variant>
      <vt:variant>
        <vt:lpwstr/>
      </vt:variant>
      <vt:variant>
        <vt:lpwstr>_Toc38276342</vt:lpwstr>
      </vt:variant>
      <vt:variant>
        <vt:i4>3407922</vt:i4>
      </vt:variant>
      <vt:variant>
        <vt:i4>1482</vt:i4>
      </vt:variant>
      <vt:variant>
        <vt:i4>0</vt:i4>
      </vt:variant>
      <vt:variant>
        <vt:i4>5</vt:i4>
      </vt:variant>
      <vt:variant>
        <vt:lpwstr>https://github.com/Mic-M/iobroker.createUserStates</vt:lpwstr>
      </vt:variant>
      <vt:variant>
        <vt:lpwstr/>
      </vt:variant>
      <vt:variant>
        <vt:i4>2424891</vt:i4>
      </vt:variant>
      <vt:variant>
        <vt:i4>1479</vt:i4>
      </vt:variant>
      <vt:variant>
        <vt:i4>0</vt:i4>
      </vt:variant>
      <vt:variant>
        <vt:i4>5</vt:i4>
      </vt:variant>
      <vt:variant>
        <vt:lpwstr>https://www.machs-smart.de/iobroker-blockly-id-selektor</vt:lpwstr>
      </vt:variant>
      <vt:variant>
        <vt:lpwstr/>
      </vt:variant>
      <vt:variant>
        <vt:i4>3473449</vt:i4>
      </vt:variant>
      <vt:variant>
        <vt:i4>1476</vt:i4>
      </vt:variant>
      <vt:variant>
        <vt:i4>0</vt:i4>
      </vt:variant>
      <vt:variant>
        <vt:i4>5</vt:i4>
      </vt:variant>
      <vt:variant>
        <vt:lpwstr>https://github.com/ioBroker/ioBroker.javascript/blob/master/docs/en/javascript.md</vt:lpwstr>
      </vt:variant>
      <vt:variant>
        <vt:lpwstr>---selector</vt:lpwstr>
      </vt:variant>
      <vt:variant>
        <vt:i4>3866746</vt:i4>
      </vt:variant>
      <vt:variant>
        <vt:i4>1473</vt:i4>
      </vt:variant>
      <vt:variant>
        <vt:i4>0</vt:i4>
      </vt:variant>
      <vt:variant>
        <vt:i4>5</vt:i4>
      </vt:variant>
      <vt:variant>
        <vt:lpwstr>http://192.168.0.24:8087/query/stateID1,stateID2/?dateFrom=2019-06-06T12:00:00.000Z&amp;dateTo=2019-06-06T12:00:00.000Z&amp;prettyPrint</vt:lpwstr>
      </vt:variant>
      <vt:variant>
        <vt:lpwstr/>
      </vt:variant>
      <vt:variant>
        <vt:i4>262154</vt:i4>
      </vt:variant>
      <vt:variant>
        <vt:i4>1470</vt:i4>
      </vt:variant>
      <vt:variant>
        <vt:i4>0</vt:i4>
      </vt:variant>
      <vt:variant>
        <vt:i4>5</vt:i4>
      </vt:variant>
      <vt:variant>
        <vt:lpwstr>http://192.168.0.24:8087/query/stateID1,stateID2/?dateFrom=2019-06-06T12:00:00.000Z&amp;d&amp;prettyPrint</vt:lpwstr>
      </vt:variant>
      <vt:variant>
        <vt:lpwstr/>
      </vt:variant>
      <vt:variant>
        <vt:i4>917592</vt:i4>
      </vt:variant>
      <vt:variant>
        <vt:i4>1467</vt:i4>
      </vt:variant>
      <vt:variant>
        <vt:i4>0</vt:i4>
      </vt:variant>
      <vt:variant>
        <vt:i4>5</vt:i4>
      </vt:variant>
      <vt:variant>
        <vt:lpwstr>http://192.168.0.24:8087/query/stateID1,stateID2/?noHistory=true&amp;prettyPrint</vt:lpwstr>
      </vt:variant>
      <vt:variant>
        <vt:lpwstr/>
      </vt:variant>
      <vt:variant>
        <vt:i4>2359339</vt:i4>
      </vt:variant>
      <vt:variant>
        <vt:i4>1464</vt:i4>
      </vt:variant>
      <vt:variant>
        <vt:i4>0</vt:i4>
      </vt:variant>
      <vt:variant>
        <vt:i4>5</vt:i4>
      </vt:variant>
      <vt:variant>
        <vt:lpwstr>http://iobroker-master.birkenweg.walk-steinweiler.de:8087/help</vt:lpwstr>
      </vt:variant>
      <vt:variant>
        <vt:lpwstr/>
      </vt:variant>
      <vt:variant>
        <vt:i4>7929982</vt:i4>
      </vt:variant>
      <vt:variant>
        <vt:i4>1461</vt:i4>
      </vt:variant>
      <vt:variant>
        <vt:i4>0</vt:i4>
      </vt:variant>
      <vt:variant>
        <vt:i4>5</vt:i4>
      </vt:variant>
      <vt:variant>
        <vt:lpwstr>https://github.com/ioBroker/ioBroker.simple-api</vt:lpwstr>
      </vt:variant>
      <vt:variant>
        <vt:lpwstr/>
      </vt:variant>
      <vt:variant>
        <vt:i4>5439498</vt:i4>
      </vt:variant>
      <vt:variant>
        <vt:i4>1458</vt:i4>
      </vt:variant>
      <vt:variant>
        <vt:i4>0</vt:i4>
      </vt:variant>
      <vt:variant>
        <vt:i4>5</vt:i4>
      </vt:variant>
      <vt:variant>
        <vt:lpwstr>https://github.com/ioBroker/ioBroker.vis</vt:lpwstr>
      </vt:variant>
      <vt:variant>
        <vt:lpwstr/>
      </vt:variant>
      <vt:variant>
        <vt:i4>5308437</vt:i4>
      </vt:variant>
      <vt:variant>
        <vt:i4>1452</vt:i4>
      </vt:variant>
      <vt:variant>
        <vt:i4>0</vt:i4>
      </vt:variant>
      <vt:variant>
        <vt:i4>5</vt:i4>
      </vt:variant>
      <vt:variant>
        <vt:lpwstr>https://www.iobroker.net/</vt:lpwstr>
      </vt:variant>
      <vt:variant>
        <vt:lpwstr>de/documentation/install/linux.md</vt:lpwstr>
      </vt:variant>
      <vt:variant>
        <vt:i4>5701675</vt:i4>
      </vt:variant>
      <vt:variant>
        <vt:i4>1449</vt:i4>
      </vt:variant>
      <vt:variant>
        <vt:i4>0</vt:i4>
      </vt:variant>
      <vt:variant>
        <vt:i4>5</vt:i4>
      </vt:variant>
      <vt:variant>
        <vt:lpwstr>https://github.com/darkiop/smarthome/blob/master/iobroker/check_iobroker.sh</vt:lpwstr>
      </vt:variant>
      <vt:variant>
        <vt:lpwstr/>
      </vt:variant>
      <vt:variant>
        <vt:i4>5505093</vt:i4>
      </vt:variant>
      <vt:variant>
        <vt:i4>1446</vt:i4>
      </vt:variant>
      <vt:variant>
        <vt:i4>0</vt:i4>
      </vt:variant>
      <vt:variant>
        <vt:i4>5</vt:i4>
      </vt:variant>
      <vt:variant>
        <vt:lpwstr>https://gist.github.com/mcfrojd/9e6875e1db5c089b1e3ddeb7dba0f304</vt:lpwstr>
      </vt:variant>
      <vt:variant>
        <vt:lpwstr/>
      </vt:variant>
      <vt:variant>
        <vt:i4>5308428</vt:i4>
      </vt:variant>
      <vt:variant>
        <vt:i4>1443</vt:i4>
      </vt:variant>
      <vt:variant>
        <vt:i4>0</vt:i4>
      </vt:variant>
      <vt:variant>
        <vt:i4>5</vt:i4>
      </vt:variant>
      <vt:variant>
        <vt:lpwstr>https://github.com/ioBroker/ioBroker.docs</vt:lpwstr>
      </vt:variant>
      <vt:variant>
        <vt:lpwstr/>
      </vt:variant>
      <vt:variant>
        <vt:i4>5308497</vt:i4>
      </vt:variant>
      <vt:variant>
        <vt:i4>1440</vt:i4>
      </vt:variant>
      <vt:variant>
        <vt:i4>0</vt:i4>
      </vt:variant>
      <vt:variant>
        <vt:i4>5</vt:i4>
      </vt:variant>
      <vt:variant>
        <vt:lpwstr>https://www.iobroker.net/</vt:lpwstr>
      </vt:variant>
      <vt:variant>
        <vt:lpwstr>de/documentation</vt:lpwstr>
      </vt:variant>
      <vt:variant>
        <vt:i4>2228340</vt:i4>
      </vt:variant>
      <vt:variant>
        <vt:i4>1434</vt:i4>
      </vt:variant>
      <vt:variant>
        <vt:i4>0</vt:i4>
      </vt:variant>
      <vt:variant>
        <vt:i4>5</vt:i4>
      </vt:variant>
      <vt:variant>
        <vt:lpwstr>https://homematic-guru.de/homematic-bodenfeuchtesensor-mit-gardena</vt:lpwstr>
      </vt:variant>
      <vt:variant>
        <vt:lpwstr/>
      </vt:variant>
      <vt:variant>
        <vt:i4>4980800</vt:i4>
      </vt:variant>
      <vt:variant>
        <vt:i4>1431</vt:i4>
      </vt:variant>
      <vt:variant>
        <vt:i4>0</vt:i4>
      </vt:variant>
      <vt:variant>
        <vt:i4>5</vt:i4>
      </vt:variant>
      <vt:variant>
        <vt:lpwstr>https://forum.iobroker.net/topic/28193/vorlage-google-tabelle-in-iobroker-datenpunkte</vt:lpwstr>
      </vt:variant>
      <vt:variant>
        <vt:lpwstr/>
      </vt:variant>
      <vt:variant>
        <vt:i4>2883692</vt:i4>
      </vt:variant>
      <vt:variant>
        <vt:i4>1428</vt:i4>
      </vt:variant>
      <vt:variant>
        <vt:i4>0</vt:i4>
      </vt:variant>
      <vt:variant>
        <vt:i4>5</vt:i4>
      </vt:variant>
      <vt:variant>
        <vt:lpwstr>https://forum.iobroker.net/topic/20288/aufruf-neuer-dwd-pollenflug-adapter</vt:lpwstr>
      </vt:variant>
      <vt:variant>
        <vt:lpwstr/>
      </vt:variant>
      <vt:variant>
        <vt:i4>3014775</vt:i4>
      </vt:variant>
      <vt:variant>
        <vt:i4>1425</vt:i4>
      </vt:variant>
      <vt:variant>
        <vt:i4>0</vt:i4>
      </vt:variant>
      <vt:variant>
        <vt:i4>5</vt:i4>
      </vt:variant>
      <vt:variant>
        <vt:lpwstr>https://github.com/schmupu/ioBroker.pollenflug</vt:lpwstr>
      </vt:variant>
      <vt:variant>
        <vt:lpwstr/>
      </vt:variant>
      <vt:variant>
        <vt:i4>5373974</vt:i4>
      </vt:variant>
      <vt:variant>
        <vt:i4>1422</vt:i4>
      </vt:variant>
      <vt:variant>
        <vt:i4>0</vt:i4>
      </vt:variant>
      <vt:variant>
        <vt:i4>5</vt:i4>
      </vt:variant>
      <vt:variant>
        <vt:lpwstr>https://asksinpp.de/Projekte/</vt:lpwstr>
      </vt:variant>
      <vt:variant>
        <vt:lpwstr/>
      </vt:variant>
      <vt:variant>
        <vt:i4>7340145</vt:i4>
      </vt:variant>
      <vt:variant>
        <vt:i4>1419</vt:i4>
      </vt:variant>
      <vt:variant>
        <vt:i4>0</vt:i4>
      </vt:variant>
      <vt:variant>
        <vt:i4>5</vt:i4>
      </vt:variant>
      <vt:variant>
        <vt:lpwstr>https://www.youtube.com/watch?v=BK7JjjFVg2E</vt:lpwstr>
      </vt:variant>
      <vt:variant>
        <vt:lpwstr/>
      </vt:variant>
      <vt:variant>
        <vt:i4>2883682</vt:i4>
      </vt:variant>
      <vt:variant>
        <vt:i4>1416</vt:i4>
      </vt:variant>
      <vt:variant>
        <vt:i4>0</vt:i4>
      </vt:variant>
      <vt:variant>
        <vt:i4>5</vt:i4>
      </vt:variant>
      <vt:variant>
        <vt:lpwstr>https://forum.iobroker.net/topic/32885/umfassendes-alarmanlagen-skript</vt:lpwstr>
      </vt:variant>
      <vt:variant>
        <vt:lpwstr/>
      </vt:variant>
      <vt:variant>
        <vt:i4>458771</vt:i4>
      </vt:variant>
      <vt:variant>
        <vt:i4>1413</vt:i4>
      </vt:variant>
      <vt:variant>
        <vt:i4>0</vt:i4>
      </vt:variant>
      <vt:variant>
        <vt:i4>5</vt:i4>
      </vt:variant>
      <vt:variant>
        <vt:lpwstr>https://forum.iobroker.net/topic/34103/bodenfeuchtesensor-modifiziert-nach-funkleuchtturm</vt:lpwstr>
      </vt:variant>
      <vt:variant>
        <vt:lpwstr/>
      </vt:variant>
      <vt:variant>
        <vt:i4>3211374</vt:i4>
      </vt:variant>
      <vt:variant>
        <vt:i4>1410</vt:i4>
      </vt:variant>
      <vt:variant>
        <vt:i4>0</vt:i4>
      </vt:variant>
      <vt:variant>
        <vt:i4>5</vt:i4>
      </vt:variant>
      <vt:variant>
        <vt:lpwstr>https://de.elv.com/elv-homematic-komplettbausatz-differenz-temperatur-sensor-hm-wds30-ot2-sm-fuer-smart-home-hausautomation-105647</vt:lpwstr>
      </vt:variant>
      <vt:variant>
        <vt:lpwstr/>
      </vt:variant>
      <vt:variant>
        <vt:i4>393293</vt:i4>
      </vt:variant>
      <vt:variant>
        <vt:i4>1407</vt:i4>
      </vt:variant>
      <vt:variant>
        <vt:i4>0</vt:i4>
      </vt:variant>
      <vt:variant>
        <vt:i4>5</vt:i4>
      </vt:variant>
      <vt:variant>
        <vt:lpwstr>https://www.stall.biz/produkt/bodenfeuchtefuehler</vt:lpwstr>
      </vt:variant>
      <vt:variant>
        <vt:lpwstr/>
      </vt:variant>
      <vt:variant>
        <vt:i4>1376287</vt:i4>
      </vt:variant>
      <vt:variant>
        <vt:i4>1404</vt:i4>
      </vt:variant>
      <vt:variant>
        <vt:i4>0</vt:i4>
      </vt:variant>
      <vt:variant>
        <vt:i4>5</vt:i4>
      </vt:variant>
      <vt:variant>
        <vt:lpwstr>https://forum.iobroker.net/topic/34492/regenmesser-regenvorhersage-wann-bew%C3%A4ssern/7</vt:lpwstr>
      </vt:variant>
      <vt:variant>
        <vt:lpwstr/>
      </vt:variant>
      <vt:variant>
        <vt:i4>8192044</vt:i4>
      </vt:variant>
      <vt:variant>
        <vt:i4>1401</vt:i4>
      </vt:variant>
      <vt:variant>
        <vt:i4>0</vt:i4>
      </vt:variant>
      <vt:variant>
        <vt:i4>5</vt:i4>
      </vt:variant>
      <vt:variant>
        <vt:lpwstr>https://forum.iobroker.net/topic/24319/vorlage-steuerung-gartenbew%C3%A4sserung</vt:lpwstr>
      </vt:variant>
      <vt:variant>
        <vt:lpwstr/>
      </vt:variant>
      <vt:variant>
        <vt:i4>4325441</vt:i4>
      </vt:variant>
      <vt:variant>
        <vt:i4>1398</vt:i4>
      </vt:variant>
      <vt:variant>
        <vt:i4>0</vt:i4>
      </vt:variant>
      <vt:variant>
        <vt:i4>5</vt:i4>
      </vt:variant>
      <vt:variant>
        <vt:lpwstr>https://forum.iobroker.net/topic/24320/vorlage-gartenbew%C3%A4sserung-mit-4-ventilen</vt:lpwstr>
      </vt:variant>
      <vt:variant>
        <vt:lpwstr/>
      </vt:variant>
      <vt:variant>
        <vt:i4>2752573</vt:i4>
      </vt:variant>
      <vt:variant>
        <vt:i4>1395</vt:i4>
      </vt:variant>
      <vt:variant>
        <vt:i4>0</vt:i4>
      </vt:variant>
      <vt:variant>
        <vt:i4>5</vt:i4>
      </vt:variant>
      <vt:variant>
        <vt:lpwstr>https://www.amazon.de/gp/product/B00K1CWEUG/ref=ppx_yo_dt_b_search_asin_title?ie=UTF8&amp;psc=1</vt:lpwstr>
      </vt:variant>
      <vt:variant>
        <vt:lpwstr/>
      </vt:variant>
      <vt:variant>
        <vt:i4>2818108</vt:i4>
      </vt:variant>
      <vt:variant>
        <vt:i4>1392</vt:i4>
      </vt:variant>
      <vt:variant>
        <vt:i4>0</vt:i4>
      </vt:variant>
      <vt:variant>
        <vt:i4>5</vt:i4>
      </vt:variant>
      <vt:variant>
        <vt:lpwstr>https://www.amazon.de/gp/product/B003BK1IFM/ref=ppx_od_dt_b_asin_title_s01?ie=UTF8&amp;psc=1</vt:lpwstr>
      </vt:variant>
      <vt:variant>
        <vt:lpwstr/>
      </vt:variant>
      <vt:variant>
        <vt:i4>2031647</vt:i4>
      </vt:variant>
      <vt:variant>
        <vt:i4>1389</vt:i4>
      </vt:variant>
      <vt:variant>
        <vt:i4>0</vt:i4>
      </vt:variant>
      <vt:variant>
        <vt:i4>5</vt:i4>
      </vt:variant>
      <vt:variant>
        <vt:lpwstr>https://icons8.de/app</vt:lpwstr>
      </vt:variant>
      <vt:variant>
        <vt:lpwstr/>
      </vt:variant>
      <vt:variant>
        <vt:i4>7274622</vt:i4>
      </vt:variant>
      <vt:variant>
        <vt:i4>1386</vt:i4>
      </vt:variant>
      <vt:variant>
        <vt:i4>0</vt:i4>
      </vt:variant>
      <vt:variant>
        <vt:i4>5</vt:i4>
      </vt:variant>
      <vt:variant>
        <vt:lpwstr>https://icons8.de/</vt:lpwstr>
      </vt:variant>
      <vt:variant>
        <vt:lpwstr/>
      </vt:variant>
      <vt:variant>
        <vt:i4>5374069</vt:i4>
      </vt:variant>
      <vt:variant>
        <vt:i4>1383</vt:i4>
      </vt:variant>
      <vt:variant>
        <vt:i4>0</vt:i4>
      </vt:variant>
      <vt:variant>
        <vt:i4>5</vt:i4>
      </vt:variant>
      <vt:variant>
        <vt:lpwstr>http://iobroker-master.birkenweg.walk-steinweiler.de:8082/habpanel/index.html</vt:lpwstr>
      </vt:variant>
      <vt:variant>
        <vt:lpwstr>/</vt:lpwstr>
      </vt:variant>
      <vt:variant>
        <vt:i4>1376283</vt:i4>
      </vt:variant>
      <vt:variant>
        <vt:i4>1380</vt:i4>
      </vt:variant>
      <vt:variant>
        <vt:i4>0</vt:i4>
      </vt:variant>
      <vt:variant>
        <vt:i4>5</vt:i4>
      </vt:variant>
      <vt:variant>
        <vt:lpwstr>https://github.com/Scrounger/ioBroker.vis-materialdesign</vt:lpwstr>
      </vt:variant>
      <vt:variant>
        <vt:lpwstr/>
      </vt:variant>
      <vt:variant>
        <vt:i4>4784139</vt:i4>
      </vt:variant>
      <vt:variant>
        <vt:i4>1377</vt:i4>
      </vt:variant>
      <vt:variant>
        <vt:i4>0</vt:i4>
      </vt:variant>
      <vt:variant>
        <vt:i4>5</vt:i4>
      </vt:variant>
      <vt:variant>
        <vt:lpwstr>https://forum.iobroker.net/topic/30661/material-design-widgets-adapter-status</vt:lpwstr>
      </vt:variant>
      <vt:variant>
        <vt:lpwstr/>
      </vt:variant>
      <vt:variant>
        <vt:i4>262214</vt:i4>
      </vt:variant>
      <vt:variant>
        <vt:i4>1374</vt:i4>
      </vt:variant>
      <vt:variant>
        <vt:i4>0</vt:i4>
      </vt:variant>
      <vt:variant>
        <vt:i4>5</vt:i4>
      </vt:variant>
      <vt:variant>
        <vt:lpwstr>https://forum.iobroker.net/topic/30662/material-design-widgets-skript-status</vt:lpwstr>
      </vt:variant>
      <vt:variant>
        <vt:lpwstr/>
      </vt:variant>
      <vt:variant>
        <vt:i4>3211312</vt:i4>
      </vt:variant>
      <vt:variant>
        <vt:i4>1371</vt:i4>
      </vt:variant>
      <vt:variant>
        <vt:i4>0</vt:i4>
      </vt:variant>
      <vt:variant>
        <vt:i4>5</vt:i4>
      </vt:variant>
      <vt:variant>
        <vt:lpwstr>https://forum.iobroker.net/topic/31411/anzeige-status-docker-container</vt:lpwstr>
      </vt:variant>
      <vt:variant>
        <vt:lpwstr/>
      </vt:variant>
      <vt:variant>
        <vt:i4>2424883</vt:i4>
      </vt:variant>
      <vt:variant>
        <vt:i4>1368</vt:i4>
      </vt:variant>
      <vt:variant>
        <vt:i4>0</vt:i4>
      </vt:variant>
      <vt:variant>
        <vt:i4>5</vt:i4>
      </vt:variant>
      <vt:variant>
        <vt:lpwstr>https://forum.iobroker.net/topic/28021/html-table-f%C3%BCr-vis-oder-iqontrol-js-und-blockly</vt:lpwstr>
      </vt:variant>
      <vt:variant>
        <vt:lpwstr/>
      </vt:variant>
      <vt:variant>
        <vt:i4>4194382</vt:i4>
      </vt:variant>
      <vt:variant>
        <vt:i4>1365</vt:i4>
      </vt:variant>
      <vt:variant>
        <vt:i4>0</vt:i4>
      </vt:variant>
      <vt:variant>
        <vt:i4>5</vt:i4>
      </vt:variant>
      <vt:variant>
        <vt:lpwstr>https://forum.iobroker.net/topic/28789/script-f%C3%BCrtabelle-der-batterie-zust%C3%A4nde</vt:lpwstr>
      </vt:variant>
      <vt:variant>
        <vt:lpwstr/>
      </vt:variant>
      <vt:variant>
        <vt:i4>917516</vt:i4>
      </vt:variant>
      <vt:variant>
        <vt:i4>1362</vt:i4>
      </vt:variant>
      <vt:variant>
        <vt:i4>0</vt:i4>
      </vt:variant>
      <vt:variant>
        <vt:i4>5</vt:i4>
      </vt:variant>
      <vt:variant>
        <vt:lpwstr>https://forum.iobroker.net/topic/13971/vorlage-js-log-datei-aufbereiten-f%C3%BCr-vis</vt:lpwstr>
      </vt:variant>
      <vt:variant>
        <vt:lpwstr/>
      </vt:variant>
      <vt:variant>
        <vt:i4>393297</vt:i4>
      </vt:variant>
      <vt:variant>
        <vt:i4>1359</vt:i4>
      </vt:variant>
      <vt:variant>
        <vt:i4>0</vt:i4>
      </vt:variant>
      <vt:variant>
        <vt:i4>5</vt:i4>
      </vt:variant>
      <vt:variant>
        <vt:lpwstr>https://github.com/Mic-M/iobroker.logfile-script</vt:lpwstr>
      </vt:variant>
      <vt:variant>
        <vt:lpwstr/>
      </vt:variant>
      <vt:variant>
        <vt:i4>4849683</vt:i4>
      </vt:variant>
      <vt:variant>
        <vt:i4>1356</vt:i4>
      </vt:variant>
      <vt:variant>
        <vt:i4>0</vt:i4>
      </vt:variant>
      <vt:variant>
        <vt:i4>5</vt:i4>
      </vt:variant>
      <vt:variant>
        <vt:lpwstr>https://forum.iobroker.net/topic/23694/vorage-blockly-alexa-timer-sichtbar-machen-vis</vt:lpwstr>
      </vt:variant>
      <vt:variant>
        <vt:lpwstr/>
      </vt:variant>
      <vt:variant>
        <vt:i4>2556015</vt:i4>
      </vt:variant>
      <vt:variant>
        <vt:i4>1353</vt:i4>
      </vt:variant>
      <vt:variant>
        <vt:i4>0</vt:i4>
      </vt:variant>
      <vt:variant>
        <vt:i4>5</vt:i4>
      </vt:variant>
      <vt:variant>
        <vt:lpwstr>https://forum.iobroker.net/topic/17850/vorlage-vis-view-durch-pin-sch%C3%BCtzen</vt:lpwstr>
      </vt:variant>
      <vt:variant>
        <vt:lpwstr/>
      </vt:variant>
      <vt:variant>
        <vt:i4>1376340</vt:i4>
      </vt:variant>
      <vt:variant>
        <vt:i4>1350</vt:i4>
      </vt:variant>
      <vt:variant>
        <vt:i4>0</vt:i4>
      </vt:variant>
      <vt:variant>
        <vt:i4>5</vt:i4>
      </vt:variant>
      <vt:variant>
        <vt:lpwstr>https://github.com/Mic-M/iobroker.vis-view-pin-protection</vt:lpwstr>
      </vt:variant>
      <vt:variant>
        <vt:lpwstr/>
      </vt:variant>
      <vt:variant>
        <vt:i4>2031636</vt:i4>
      </vt:variant>
      <vt:variant>
        <vt:i4>1347</vt:i4>
      </vt:variant>
      <vt:variant>
        <vt:i4>0</vt:i4>
      </vt:variant>
      <vt:variant>
        <vt:i4>5</vt:i4>
      </vt:variant>
      <vt:variant>
        <vt:lpwstr>https://forum.iobroker.net/search?term=Material%20Design%20Widgets%3A&amp;in=titles&amp;matchWords=all&amp;by%5B%5D=Scrounger&amp;categories%5B%5D=7&amp;sortBy=topic.title&amp;sortDirection=desc&amp;showAs=topics</vt:lpwstr>
      </vt:variant>
      <vt:variant>
        <vt:lpwstr/>
      </vt:variant>
      <vt:variant>
        <vt:i4>1376283</vt:i4>
      </vt:variant>
      <vt:variant>
        <vt:i4>1344</vt:i4>
      </vt:variant>
      <vt:variant>
        <vt:i4>0</vt:i4>
      </vt:variant>
      <vt:variant>
        <vt:i4>5</vt:i4>
      </vt:variant>
      <vt:variant>
        <vt:lpwstr>https://github.com/Scrounger/ioBroker.vis-materialdesign</vt:lpwstr>
      </vt:variant>
      <vt:variant>
        <vt:lpwstr/>
      </vt:variant>
      <vt:variant>
        <vt:i4>2031706</vt:i4>
      </vt:variant>
      <vt:variant>
        <vt:i4>1341</vt:i4>
      </vt:variant>
      <vt:variant>
        <vt:i4>0</vt:i4>
      </vt:variant>
      <vt:variant>
        <vt:i4>5</vt:i4>
      </vt:variant>
      <vt:variant>
        <vt:lpwstr>http://iobroker.birkenweg.walk-steinweiler.de:8082/vis/index.html?main-2020</vt:lpwstr>
      </vt:variant>
      <vt:variant>
        <vt:lpwstr>0_page_Startseite</vt:lpwstr>
      </vt:variant>
      <vt:variant>
        <vt:i4>1114134</vt:i4>
      </vt:variant>
      <vt:variant>
        <vt:i4>1338</vt:i4>
      </vt:variant>
      <vt:variant>
        <vt:i4>0</vt:i4>
      </vt:variant>
      <vt:variant>
        <vt:i4>5</vt:i4>
      </vt:variant>
      <vt:variant>
        <vt:lpwstr>https://forum.iobroker.net/topic/32873/major-update-unifi-adapter-v0-5-0/246</vt:lpwstr>
      </vt:variant>
      <vt:variant>
        <vt:lpwstr/>
      </vt:variant>
      <vt:variant>
        <vt:i4>6881342</vt:i4>
      </vt:variant>
      <vt:variant>
        <vt:i4>1335</vt:i4>
      </vt:variant>
      <vt:variant>
        <vt:i4>0</vt:i4>
      </vt:variant>
      <vt:variant>
        <vt:i4>5</vt:i4>
      </vt:variant>
      <vt:variant>
        <vt:lpwstr>https://forum.iobroker.net/topic/23370/alexa-ansagen-%C3%BCber-ssml</vt:lpwstr>
      </vt:variant>
      <vt:variant>
        <vt:lpwstr/>
      </vt:variant>
      <vt:variant>
        <vt:i4>4063280</vt:i4>
      </vt:variant>
      <vt:variant>
        <vt:i4>1332</vt:i4>
      </vt:variant>
      <vt:variant>
        <vt:i4>0</vt:i4>
      </vt:variant>
      <vt:variant>
        <vt:i4>5</vt:i4>
      </vt:variant>
      <vt:variant>
        <vt:lpwstr>https://www.keba.com/de/emobility/products/c-series/c-serie</vt:lpwstr>
      </vt:variant>
      <vt:variant>
        <vt:lpwstr/>
      </vt:variant>
      <vt:variant>
        <vt:i4>5570573</vt:i4>
      </vt:variant>
      <vt:variant>
        <vt:i4>1329</vt:i4>
      </vt:variant>
      <vt:variant>
        <vt:i4>0</vt:i4>
      </vt:variant>
      <vt:variant>
        <vt:i4>5</vt:i4>
      </vt:variant>
      <vt:variant>
        <vt:lpwstr>https://github.com/iobroker-community-adapters/ioBroker.kecontact</vt:lpwstr>
      </vt:variant>
      <vt:variant>
        <vt:lpwstr/>
      </vt:variant>
      <vt:variant>
        <vt:i4>393284</vt:i4>
      </vt:variant>
      <vt:variant>
        <vt:i4>1326</vt:i4>
      </vt:variant>
      <vt:variant>
        <vt:i4>0</vt:i4>
      </vt:variant>
      <vt:variant>
        <vt:i4>5</vt:i4>
      </vt:variant>
      <vt:variant>
        <vt:lpwstr>https://alfen.com/de/alfen-ladestationen/eve-single-pro-line</vt:lpwstr>
      </vt:variant>
      <vt:variant>
        <vt:lpwstr/>
      </vt:variant>
      <vt:variant>
        <vt:i4>1638488</vt:i4>
      </vt:variant>
      <vt:variant>
        <vt:i4>1323</vt:i4>
      </vt:variant>
      <vt:variant>
        <vt:i4>0</vt:i4>
      </vt:variant>
      <vt:variant>
        <vt:i4>5</vt:i4>
      </vt:variant>
      <vt:variant>
        <vt:lpwstr>https://haus-automatisierung.com/software/iobroker/2020/10/21/alfen-wallbox-iobroker-modbus.html</vt:lpwstr>
      </vt:variant>
      <vt:variant>
        <vt:lpwstr/>
      </vt:variant>
      <vt:variant>
        <vt:i4>4587610</vt:i4>
      </vt:variant>
      <vt:variant>
        <vt:i4>1320</vt:i4>
      </vt:variant>
      <vt:variant>
        <vt:i4>0</vt:i4>
      </vt:variant>
      <vt:variant>
        <vt:i4>5</vt:i4>
      </vt:variant>
      <vt:variant>
        <vt:lpwstr>https://www.mercedes-benz.de/passengercars/mercedes-benz-cars/models/eqc/charging-and-range.html</vt:lpwstr>
      </vt:variant>
      <vt:variant>
        <vt:lpwstr/>
      </vt:variant>
      <vt:variant>
        <vt:i4>7143465</vt:i4>
      </vt:variant>
      <vt:variant>
        <vt:i4>1317</vt:i4>
      </vt:variant>
      <vt:variant>
        <vt:i4>0</vt:i4>
      </vt:variant>
      <vt:variant>
        <vt:i4>5</vt:i4>
      </vt:variant>
      <vt:variant>
        <vt:lpwstr>https://blog.mercedes-benz-passion.com/2020/08/eqc-erhaelt-11-kw-lader-mit-aenderungsjahr-20-2/</vt:lpwstr>
      </vt:variant>
      <vt:variant>
        <vt:lpwstr/>
      </vt:variant>
      <vt:variant>
        <vt:i4>3538992</vt:i4>
      </vt:variant>
      <vt:variant>
        <vt:i4>1314</vt:i4>
      </vt:variant>
      <vt:variant>
        <vt:i4>0</vt:i4>
      </vt:variant>
      <vt:variant>
        <vt:i4>5</vt:i4>
      </vt:variant>
      <vt:variant>
        <vt:lpwstr>https://www.youtube.com/watch?v=ahkhJlTjkoE</vt:lpwstr>
      </vt:variant>
      <vt:variant>
        <vt:lpwstr/>
      </vt:variant>
      <vt:variant>
        <vt:i4>7733360</vt:i4>
      </vt:variant>
      <vt:variant>
        <vt:i4>1311</vt:i4>
      </vt:variant>
      <vt:variant>
        <vt:i4>0</vt:i4>
      </vt:variant>
      <vt:variant>
        <vt:i4>5</vt:i4>
      </vt:variant>
      <vt:variant>
        <vt:lpwstr>https://go-e.co/wp-content/uploads/2020/04/Handbuch-DE-1.1-go-eCharger-HOME.pdf</vt:lpwstr>
      </vt:variant>
      <vt:variant>
        <vt:lpwstr/>
      </vt:variant>
      <vt:variant>
        <vt:i4>7733344</vt:i4>
      </vt:variant>
      <vt:variant>
        <vt:i4>1308</vt:i4>
      </vt:variant>
      <vt:variant>
        <vt:i4>0</vt:i4>
      </vt:variant>
      <vt:variant>
        <vt:i4>5</vt:i4>
      </vt:variant>
      <vt:variant>
        <vt:lpwstr>https://shop.go-e.co/charger-mobile</vt:lpwstr>
      </vt:variant>
      <vt:variant>
        <vt:lpwstr/>
      </vt:variant>
      <vt:variant>
        <vt:i4>7929948</vt:i4>
      </vt:variant>
      <vt:variant>
        <vt:i4>1305</vt:i4>
      </vt:variant>
      <vt:variant>
        <vt:i4>0</vt:i4>
      </vt:variant>
      <vt:variant>
        <vt:i4>5</vt:i4>
      </vt:variant>
      <vt:variant>
        <vt:lpwstr>https://github.com/goecharger/go-eCharger-API-v1/blob/master/api_de.pdf</vt:lpwstr>
      </vt:variant>
      <vt:variant>
        <vt:lpwstr/>
      </vt:variant>
      <vt:variant>
        <vt:i4>1572928</vt:i4>
      </vt:variant>
      <vt:variant>
        <vt:i4>1302</vt:i4>
      </vt:variant>
      <vt:variant>
        <vt:i4>0</vt:i4>
      </vt:variant>
      <vt:variant>
        <vt:i4>5</vt:i4>
      </vt:variant>
      <vt:variant>
        <vt:lpwstr>https://github.com/MK-2001/ioBroker.go-e</vt:lpwstr>
      </vt:variant>
      <vt:variant>
        <vt:lpwstr/>
      </vt:variant>
      <vt:variant>
        <vt:i4>5570573</vt:i4>
      </vt:variant>
      <vt:variant>
        <vt:i4>1299</vt:i4>
      </vt:variant>
      <vt:variant>
        <vt:i4>0</vt:i4>
      </vt:variant>
      <vt:variant>
        <vt:i4>5</vt:i4>
      </vt:variant>
      <vt:variant>
        <vt:lpwstr>https://github.com/iobroker-community-adapters/ioBroker.kecontact</vt:lpwstr>
      </vt:variant>
      <vt:variant>
        <vt:lpwstr/>
      </vt:variant>
      <vt:variant>
        <vt:i4>7340096</vt:i4>
      </vt:variant>
      <vt:variant>
        <vt:i4>1296</vt:i4>
      </vt:variant>
      <vt:variant>
        <vt:i4>0</vt:i4>
      </vt:variant>
      <vt:variant>
        <vt:i4>5</vt:i4>
      </vt:variant>
      <vt:variant>
        <vt:lpwstr>https://openwb.de/main/?page_id=161</vt:lpwstr>
      </vt:variant>
      <vt:variant>
        <vt:lpwstr/>
      </vt:variant>
      <vt:variant>
        <vt:i4>3670056</vt:i4>
      </vt:variant>
      <vt:variant>
        <vt:i4>1293</vt:i4>
      </vt:variant>
      <vt:variant>
        <vt:i4>0</vt:i4>
      </vt:variant>
      <vt:variant>
        <vt:i4>5</vt:i4>
      </vt:variant>
      <vt:variant>
        <vt:lpwstr>https://go-e.co/produkte/go-echarger-home/</vt:lpwstr>
      </vt:variant>
      <vt:variant>
        <vt:lpwstr/>
      </vt:variant>
      <vt:variant>
        <vt:i4>393284</vt:i4>
      </vt:variant>
      <vt:variant>
        <vt:i4>1290</vt:i4>
      </vt:variant>
      <vt:variant>
        <vt:i4>0</vt:i4>
      </vt:variant>
      <vt:variant>
        <vt:i4>5</vt:i4>
      </vt:variant>
      <vt:variant>
        <vt:lpwstr>https://alfen.com/de/alfen-ladestationen/eve-single-pro-line</vt:lpwstr>
      </vt:variant>
      <vt:variant>
        <vt:lpwstr/>
      </vt:variant>
      <vt:variant>
        <vt:i4>4063280</vt:i4>
      </vt:variant>
      <vt:variant>
        <vt:i4>1287</vt:i4>
      </vt:variant>
      <vt:variant>
        <vt:i4>0</vt:i4>
      </vt:variant>
      <vt:variant>
        <vt:i4>5</vt:i4>
      </vt:variant>
      <vt:variant>
        <vt:lpwstr>https://www.keba.com/de/emobility/products/c-series/c-serie</vt:lpwstr>
      </vt:variant>
      <vt:variant>
        <vt:lpwstr/>
      </vt:variant>
      <vt:variant>
        <vt:i4>3276916</vt:i4>
      </vt:variant>
      <vt:variant>
        <vt:i4>1284</vt:i4>
      </vt:variant>
      <vt:variant>
        <vt:i4>0</vt:i4>
      </vt:variant>
      <vt:variant>
        <vt:i4>5</vt:i4>
      </vt:variant>
      <vt:variant>
        <vt:lpwstr>https://forum.iobroker.net/topic/38327/sammlung-informationen-wallbox-iobroker-integration</vt:lpwstr>
      </vt:variant>
      <vt:variant>
        <vt:lpwstr/>
      </vt:variant>
      <vt:variant>
        <vt:i4>4456521</vt:i4>
      </vt:variant>
      <vt:variant>
        <vt:i4>1281</vt:i4>
      </vt:variant>
      <vt:variant>
        <vt:i4>0</vt:i4>
      </vt:variant>
      <vt:variant>
        <vt:i4>5</vt:i4>
      </vt:variant>
      <vt:variant>
        <vt:lpwstr>https://www.kfw.de/inlandsfoerderung/Privatpersonen/Bestehende-Immobilie/F%C3%B6rderprodukte/Liste-der-f%C3%B6rderf%C3%A4higen-Ladestationen/</vt:lpwstr>
      </vt:variant>
      <vt:variant>
        <vt:lpwstr/>
      </vt:variant>
      <vt:variant>
        <vt:i4>1048632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_Toc56742481</vt:lpwstr>
      </vt:variant>
      <vt:variant>
        <vt:i4>1114168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_Toc56742480</vt:lpwstr>
      </vt:variant>
      <vt:variant>
        <vt:i4>1572919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_Toc56742479</vt:lpwstr>
      </vt:variant>
      <vt:variant>
        <vt:i4>1638455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_Toc56742478</vt:lpwstr>
      </vt:variant>
      <vt:variant>
        <vt:i4>1441847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_Toc56742477</vt:lpwstr>
      </vt:variant>
      <vt:variant>
        <vt:i4>1507383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_Toc56742476</vt:lpwstr>
      </vt:variant>
      <vt:variant>
        <vt:i4>1310775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_Toc56742475</vt:lpwstr>
      </vt:variant>
      <vt:variant>
        <vt:i4>1376311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_Toc56742474</vt:lpwstr>
      </vt:variant>
      <vt:variant>
        <vt:i4>1179703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_Toc56742473</vt:lpwstr>
      </vt:variant>
      <vt:variant>
        <vt:i4>1245239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_Toc56742472</vt:lpwstr>
      </vt:variant>
      <vt:variant>
        <vt:i4>1048631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_Toc56742471</vt:lpwstr>
      </vt:variant>
      <vt:variant>
        <vt:i4>1114167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_Toc56742470</vt:lpwstr>
      </vt:variant>
      <vt:variant>
        <vt:i4>655382</vt:i4>
      </vt:variant>
      <vt:variant>
        <vt:i4>1203</vt:i4>
      </vt:variant>
      <vt:variant>
        <vt:i4>0</vt:i4>
      </vt:variant>
      <vt:variant>
        <vt:i4>5</vt:i4>
      </vt:variant>
      <vt:variant>
        <vt:lpwstr>http://iobroker-dev-slave.birkenweg.walk-steinweiler.de:8081/</vt:lpwstr>
      </vt:variant>
      <vt:variant>
        <vt:lpwstr/>
      </vt:variant>
      <vt:variant>
        <vt:i4>524389</vt:i4>
      </vt:variant>
      <vt:variant>
        <vt:i4>1200</vt:i4>
      </vt:variant>
      <vt:variant>
        <vt:i4>0</vt:i4>
      </vt:variant>
      <vt:variant>
        <vt:i4>5</vt:i4>
      </vt:variant>
      <vt:variant>
        <vt:lpwstr>https://hub.docker.com/_/redis</vt:lpwstr>
      </vt:variant>
      <vt:variant>
        <vt:lpwstr/>
      </vt:variant>
      <vt:variant>
        <vt:i4>851975</vt:i4>
      </vt:variant>
      <vt:variant>
        <vt:i4>1197</vt:i4>
      </vt:variant>
      <vt:variant>
        <vt:i4>0</vt:i4>
      </vt:variant>
      <vt:variant>
        <vt:i4>5</vt:i4>
      </vt:variant>
      <vt:variant>
        <vt:lpwstr>https://hub.docker.com/r/buanet/iobroker</vt:lpwstr>
      </vt:variant>
      <vt:variant>
        <vt:lpwstr/>
      </vt:variant>
      <vt:variant>
        <vt:i4>7995511</vt:i4>
      </vt:variant>
      <vt:variant>
        <vt:i4>1194</vt:i4>
      </vt:variant>
      <vt:variant>
        <vt:i4>0</vt:i4>
      </vt:variant>
      <vt:variant>
        <vt:i4>5</vt:i4>
      </vt:variant>
      <vt:variant>
        <vt:lpwstr>https://docs.linuxserver.io/images/docker-cops</vt:lpwstr>
      </vt:variant>
      <vt:variant>
        <vt:lpwstr/>
      </vt:variant>
      <vt:variant>
        <vt:i4>7995511</vt:i4>
      </vt:variant>
      <vt:variant>
        <vt:i4>1191</vt:i4>
      </vt:variant>
      <vt:variant>
        <vt:i4>0</vt:i4>
      </vt:variant>
      <vt:variant>
        <vt:i4>5</vt:i4>
      </vt:variant>
      <vt:variant>
        <vt:lpwstr>https://docs.linuxserver.io/images/docker-cops</vt:lpwstr>
      </vt:variant>
      <vt:variant>
        <vt:lpwstr/>
      </vt:variant>
      <vt:variant>
        <vt:i4>2752558</vt:i4>
      </vt:variant>
      <vt:variant>
        <vt:i4>1188</vt:i4>
      </vt:variant>
      <vt:variant>
        <vt:i4>0</vt:i4>
      </vt:variant>
      <vt:variant>
        <vt:i4>5</vt:i4>
      </vt:variant>
      <vt:variant>
        <vt:lpwstr>https://hub.docker.com/r/bitwardenrs/server</vt:lpwstr>
      </vt:variant>
      <vt:variant>
        <vt:lpwstr/>
      </vt:variant>
      <vt:variant>
        <vt:i4>7536764</vt:i4>
      </vt:variant>
      <vt:variant>
        <vt:i4>1185</vt:i4>
      </vt:variant>
      <vt:variant>
        <vt:i4>0</vt:i4>
      </vt:variant>
      <vt:variant>
        <vt:i4>5</vt:i4>
      </vt:variant>
      <vt:variant>
        <vt:lpwstr>http://odin.birkenweg.walk-steinweiler.de:8090/</vt:lpwstr>
      </vt:variant>
      <vt:variant>
        <vt:lpwstr/>
      </vt:variant>
      <vt:variant>
        <vt:i4>5505044</vt:i4>
      </vt:variant>
      <vt:variant>
        <vt:i4>1182</vt:i4>
      </vt:variant>
      <vt:variant>
        <vt:i4>0</vt:i4>
      </vt:variant>
      <vt:variant>
        <vt:i4>5</vt:i4>
      </vt:variant>
      <vt:variant>
        <vt:lpwstr>https://www.phoscon.de/de/conbee2</vt:lpwstr>
      </vt:variant>
      <vt:variant>
        <vt:lpwstr/>
      </vt:variant>
      <vt:variant>
        <vt:i4>8323133</vt:i4>
      </vt:variant>
      <vt:variant>
        <vt:i4>1179</vt:i4>
      </vt:variant>
      <vt:variant>
        <vt:i4>0</vt:i4>
      </vt:variant>
      <vt:variant>
        <vt:i4>5</vt:i4>
      </vt:variant>
      <vt:variant>
        <vt:lpwstr>https://phoscon.de/de/app/doc</vt:lpwstr>
      </vt:variant>
      <vt:variant>
        <vt:lpwstr>sys-overview-de</vt:lpwstr>
      </vt:variant>
      <vt:variant>
        <vt:i4>2228287</vt:i4>
      </vt:variant>
      <vt:variant>
        <vt:i4>1176</vt:i4>
      </vt:variant>
      <vt:variant>
        <vt:i4>0</vt:i4>
      </vt:variant>
      <vt:variant>
        <vt:i4>5</vt:i4>
      </vt:variant>
      <vt:variant>
        <vt:lpwstr>https://phoscon.de/de/conbee2/install</vt:lpwstr>
      </vt:variant>
      <vt:variant>
        <vt:lpwstr>docker</vt:lpwstr>
      </vt:variant>
      <vt:variant>
        <vt:i4>3997750</vt:i4>
      </vt:variant>
      <vt:variant>
        <vt:i4>1173</vt:i4>
      </vt:variant>
      <vt:variant>
        <vt:i4>0</vt:i4>
      </vt:variant>
      <vt:variant>
        <vt:i4>5</vt:i4>
      </vt:variant>
      <vt:variant>
        <vt:lpwstr>https://hub.docker.com/r/marthoc/deconz</vt:lpwstr>
      </vt:variant>
      <vt:variant>
        <vt:lpwstr/>
      </vt:variant>
      <vt:variant>
        <vt:i4>1966109</vt:i4>
      </vt:variant>
      <vt:variant>
        <vt:i4>1170</vt:i4>
      </vt:variant>
      <vt:variant>
        <vt:i4>0</vt:i4>
      </vt:variant>
      <vt:variant>
        <vt:i4>5</vt:i4>
      </vt:variant>
      <vt:variant>
        <vt:lpwstr>http://iobroker-phpmyadmin.birkenweg.walk-steinweiler.de/</vt:lpwstr>
      </vt:variant>
      <vt:variant>
        <vt:lpwstr/>
      </vt:variant>
      <vt:variant>
        <vt:i4>7274548</vt:i4>
      </vt:variant>
      <vt:variant>
        <vt:i4>1167</vt:i4>
      </vt:variant>
      <vt:variant>
        <vt:i4>0</vt:i4>
      </vt:variant>
      <vt:variant>
        <vt:i4>5</vt:i4>
      </vt:variant>
      <vt:variant>
        <vt:lpwstr>https://hub.docker.com/r/phpmyadmin/phpmyadmin/tags</vt:lpwstr>
      </vt:variant>
      <vt:variant>
        <vt:lpwstr/>
      </vt:variant>
      <vt:variant>
        <vt:i4>2818085</vt:i4>
      </vt:variant>
      <vt:variant>
        <vt:i4>1161</vt:i4>
      </vt:variant>
      <vt:variant>
        <vt:i4>0</vt:i4>
      </vt:variant>
      <vt:variant>
        <vt:i4>5</vt:i4>
      </vt:variant>
      <vt:variant>
        <vt:lpwstr>https://github.com/pyouroboros/ouroboros/wiki/Usage</vt:lpwstr>
      </vt:variant>
      <vt:variant>
        <vt:lpwstr/>
      </vt:variant>
      <vt:variant>
        <vt:i4>786462</vt:i4>
      </vt:variant>
      <vt:variant>
        <vt:i4>1158</vt:i4>
      </vt:variant>
      <vt:variant>
        <vt:i4>0</vt:i4>
      </vt:variant>
      <vt:variant>
        <vt:i4>5</vt:i4>
      </vt:variant>
      <vt:variant>
        <vt:lpwstr>https://github.com/pyouroboros/ouroboros</vt:lpwstr>
      </vt:variant>
      <vt:variant>
        <vt:lpwstr/>
      </vt:variant>
      <vt:variant>
        <vt:i4>1900563</vt:i4>
      </vt:variant>
      <vt:variant>
        <vt:i4>1155</vt:i4>
      </vt:variant>
      <vt:variant>
        <vt:i4>0</vt:i4>
      </vt:variant>
      <vt:variant>
        <vt:i4>5</vt:i4>
      </vt:variant>
      <vt:variant>
        <vt:lpwstr>http://192.168.1.51:8123/</vt:lpwstr>
      </vt:variant>
      <vt:variant>
        <vt:lpwstr/>
      </vt:variant>
      <vt:variant>
        <vt:i4>4653126</vt:i4>
      </vt:variant>
      <vt:variant>
        <vt:i4>1152</vt:i4>
      </vt:variant>
      <vt:variant>
        <vt:i4>0</vt:i4>
      </vt:variant>
      <vt:variant>
        <vt:i4>5</vt:i4>
      </vt:variant>
      <vt:variant>
        <vt:lpwstr>https://bitwarden.birkenweg.walk-steinweiler.de:5001/</vt:lpwstr>
      </vt:variant>
      <vt:variant>
        <vt:lpwstr/>
      </vt:variant>
      <vt:variant>
        <vt:i4>3604549</vt:i4>
      </vt:variant>
      <vt:variant>
        <vt:i4>1149</vt:i4>
      </vt:variant>
      <vt:variant>
        <vt:i4>0</vt:i4>
      </vt:variant>
      <vt:variant>
        <vt:i4>5</vt:i4>
      </vt:variant>
      <vt:variant>
        <vt:lpwstr>https://github.com/dani-garcia/bitwarden_rs</vt:lpwstr>
      </vt:variant>
      <vt:variant>
        <vt:lpwstr/>
      </vt:variant>
      <vt:variant>
        <vt:i4>4915224</vt:i4>
      </vt:variant>
      <vt:variant>
        <vt:i4>1146</vt:i4>
      </vt:variant>
      <vt:variant>
        <vt:i4>0</vt:i4>
      </vt:variant>
      <vt:variant>
        <vt:i4>5</vt:i4>
      </vt:variant>
      <vt:variant>
        <vt:lpwstr>https://heimdall.birkenweg.walk-steinweiler.de:8105/login</vt:lpwstr>
      </vt:variant>
      <vt:variant>
        <vt:lpwstr/>
      </vt:variant>
      <vt:variant>
        <vt:i4>1835091</vt:i4>
      </vt:variant>
      <vt:variant>
        <vt:i4>1143</vt:i4>
      </vt:variant>
      <vt:variant>
        <vt:i4>0</vt:i4>
      </vt:variant>
      <vt:variant>
        <vt:i4>5</vt:i4>
      </vt:variant>
      <vt:variant>
        <vt:lpwstr>http://heimdall.birkenweg.walk-steinweiler.de:8104/login</vt:lpwstr>
      </vt:variant>
      <vt:variant>
        <vt:lpwstr/>
      </vt:variant>
      <vt:variant>
        <vt:i4>8323128</vt:i4>
      </vt:variant>
      <vt:variant>
        <vt:i4>1140</vt:i4>
      </vt:variant>
      <vt:variant>
        <vt:i4>0</vt:i4>
      </vt:variant>
      <vt:variant>
        <vt:i4>5</vt:i4>
      </vt:variant>
      <vt:variant>
        <vt:lpwstr>http://192.168.1.51:8104/login</vt:lpwstr>
      </vt:variant>
      <vt:variant>
        <vt:lpwstr/>
      </vt:variant>
      <vt:variant>
        <vt:i4>3276835</vt:i4>
      </vt:variant>
      <vt:variant>
        <vt:i4>1137</vt:i4>
      </vt:variant>
      <vt:variant>
        <vt:i4>0</vt:i4>
      </vt:variant>
      <vt:variant>
        <vt:i4>5</vt:i4>
      </vt:variant>
      <vt:variant>
        <vt:lpwstr>https://labs.play-with-docker.com/</vt:lpwstr>
      </vt:variant>
      <vt:variant>
        <vt:lpwstr/>
      </vt:variant>
      <vt:variant>
        <vt:i4>2359409</vt:i4>
      </vt:variant>
      <vt:variant>
        <vt:i4>1134</vt:i4>
      </vt:variant>
      <vt:variant>
        <vt:i4>0</vt:i4>
      </vt:variant>
      <vt:variant>
        <vt:i4>5</vt:i4>
      </vt:variant>
      <vt:variant>
        <vt:lpwstr>https://hub.docker.com/r/red5d/docker-autocompose/</vt:lpwstr>
      </vt:variant>
      <vt:variant>
        <vt:lpwstr/>
      </vt:variant>
      <vt:variant>
        <vt:i4>6357105</vt:i4>
      </vt:variant>
      <vt:variant>
        <vt:i4>1131</vt:i4>
      </vt:variant>
      <vt:variant>
        <vt:i4>0</vt:i4>
      </vt:variant>
      <vt:variant>
        <vt:i4>5</vt:i4>
      </vt:variant>
      <vt:variant>
        <vt:lpwstr>https://hub.docker.com/r/assaflavie/runlike</vt:lpwstr>
      </vt:variant>
      <vt:variant>
        <vt:lpwstr/>
      </vt:variant>
      <vt:variant>
        <vt:i4>1835067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_Toc40599133</vt:lpwstr>
      </vt:variant>
      <vt:variant>
        <vt:i4>1900603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_Toc40599132</vt:lpwstr>
      </vt:variant>
      <vt:variant>
        <vt:i4>1966139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_Toc40599131</vt:lpwstr>
      </vt:variant>
      <vt:variant>
        <vt:i4>2031675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_Toc40599130</vt:lpwstr>
      </vt:variant>
      <vt:variant>
        <vt:i4>1441850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_Toc40599129</vt:lpwstr>
      </vt:variant>
      <vt:variant>
        <vt:i4>5570572</vt:i4>
      </vt:variant>
      <vt:variant>
        <vt:i4>1095</vt:i4>
      </vt:variant>
      <vt:variant>
        <vt:i4>0</vt:i4>
      </vt:variant>
      <vt:variant>
        <vt:i4>5</vt:i4>
      </vt:variant>
      <vt:variant>
        <vt:lpwstr>https://blog.unixa.de/proxmox-backup-server/</vt:lpwstr>
      </vt:variant>
      <vt:variant>
        <vt:lpwstr/>
      </vt:variant>
      <vt:variant>
        <vt:i4>6815863</vt:i4>
      </vt:variant>
      <vt:variant>
        <vt:i4>1092</vt:i4>
      </vt:variant>
      <vt:variant>
        <vt:i4>0</vt:i4>
      </vt:variant>
      <vt:variant>
        <vt:i4>5</vt:i4>
      </vt:variant>
      <vt:variant>
        <vt:lpwstr>https://docs.fedoraproject.org/en-US/quick-docs/creating-windows-virtual-machines-using-virtio-drivers/</vt:lpwstr>
      </vt:variant>
      <vt:variant>
        <vt:lpwstr/>
      </vt:variant>
      <vt:variant>
        <vt:i4>1310802</vt:i4>
      </vt:variant>
      <vt:variant>
        <vt:i4>1089</vt:i4>
      </vt:variant>
      <vt:variant>
        <vt:i4>0</vt:i4>
      </vt:variant>
      <vt:variant>
        <vt:i4>5</vt:i4>
      </vt:variant>
      <vt:variant>
        <vt:lpwstr>https://pve.proxmox.com/wiki/Windows_10_guest_best_practices</vt:lpwstr>
      </vt:variant>
      <vt:variant>
        <vt:lpwstr/>
      </vt:variant>
      <vt:variant>
        <vt:i4>7667809</vt:i4>
      </vt:variant>
      <vt:variant>
        <vt:i4>1086</vt:i4>
      </vt:variant>
      <vt:variant>
        <vt:i4>0</vt:i4>
      </vt:variant>
      <vt:variant>
        <vt:i4>5</vt:i4>
      </vt:variant>
      <vt:variant>
        <vt:lpwstr>https://www.youtube.com/watch?v=i7innQPE0gY</vt:lpwstr>
      </vt:variant>
      <vt:variant>
        <vt:lpwstr/>
      </vt:variant>
      <vt:variant>
        <vt:i4>5374005</vt:i4>
      </vt:variant>
      <vt:variant>
        <vt:i4>1083</vt:i4>
      </vt:variant>
      <vt:variant>
        <vt:i4>0</vt:i4>
      </vt:variant>
      <vt:variant>
        <vt:i4>5</vt:i4>
      </vt:variant>
      <vt:variant>
        <vt:lpwstr>https://www.reddit.com/r/Bitwarden/comments/dg78bi/building_selfhosted_bitwarden_via_bitwarden_rs/</vt:lpwstr>
      </vt:variant>
      <vt:variant>
        <vt:lpwstr/>
      </vt:variant>
      <vt:variant>
        <vt:i4>2883673</vt:i4>
      </vt:variant>
      <vt:variant>
        <vt:i4>1080</vt:i4>
      </vt:variant>
      <vt:variant>
        <vt:i4>0</vt:i4>
      </vt:variant>
      <vt:variant>
        <vt:i4>5</vt:i4>
      </vt:variant>
      <vt:variant>
        <vt:lpwstr>https://github.com/greizgh/bitwarden_rs-debian</vt:lpwstr>
      </vt:variant>
      <vt:variant>
        <vt:lpwstr/>
      </vt:variant>
      <vt:variant>
        <vt:i4>5636213</vt:i4>
      </vt:variant>
      <vt:variant>
        <vt:i4>1077</vt:i4>
      </vt:variant>
      <vt:variant>
        <vt:i4>0</vt:i4>
      </vt:variant>
      <vt:variant>
        <vt:i4>5</vt:i4>
      </vt:variant>
      <vt:variant>
        <vt:lpwstr>https://www.reddit.com/r/selfhosted/comments/gul72r/running_bitwarden_rs_as_an_lxc/</vt:lpwstr>
      </vt:variant>
      <vt:variant>
        <vt:lpwstr/>
      </vt:variant>
      <vt:variant>
        <vt:i4>4194326</vt:i4>
      </vt:variant>
      <vt:variant>
        <vt:i4>1074</vt:i4>
      </vt:variant>
      <vt:variant>
        <vt:i4>0</vt:i4>
      </vt:variant>
      <vt:variant>
        <vt:i4>5</vt:i4>
      </vt:variant>
      <vt:variant>
        <vt:lpwstr>https://heimdall.birkenweg.walk-steinweiler.de:5001/</vt:lpwstr>
      </vt:variant>
      <vt:variant>
        <vt:lpwstr/>
      </vt:variant>
      <vt:variant>
        <vt:i4>7209078</vt:i4>
      </vt:variant>
      <vt:variant>
        <vt:i4>1071</vt:i4>
      </vt:variant>
      <vt:variant>
        <vt:i4>0</vt:i4>
      </vt:variant>
      <vt:variant>
        <vt:i4>5</vt:i4>
      </vt:variant>
      <vt:variant>
        <vt:lpwstr>https://github.com/linuxserver/Heimdall</vt:lpwstr>
      </vt:variant>
      <vt:variant>
        <vt:lpwstr/>
      </vt:variant>
      <vt:variant>
        <vt:i4>7929866</vt:i4>
      </vt:variant>
      <vt:variant>
        <vt:i4>1068</vt:i4>
      </vt:variant>
      <vt:variant>
        <vt:i4>0</vt:i4>
      </vt:variant>
      <vt:variant>
        <vt:i4>5</vt:i4>
      </vt:variant>
      <vt:variant>
        <vt:lpwstr>https://www.reddit.com/r/selfhosted/comments/g0fgbr/run_heimdall_in_an_lxc_instead_of_docker/</vt:lpwstr>
      </vt:variant>
      <vt:variant>
        <vt:lpwstr/>
      </vt:variant>
      <vt:variant>
        <vt:i4>6029340</vt:i4>
      </vt:variant>
      <vt:variant>
        <vt:i4>1065</vt:i4>
      </vt:variant>
      <vt:variant>
        <vt:i4>0</vt:i4>
      </vt:variant>
      <vt:variant>
        <vt:i4>5</vt:i4>
      </vt:variant>
      <vt:variant>
        <vt:lpwstr>https://5balloons.info/how-to-install-php-v-7-3-on-ubuntu-20-04/</vt:lpwstr>
      </vt:variant>
      <vt:variant>
        <vt:lpwstr/>
      </vt:variant>
      <vt:variant>
        <vt:i4>4390975</vt:i4>
      </vt:variant>
      <vt:variant>
        <vt:i4>1062</vt:i4>
      </vt:variant>
      <vt:variant>
        <vt:i4>0</vt:i4>
      </vt:variant>
      <vt:variant>
        <vt:i4>5</vt:i4>
      </vt:variant>
      <vt:variant>
        <vt:lpwstr>https://wiki.ubuntuusers.de/Samba_Server/smb.conf/</vt:lpwstr>
      </vt:variant>
      <vt:variant>
        <vt:lpwstr/>
      </vt:variant>
      <vt:variant>
        <vt:i4>7340122</vt:i4>
      </vt:variant>
      <vt:variant>
        <vt:i4>1059</vt:i4>
      </vt:variant>
      <vt:variant>
        <vt:i4>0</vt:i4>
      </vt:variant>
      <vt:variant>
        <vt:i4>5</vt:i4>
      </vt:variant>
      <vt:variant>
        <vt:lpwstr>https://wiki.ubuntuusers.de/Samba_Server/</vt:lpwstr>
      </vt:variant>
      <vt:variant>
        <vt:lpwstr/>
      </vt:variant>
      <vt:variant>
        <vt:i4>3080306</vt:i4>
      </vt:variant>
      <vt:variant>
        <vt:i4>1056</vt:i4>
      </vt:variant>
      <vt:variant>
        <vt:i4>0</vt:i4>
      </vt:variant>
      <vt:variant>
        <vt:i4>5</vt:i4>
      </vt:variant>
      <vt:variant>
        <vt:lpwstr>https://docs.docker.com/engine/install/ubuntu/</vt:lpwstr>
      </vt:variant>
      <vt:variant>
        <vt:lpwstr/>
      </vt:variant>
      <vt:variant>
        <vt:i4>458764</vt:i4>
      </vt:variant>
      <vt:variant>
        <vt:i4>1044</vt:i4>
      </vt:variant>
      <vt:variant>
        <vt:i4>0</vt:i4>
      </vt:variant>
      <vt:variant>
        <vt:i4>5</vt:i4>
      </vt:variant>
      <vt:variant>
        <vt:lpwstr>https://github.com/darkiop/dotfiles/blob/master/bin/iobroker/iobroker-backup-sync-iobroker-master.sh</vt:lpwstr>
      </vt:variant>
      <vt:variant>
        <vt:lpwstr/>
      </vt:variant>
      <vt:variant>
        <vt:i4>2949156</vt:i4>
      </vt:variant>
      <vt:variant>
        <vt:i4>1041</vt:i4>
      </vt:variant>
      <vt:variant>
        <vt:i4>0</vt:i4>
      </vt:variant>
      <vt:variant>
        <vt:i4>5</vt:i4>
      </vt:variant>
      <vt:variant>
        <vt:lpwstr>\\pve-ct-iobroker\iobroker\backups</vt:lpwstr>
      </vt:variant>
      <vt:variant>
        <vt:lpwstr/>
      </vt:variant>
      <vt:variant>
        <vt:i4>720978</vt:i4>
      </vt:variant>
      <vt:variant>
        <vt:i4>1038</vt:i4>
      </vt:variant>
      <vt:variant>
        <vt:i4>0</vt:i4>
      </vt:variant>
      <vt:variant>
        <vt:i4>5</vt:i4>
      </vt:variant>
      <vt:variant>
        <vt:lpwstr>https://github.com/simatec/ioBroker.backitup/blob/master/docs/de/backitup.md</vt:lpwstr>
      </vt:variant>
      <vt:variant>
        <vt:lpwstr/>
      </vt:variant>
      <vt:variant>
        <vt:i4>5505043</vt:i4>
      </vt:variant>
      <vt:variant>
        <vt:i4>1035</vt:i4>
      </vt:variant>
      <vt:variant>
        <vt:i4>0</vt:i4>
      </vt:variant>
      <vt:variant>
        <vt:i4>5</vt:i4>
      </vt:variant>
      <vt:variant>
        <vt:lpwstr>https://github.com/simatec/ioBroker.backitup</vt:lpwstr>
      </vt:variant>
      <vt:variant>
        <vt:lpwstr/>
      </vt:variant>
      <vt:variant>
        <vt:i4>4259870</vt:i4>
      </vt:variant>
      <vt:variant>
        <vt:i4>1032</vt:i4>
      </vt:variant>
      <vt:variant>
        <vt:i4>0</vt:i4>
      </vt:variant>
      <vt:variant>
        <vt:i4>5</vt:i4>
      </vt:variant>
      <vt:variant>
        <vt:lpwstr>https://iobroker.birkenweg.walk-steinweiler.de:5001/</vt:lpwstr>
      </vt:variant>
      <vt:variant>
        <vt:lpwstr/>
      </vt:variant>
      <vt:variant>
        <vt:i4>1704019</vt:i4>
      </vt:variant>
      <vt:variant>
        <vt:i4>1029</vt:i4>
      </vt:variant>
      <vt:variant>
        <vt:i4>0</vt:i4>
      </vt:variant>
      <vt:variant>
        <vt:i4>5</vt:i4>
      </vt:variant>
      <vt:variant>
        <vt:lpwstr>http://download.iobroker.net/list.html</vt:lpwstr>
      </vt:variant>
      <vt:variant>
        <vt:lpwstr>sortCol=versions&amp;sortDir=0&amp;filter=</vt:lpwstr>
      </vt:variant>
      <vt:variant>
        <vt:i4>3539065</vt:i4>
      </vt:variant>
      <vt:variant>
        <vt:i4>1026</vt:i4>
      </vt:variant>
      <vt:variant>
        <vt:i4>0</vt:i4>
      </vt:variant>
      <vt:variant>
        <vt:i4>5</vt:i4>
      </vt:variant>
      <vt:variant>
        <vt:lpwstr>http://iobroker-master.birkenweg.walk-steinweiler.de:8087/getPlainValue/system.host.iobroker-hwr.alive</vt:lpwstr>
      </vt:variant>
      <vt:variant>
        <vt:lpwstr/>
      </vt:variant>
      <vt:variant>
        <vt:i4>4325468</vt:i4>
      </vt:variant>
      <vt:variant>
        <vt:i4>1023</vt:i4>
      </vt:variant>
      <vt:variant>
        <vt:i4>0</vt:i4>
      </vt:variant>
      <vt:variant>
        <vt:i4>5</vt:i4>
      </vt:variant>
      <vt:variant>
        <vt:lpwstr>http://iobroker-master.birkenweg.walk-steinweiler.de:8087/get/system.adapter.simple-api.0.uptime?prettyPrint</vt:lpwstr>
      </vt:variant>
      <vt:variant>
        <vt:lpwstr/>
      </vt:variant>
      <vt:variant>
        <vt:i4>5374069</vt:i4>
      </vt:variant>
      <vt:variant>
        <vt:i4>1020</vt:i4>
      </vt:variant>
      <vt:variant>
        <vt:i4>0</vt:i4>
      </vt:variant>
      <vt:variant>
        <vt:i4>5</vt:i4>
      </vt:variant>
      <vt:variant>
        <vt:lpwstr>http://iobroker-master.birkenweg.walk-steinweiler.de:8082/habpanel/index.html</vt:lpwstr>
      </vt:variant>
      <vt:variant>
        <vt:lpwstr>/</vt:lpwstr>
      </vt:variant>
      <vt:variant>
        <vt:i4>8257640</vt:i4>
      </vt:variant>
      <vt:variant>
        <vt:i4>1017</vt:i4>
      </vt:variant>
      <vt:variant>
        <vt:i4>0</vt:i4>
      </vt:variant>
      <vt:variant>
        <vt:i4>5</vt:i4>
      </vt:variant>
      <vt:variant>
        <vt:lpwstr>http://iobroker-master.birkenweg.walk-steinweiler.de:8082/vis/edit.html?main-2020</vt:lpwstr>
      </vt:variant>
      <vt:variant>
        <vt:lpwstr>0_page_Startseite</vt:lpwstr>
      </vt:variant>
      <vt:variant>
        <vt:i4>5177355</vt:i4>
      </vt:variant>
      <vt:variant>
        <vt:i4>1014</vt:i4>
      </vt:variant>
      <vt:variant>
        <vt:i4>0</vt:i4>
      </vt:variant>
      <vt:variant>
        <vt:i4>5</vt:i4>
      </vt:variant>
      <vt:variant>
        <vt:lpwstr>http://iobroker-master.birkenweg.walk-steinweiler.de:8082/vis/index.html?main-2020</vt:lpwstr>
      </vt:variant>
      <vt:variant>
        <vt:lpwstr>0_page_Startseite</vt:lpwstr>
      </vt:variant>
      <vt:variant>
        <vt:i4>983054</vt:i4>
      </vt:variant>
      <vt:variant>
        <vt:i4>1011</vt:i4>
      </vt:variant>
      <vt:variant>
        <vt:i4>0</vt:i4>
      </vt:variant>
      <vt:variant>
        <vt:i4>5</vt:i4>
      </vt:variant>
      <vt:variant>
        <vt:lpwstr>http://10.4.1.2:8081/</vt:lpwstr>
      </vt:variant>
      <vt:variant>
        <vt:lpwstr/>
      </vt:variant>
      <vt:variant>
        <vt:i4>3211305</vt:i4>
      </vt:variant>
      <vt:variant>
        <vt:i4>1008</vt:i4>
      </vt:variant>
      <vt:variant>
        <vt:i4>0</vt:i4>
      </vt:variant>
      <vt:variant>
        <vt:i4>5</vt:i4>
      </vt:variant>
      <vt:variant>
        <vt:lpwstr>http://iobroker-master.birkenweg.walk-steinweiler.de:8081/</vt:lpwstr>
      </vt:variant>
      <vt:variant>
        <vt:lpwstr/>
      </vt:variant>
      <vt:variant>
        <vt:i4>4259870</vt:i4>
      </vt:variant>
      <vt:variant>
        <vt:i4>1005</vt:i4>
      </vt:variant>
      <vt:variant>
        <vt:i4>0</vt:i4>
      </vt:variant>
      <vt:variant>
        <vt:i4>5</vt:i4>
      </vt:variant>
      <vt:variant>
        <vt:lpwstr>https://iobroker.birkenweg.walk-steinweiler.de:5001/</vt:lpwstr>
      </vt:variant>
      <vt:variant>
        <vt:lpwstr/>
      </vt:variant>
      <vt:variant>
        <vt:i4>4390975</vt:i4>
      </vt:variant>
      <vt:variant>
        <vt:i4>1002</vt:i4>
      </vt:variant>
      <vt:variant>
        <vt:i4>0</vt:i4>
      </vt:variant>
      <vt:variant>
        <vt:i4>5</vt:i4>
      </vt:variant>
      <vt:variant>
        <vt:lpwstr>https://wiki.ubuntuusers.de/Samba_Server/smb.conf/</vt:lpwstr>
      </vt:variant>
      <vt:variant>
        <vt:lpwstr/>
      </vt:variant>
      <vt:variant>
        <vt:i4>7340122</vt:i4>
      </vt:variant>
      <vt:variant>
        <vt:i4>999</vt:i4>
      </vt:variant>
      <vt:variant>
        <vt:i4>0</vt:i4>
      </vt:variant>
      <vt:variant>
        <vt:i4>5</vt:i4>
      </vt:variant>
      <vt:variant>
        <vt:lpwstr>https://wiki.ubuntuusers.de/Samba_Server/</vt:lpwstr>
      </vt:variant>
      <vt:variant>
        <vt:lpwstr/>
      </vt:variant>
      <vt:variant>
        <vt:i4>3407933</vt:i4>
      </vt:variant>
      <vt:variant>
        <vt:i4>993</vt:i4>
      </vt:variant>
      <vt:variant>
        <vt:i4>0</vt:i4>
      </vt:variant>
      <vt:variant>
        <vt:i4>5</vt:i4>
      </vt:variant>
      <vt:variant>
        <vt:lpwstr>https://grafana.birkenweg.walk-steinweiler.de:5001/</vt:lpwstr>
      </vt:variant>
      <vt:variant>
        <vt:lpwstr/>
      </vt:variant>
      <vt:variant>
        <vt:i4>7012384</vt:i4>
      </vt:variant>
      <vt:variant>
        <vt:i4>990</vt:i4>
      </vt:variant>
      <vt:variant>
        <vt:i4>0</vt:i4>
      </vt:variant>
      <vt:variant>
        <vt:i4>5</vt:i4>
      </vt:variant>
      <vt:variant>
        <vt:lpwstr>http://10.4.1.6:3000/login</vt:lpwstr>
      </vt:variant>
      <vt:variant>
        <vt:lpwstr/>
      </vt:variant>
      <vt:variant>
        <vt:i4>3407933</vt:i4>
      </vt:variant>
      <vt:variant>
        <vt:i4>987</vt:i4>
      </vt:variant>
      <vt:variant>
        <vt:i4>0</vt:i4>
      </vt:variant>
      <vt:variant>
        <vt:i4>5</vt:i4>
      </vt:variant>
      <vt:variant>
        <vt:lpwstr>https://grafana.birkenweg.walk-steinweiler.de:5001/</vt:lpwstr>
      </vt:variant>
      <vt:variant>
        <vt:lpwstr/>
      </vt:variant>
      <vt:variant>
        <vt:i4>3342395</vt:i4>
      </vt:variant>
      <vt:variant>
        <vt:i4>984</vt:i4>
      </vt:variant>
      <vt:variant>
        <vt:i4>0</vt:i4>
      </vt:variant>
      <vt:variant>
        <vt:i4>5</vt:i4>
      </vt:variant>
      <vt:variant>
        <vt:lpwstr>https://blog.butenostfreesen.de/2018/10/11/Fritz-Box-Monitoring-mit-Grafana-und-Raspberry/</vt:lpwstr>
      </vt:variant>
      <vt:variant>
        <vt:lpwstr/>
      </vt:variant>
      <vt:variant>
        <vt:i4>4390989</vt:i4>
      </vt:variant>
      <vt:variant>
        <vt:i4>981</vt:i4>
      </vt:variant>
      <vt:variant>
        <vt:i4>0</vt:i4>
      </vt:variant>
      <vt:variant>
        <vt:i4>5</vt:i4>
      </vt:variant>
      <vt:variant>
        <vt:lpwstr>https://tinytalk.de/heimprojekt-fritzbox-internetbandbreite-messen-und-visualisieren</vt:lpwstr>
      </vt:variant>
      <vt:variant>
        <vt:lpwstr/>
      </vt:variant>
      <vt:variant>
        <vt:i4>1572878</vt:i4>
      </vt:variant>
      <vt:variant>
        <vt:i4>978</vt:i4>
      </vt:variant>
      <vt:variant>
        <vt:i4>0</vt:i4>
      </vt:variant>
      <vt:variant>
        <vt:i4>5</vt:i4>
      </vt:variant>
      <vt:variant>
        <vt:lpwstr>https://strobelstefan.org/?p=7746</vt:lpwstr>
      </vt:variant>
      <vt:variant>
        <vt:lpwstr/>
      </vt:variant>
      <vt:variant>
        <vt:i4>5308495</vt:i4>
      </vt:variant>
      <vt:variant>
        <vt:i4>975</vt:i4>
      </vt:variant>
      <vt:variant>
        <vt:i4>0</vt:i4>
      </vt:variant>
      <vt:variant>
        <vt:i4>5</vt:i4>
      </vt:variant>
      <vt:variant>
        <vt:lpwstr>https://discourse.pi-hole.net/t/enabling-https-for-your-pi-hole-web-interface/5771/37</vt:lpwstr>
      </vt:variant>
      <vt:variant>
        <vt:lpwstr/>
      </vt:variant>
      <vt:variant>
        <vt:i4>1376270</vt:i4>
      </vt:variant>
      <vt:variant>
        <vt:i4>972</vt:i4>
      </vt:variant>
      <vt:variant>
        <vt:i4>0</vt:i4>
      </vt:variant>
      <vt:variant>
        <vt:i4>5</vt:i4>
      </vt:variant>
      <vt:variant>
        <vt:lpwstr>https://192.168.1.52/admin/index.php</vt:lpwstr>
      </vt:variant>
      <vt:variant>
        <vt:lpwstr/>
      </vt:variant>
      <vt:variant>
        <vt:i4>7209074</vt:i4>
      </vt:variant>
      <vt:variant>
        <vt:i4>969</vt:i4>
      </vt:variant>
      <vt:variant>
        <vt:i4>0</vt:i4>
      </vt:variant>
      <vt:variant>
        <vt:i4>5</vt:i4>
      </vt:variant>
      <vt:variant>
        <vt:lpwstr>https://pihole.birkenweg.walk-steinweiler.de/admin/</vt:lpwstr>
      </vt:variant>
      <vt:variant>
        <vt:lpwstr/>
      </vt:variant>
      <vt:variant>
        <vt:i4>1441867</vt:i4>
      </vt:variant>
      <vt:variant>
        <vt:i4>966</vt:i4>
      </vt:variant>
      <vt:variant>
        <vt:i4>0</vt:i4>
      </vt:variant>
      <vt:variant>
        <vt:i4>5</vt:i4>
      </vt:variant>
      <vt:variant>
        <vt:lpwstr>https://firebog.net/</vt:lpwstr>
      </vt:variant>
      <vt:variant>
        <vt:lpwstr/>
      </vt:variant>
      <vt:variant>
        <vt:i4>8126588</vt:i4>
      </vt:variant>
      <vt:variant>
        <vt:i4>963</vt:i4>
      </vt:variant>
      <vt:variant>
        <vt:i4>0</vt:i4>
      </vt:variant>
      <vt:variant>
        <vt:i4>5</vt:i4>
      </vt:variant>
      <vt:variant>
        <vt:lpwstr>https://www.taste-of-it.de/pi-hole-auf-proxmox-debian-kvm-installieren/</vt:lpwstr>
      </vt:variant>
      <vt:variant>
        <vt:lpwstr/>
      </vt:variant>
      <vt:variant>
        <vt:i4>8126572</vt:i4>
      </vt:variant>
      <vt:variant>
        <vt:i4>960</vt:i4>
      </vt:variant>
      <vt:variant>
        <vt:i4>0</vt:i4>
      </vt:variant>
      <vt:variant>
        <vt:i4>5</vt:i4>
      </vt:variant>
      <vt:variant>
        <vt:lpwstr>https://www.youtube.com/watch?v=7-aZMysIkDg</vt:lpwstr>
      </vt:variant>
      <vt:variant>
        <vt:lpwstr/>
      </vt:variant>
      <vt:variant>
        <vt:i4>458823</vt:i4>
      </vt:variant>
      <vt:variant>
        <vt:i4>957</vt:i4>
      </vt:variant>
      <vt:variant>
        <vt:i4>0</vt:i4>
      </vt:variant>
      <vt:variant>
        <vt:i4>5</vt:i4>
      </vt:variant>
      <vt:variant>
        <vt:lpwstr>https://www.bachmann-lan.de/proxmox-vma-backup-unter-debian-mounten/</vt:lpwstr>
      </vt:variant>
      <vt:variant>
        <vt:lpwstr/>
      </vt:variant>
      <vt:variant>
        <vt:i4>1048643</vt:i4>
      </vt:variant>
      <vt:variant>
        <vt:i4>954</vt:i4>
      </vt:variant>
      <vt:variant>
        <vt:i4>0</vt:i4>
      </vt:variant>
      <vt:variant>
        <vt:i4>5</vt:i4>
      </vt:variant>
      <vt:variant>
        <vt:lpwstr>https://www.hungred.com/how-to/server/list-of-useful-proxmox-command/</vt:lpwstr>
      </vt:variant>
      <vt:variant>
        <vt:lpwstr/>
      </vt:variant>
      <vt:variant>
        <vt:i4>2293877</vt:i4>
      </vt:variant>
      <vt:variant>
        <vt:i4>951</vt:i4>
      </vt:variant>
      <vt:variant>
        <vt:i4>0</vt:i4>
      </vt:variant>
      <vt:variant>
        <vt:i4>5</vt:i4>
      </vt:variant>
      <vt:variant>
        <vt:lpwstr>https://virt-manager.org/download/</vt:lpwstr>
      </vt:variant>
      <vt:variant>
        <vt:lpwstr/>
      </vt:variant>
      <vt:variant>
        <vt:i4>7929860</vt:i4>
      </vt:variant>
      <vt:variant>
        <vt:i4>948</vt:i4>
      </vt:variant>
      <vt:variant>
        <vt:i4>0</vt:i4>
      </vt:variant>
      <vt:variant>
        <vt:i4>5</vt:i4>
      </vt:variant>
      <vt:variant>
        <vt:lpwstr>https://pve.proxmox.com/wiki/User_Management</vt:lpwstr>
      </vt:variant>
      <vt:variant>
        <vt:lpwstr/>
      </vt:variant>
      <vt:variant>
        <vt:i4>6619176</vt:i4>
      </vt:variant>
      <vt:variant>
        <vt:i4>945</vt:i4>
      </vt:variant>
      <vt:variant>
        <vt:i4>0</vt:i4>
      </vt:variant>
      <vt:variant>
        <vt:i4>5</vt:i4>
      </vt:variant>
      <vt:variant>
        <vt:lpwstr>https://www.maffert.net/proxmox-benutzerverwaltung/</vt:lpwstr>
      </vt:variant>
      <vt:variant>
        <vt:lpwstr/>
      </vt:variant>
      <vt:variant>
        <vt:i4>3670131</vt:i4>
      </vt:variant>
      <vt:variant>
        <vt:i4>942</vt:i4>
      </vt:variant>
      <vt:variant>
        <vt:i4>0</vt:i4>
      </vt:variant>
      <vt:variant>
        <vt:i4>5</vt:i4>
      </vt:variant>
      <vt:variant>
        <vt:lpwstr>https://www.bachmann-lan.de/proxmox-unprivileged-container-backup-failed-permission-denied/</vt:lpwstr>
      </vt:variant>
      <vt:variant>
        <vt:lpwstr/>
      </vt:variant>
      <vt:variant>
        <vt:i4>7864379</vt:i4>
      </vt:variant>
      <vt:variant>
        <vt:i4>939</vt:i4>
      </vt:variant>
      <vt:variant>
        <vt:i4>0</vt:i4>
      </vt:variant>
      <vt:variant>
        <vt:i4>5</vt:i4>
      </vt:variant>
      <vt:variant>
        <vt:lpwstr>https://pve.proxmox.com/wiki/Linux_Container</vt:lpwstr>
      </vt:variant>
      <vt:variant>
        <vt:lpwstr>pct_settings</vt:lpwstr>
      </vt:variant>
      <vt:variant>
        <vt:i4>262236</vt:i4>
      </vt:variant>
      <vt:variant>
        <vt:i4>936</vt:i4>
      </vt:variant>
      <vt:variant>
        <vt:i4>0</vt:i4>
      </vt:variant>
      <vt:variant>
        <vt:i4>5</vt:i4>
      </vt:variant>
      <vt:variant>
        <vt:lpwstr>https://wiki.ubuntuusers.de/NFS/</vt:lpwstr>
      </vt:variant>
      <vt:variant>
        <vt:lpwstr/>
      </vt:variant>
      <vt:variant>
        <vt:i4>2949154</vt:i4>
      </vt:variant>
      <vt:variant>
        <vt:i4>933</vt:i4>
      </vt:variant>
      <vt:variant>
        <vt:i4>0</vt:i4>
      </vt:variant>
      <vt:variant>
        <vt:i4>5</vt:i4>
      </vt:variant>
      <vt:variant>
        <vt:lpwstr>https://raw.githubusercontent.com/Weilbyte/PVEDiscordDark/master/PVEDiscordDark.py</vt:lpwstr>
      </vt:variant>
      <vt:variant>
        <vt:lpwstr/>
      </vt:variant>
      <vt:variant>
        <vt:i4>3866662</vt:i4>
      </vt:variant>
      <vt:variant>
        <vt:i4>930</vt:i4>
      </vt:variant>
      <vt:variant>
        <vt:i4>0</vt:i4>
      </vt:variant>
      <vt:variant>
        <vt:i4>5</vt:i4>
      </vt:variant>
      <vt:variant>
        <vt:lpwstr>https://github.com/Weilbyte/PVEDiscordDark</vt:lpwstr>
      </vt:variant>
      <vt:variant>
        <vt:lpwstr/>
      </vt:variant>
      <vt:variant>
        <vt:i4>5308416</vt:i4>
      </vt:variant>
      <vt:variant>
        <vt:i4>927</vt:i4>
      </vt:variant>
      <vt:variant>
        <vt:i4>0</vt:i4>
      </vt:variant>
      <vt:variant>
        <vt:i4>5</vt:i4>
      </vt:variant>
      <vt:variant>
        <vt:lpwstr>https://pve.proxmox.com/wiki/Qemu-guest-agent</vt:lpwstr>
      </vt:variant>
      <vt:variant>
        <vt:lpwstr/>
      </vt:variant>
      <vt:variant>
        <vt:i4>327688</vt:i4>
      </vt:variant>
      <vt:variant>
        <vt:i4>924</vt:i4>
      </vt:variant>
      <vt:variant>
        <vt:i4>0</vt:i4>
      </vt:variant>
      <vt:variant>
        <vt:i4>5</vt:i4>
      </vt:variant>
      <vt:variant>
        <vt:lpwstr>http://ip/pwa/login.html</vt:lpwstr>
      </vt:variant>
      <vt:variant>
        <vt:lpwstr/>
      </vt:variant>
      <vt:variant>
        <vt:i4>5242958</vt:i4>
      </vt:variant>
      <vt:variant>
        <vt:i4>921</vt:i4>
      </vt:variant>
      <vt:variant>
        <vt:i4>0</vt:i4>
      </vt:variant>
      <vt:variant>
        <vt:i4>5</vt:i4>
      </vt:variant>
      <vt:variant>
        <vt:lpwstr>https://technikkram.net/2020/04/conbee-ii-installation-des-universellen-zigbee-gateways-in-einer-vm-unter-proxmox</vt:lpwstr>
      </vt:variant>
      <vt:variant>
        <vt:lpwstr/>
      </vt:variant>
      <vt:variant>
        <vt:i4>1376259</vt:i4>
      </vt:variant>
      <vt:variant>
        <vt:i4>918</vt:i4>
      </vt:variant>
      <vt:variant>
        <vt:i4>0</vt:i4>
      </vt:variant>
      <vt:variant>
        <vt:i4>5</vt:i4>
      </vt:variant>
      <vt:variant>
        <vt:lpwstr>https://iperf.cc/de/</vt:lpwstr>
      </vt:variant>
      <vt:variant>
        <vt:lpwstr/>
      </vt:variant>
      <vt:variant>
        <vt:i4>4063289</vt:i4>
      </vt:variant>
      <vt:variant>
        <vt:i4>915</vt:i4>
      </vt:variant>
      <vt:variant>
        <vt:i4>0</vt:i4>
      </vt:variant>
      <vt:variant>
        <vt:i4>5</vt:i4>
      </vt:variant>
      <vt:variant>
        <vt:lpwstr>https://www.speedtest.net/</vt:lpwstr>
      </vt:variant>
      <vt:variant>
        <vt:lpwstr/>
      </vt:variant>
      <vt:variant>
        <vt:i4>4259911</vt:i4>
      </vt:variant>
      <vt:variant>
        <vt:i4>912</vt:i4>
      </vt:variant>
      <vt:variant>
        <vt:i4>0</vt:i4>
      </vt:variant>
      <vt:variant>
        <vt:i4>5</vt:i4>
      </vt:variant>
      <vt:variant>
        <vt:lpwstr>https://www.nperf.com/de/</vt:lpwstr>
      </vt:variant>
      <vt:variant>
        <vt:lpwstr/>
      </vt:variant>
      <vt:variant>
        <vt:i4>6225987</vt:i4>
      </vt:variant>
      <vt:variant>
        <vt:i4>909</vt:i4>
      </vt:variant>
      <vt:variant>
        <vt:i4>0</vt:i4>
      </vt:variant>
      <vt:variant>
        <vt:i4>5</vt:i4>
      </vt:variant>
      <vt:variant>
        <vt:lpwstr>https://www.linuxmaker.com/netzwerke/port-scanning/wichtigste-nmap-scans.html</vt:lpwstr>
      </vt:variant>
      <vt:variant>
        <vt:lpwstr/>
      </vt:variant>
      <vt:variant>
        <vt:i4>2097265</vt:i4>
      </vt:variant>
      <vt:variant>
        <vt:i4>906</vt:i4>
      </vt:variant>
      <vt:variant>
        <vt:i4>0</vt:i4>
      </vt:variant>
      <vt:variant>
        <vt:i4>5</vt:i4>
      </vt:variant>
      <vt:variant>
        <vt:lpwstr>https://www.butschek.de/fachartikel/tcpdump-wireshark/</vt:lpwstr>
      </vt:variant>
      <vt:variant>
        <vt:lpwstr/>
      </vt:variant>
      <vt:variant>
        <vt:i4>4521993</vt:i4>
      </vt:variant>
      <vt:variant>
        <vt:i4>900</vt:i4>
      </vt:variant>
      <vt:variant>
        <vt:i4>0</vt:i4>
      </vt:variant>
      <vt:variant>
        <vt:i4>5</vt:i4>
      </vt:variant>
      <vt:variant>
        <vt:lpwstr>https://www.ekahau.com/products/heatmapper/overview/</vt:lpwstr>
      </vt:variant>
      <vt:variant>
        <vt:lpwstr/>
      </vt:variant>
      <vt:variant>
        <vt:i4>131164</vt:i4>
      </vt:variant>
      <vt:variant>
        <vt:i4>897</vt:i4>
      </vt:variant>
      <vt:variant>
        <vt:i4>0</vt:i4>
      </vt:variant>
      <vt:variant>
        <vt:i4>5</vt:i4>
      </vt:variant>
      <vt:variant>
        <vt:lpwstr>https://help.ui.com/hc/en-us/articles/115015994588-UniFi-Throughput-Heat-Maps-with-the-UniFi-iOS-App</vt:lpwstr>
      </vt:variant>
      <vt:variant>
        <vt:lpwstr/>
      </vt:variant>
      <vt:variant>
        <vt:i4>7340146</vt:i4>
      </vt:variant>
      <vt:variant>
        <vt:i4>894</vt:i4>
      </vt:variant>
      <vt:variant>
        <vt:i4>0</vt:i4>
      </vt:variant>
      <vt:variant>
        <vt:i4>5</vt:i4>
      </vt:variant>
      <vt:variant>
        <vt:lpwstr>https://github.com/darkiop/dotfiles/blob/master/bin/unifi-backup.sh</vt:lpwstr>
      </vt:variant>
      <vt:variant>
        <vt:lpwstr/>
      </vt:variant>
      <vt:variant>
        <vt:i4>3604516</vt:i4>
      </vt:variant>
      <vt:variant>
        <vt:i4>891</vt:i4>
      </vt:variant>
      <vt:variant>
        <vt:i4>0</vt:i4>
      </vt:variant>
      <vt:variant>
        <vt:i4>5</vt:i4>
      </vt:variant>
      <vt:variant>
        <vt:lpwstr>https://dl.ubnt.com/unifi/6.0.41/unifi_sh_api</vt:lpwstr>
      </vt:variant>
      <vt:variant>
        <vt:lpwstr/>
      </vt:variant>
      <vt:variant>
        <vt:i4>7077940</vt:i4>
      </vt:variant>
      <vt:variant>
        <vt:i4>888</vt:i4>
      </vt:variant>
      <vt:variant>
        <vt:i4>0</vt:i4>
      </vt:variant>
      <vt:variant>
        <vt:i4>5</vt:i4>
      </vt:variant>
      <vt:variant>
        <vt:lpwstr>https://unifi.birkenweg.walk-steinweiler.de:8443/api/s/default/stat/voucher</vt:lpwstr>
      </vt:variant>
      <vt:variant>
        <vt:lpwstr/>
      </vt:variant>
      <vt:variant>
        <vt:i4>6553634</vt:i4>
      </vt:variant>
      <vt:variant>
        <vt:i4>885</vt:i4>
      </vt:variant>
      <vt:variant>
        <vt:i4>0</vt:i4>
      </vt:variant>
      <vt:variant>
        <vt:i4>5</vt:i4>
      </vt:variant>
      <vt:variant>
        <vt:lpwstr>https://unifi.birkenweg.walk-steinweiler.de:8443/api/s/default/stat/health</vt:lpwstr>
      </vt:variant>
      <vt:variant>
        <vt:lpwstr/>
      </vt:variant>
      <vt:variant>
        <vt:i4>1900629</vt:i4>
      </vt:variant>
      <vt:variant>
        <vt:i4>882</vt:i4>
      </vt:variant>
      <vt:variant>
        <vt:i4>0</vt:i4>
      </vt:variant>
      <vt:variant>
        <vt:i4>5</vt:i4>
      </vt:variant>
      <vt:variant>
        <vt:lpwstr>https://unifi.birkenweg.walk-steinweiler.de:8443/api/s/default/rest/wlanconf</vt:lpwstr>
      </vt:variant>
      <vt:variant>
        <vt:lpwstr/>
      </vt:variant>
      <vt:variant>
        <vt:i4>1900629</vt:i4>
      </vt:variant>
      <vt:variant>
        <vt:i4>879</vt:i4>
      </vt:variant>
      <vt:variant>
        <vt:i4>0</vt:i4>
      </vt:variant>
      <vt:variant>
        <vt:i4>5</vt:i4>
      </vt:variant>
      <vt:variant>
        <vt:lpwstr>https://unifi.birkenweg.walk-steinweiler.de:8443/api/s/default/rest/wlanconf</vt:lpwstr>
      </vt:variant>
      <vt:variant>
        <vt:lpwstr/>
      </vt:variant>
      <vt:variant>
        <vt:i4>7077934</vt:i4>
      </vt:variant>
      <vt:variant>
        <vt:i4>876</vt:i4>
      </vt:variant>
      <vt:variant>
        <vt:i4>0</vt:i4>
      </vt:variant>
      <vt:variant>
        <vt:i4>5</vt:i4>
      </vt:variant>
      <vt:variant>
        <vt:lpwstr>https://unifi.birkenweg.walk-steinweiler.de:8443/api/s/default/stat/device</vt:lpwstr>
      </vt:variant>
      <vt:variant>
        <vt:lpwstr/>
      </vt:variant>
      <vt:variant>
        <vt:i4>7405612</vt:i4>
      </vt:variant>
      <vt:variant>
        <vt:i4>873</vt:i4>
      </vt:variant>
      <vt:variant>
        <vt:i4>0</vt:i4>
      </vt:variant>
      <vt:variant>
        <vt:i4>5</vt:i4>
      </vt:variant>
      <vt:variant>
        <vt:lpwstr>https://unifi.birkenweg.walk-steinweiler.de:8443/api/s/default/stat/sta</vt:lpwstr>
      </vt:variant>
      <vt:variant>
        <vt:lpwstr/>
      </vt:variant>
      <vt:variant>
        <vt:i4>7536689</vt:i4>
      </vt:variant>
      <vt:variant>
        <vt:i4>870</vt:i4>
      </vt:variant>
      <vt:variant>
        <vt:i4>0</vt:i4>
      </vt:variant>
      <vt:variant>
        <vt:i4>5</vt:i4>
      </vt:variant>
      <vt:variant>
        <vt:lpwstr>https://unifi.birkenweg.walk-steinweiler.de:8443/api/s/default/stat/sysinfo</vt:lpwstr>
      </vt:variant>
      <vt:variant>
        <vt:lpwstr/>
      </vt:variant>
      <vt:variant>
        <vt:i4>7602227</vt:i4>
      </vt:variant>
      <vt:variant>
        <vt:i4>867</vt:i4>
      </vt:variant>
      <vt:variant>
        <vt:i4>0</vt:i4>
      </vt:variant>
      <vt:variant>
        <vt:i4>5</vt:i4>
      </vt:variant>
      <vt:variant>
        <vt:lpwstr>https://unifi.birkenweg.walk-steinweiler.de:8443/api/self/sites</vt:lpwstr>
      </vt:variant>
      <vt:variant>
        <vt:lpwstr/>
      </vt:variant>
      <vt:variant>
        <vt:i4>2162728</vt:i4>
      </vt:variant>
      <vt:variant>
        <vt:i4>864</vt:i4>
      </vt:variant>
      <vt:variant>
        <vt:i4>0</vt:i4>
      </vt:variant>
      <vt:variant>
        <vt:i4>5</vt:i4>
      </vt:variant>
      <vt:variant>
        <vt:lpwstr>http://192.168.1.1/</vt:lpwstr>
      </vt:variant>
      <vt:variant>
        <vt:lpwstr/>
      </vt:variant>
      <vt:variant>
        <vt:i4>1638423</vt:i4>
      </vt:variant>
      <vt:variant>
        <vt:i4>861</vt:i4>
      </vt:variant>
      <vt:variant>
        <vt:i4>0</vt:i4>
      </vt:variant>
      <vt:variant>
        <vt:i4>5</vt:i4>
      </vt:variant>
      <vt:variant>
        <vt:lpwstr>http://192.168.1.43:8443/</vt:lpwstr>
      </vt:variant>
      <vt:variant>
        <vt:lpwstr/>
      </vt:variant>
      <vt:variant>
        <vt:i4>6488117</vt:i4>
      </vt:variant>
      <vt:variant>
        <vt:i4>858</vt:i4>
      </vt:variant>
      <vt:variant>
        <vt:i4>0</vt:i4>
      </vt:variant>
      <vt:variant>
        <vt:i4>5</vt:i4>
      </vt:variant>
      <vt:variant>
        <vt:lpwstr>http://192.168.1.43:8080/inform</vt:lpwstr>
      </vt:variant>
      <vt:variant>
        <vt:lpwstr/>
      </vt:variant>
      <vt:variant>
        <vt:i4>2162728</vt:i4>
      </vt:variant>
      <vt:variant>
        <vt:i4>855</vt:i4>
      </vt:variant>
      <vt:variant>
        <vt:i4>0</vt:i4>
      </vt:variant>
      <vt:variant>
        <vt:i4>5</vt:i4>
      </vt:variant>
      <vt:variant>
        <vt:lpwstr>http://192.168.1.1/</vt:lpwstr>
      </vt:variant>
      <vt:variant>
        <vt:lpwstr/>
      </vt:variant>
      <vt:variant>
        <vt:i4>2097266</vt:i4>
      </vt:variant>
      <vt:variant>
        <vt:i4>852</vt:i4>
      </vt:variant>
      <vt:variant>
        <vt:i4>0</vt:i4>
      </vt:variant>
      <vt:variant>
        <vt:i4>5</vt:i4>
      </vt:variant>
      <vt:variant>
        <vt:lpwstr>https://192.168.1.43:8443/</vt:lpwstr>
      </vt:variant>
      <vt:variant>
        <vt:lpwstr/>
      </vt:variant>
      <vt:variant>
        <vt:i4>2162728</vt:i4>
      </vt:variant>
      <vt:variant>
        <vt:i4>849</vt:i4>
      </vt:variant>
      <vt:variant>
        <vt:i4>0</vt:i4>
      </vt:variant>
      <vt:variant>
        <vt:i4>5</vt:i4>
      </vt:variant>
      <vt:variant>
        <vt:lpwstr>http://192.168.1.1/</vt:lpwstr>
      </vt:variant>
      <vt:variant>
        <vt:lpwstr/>
      </vt:variant>
      <vt:variant>
        <vt:i4>4390949</vt:i4>
      </vt:variant>
      <vt:variant>
        <vt:i4>846</vt:i4>
      </vt:variant>
      <vt:variant>
        <vt:i4>0</vt:i4>
      </vt:variant>
      <vt:variant>
        <vt:i4>5</vt:i4>
      </vt:variant>
      <vt:variant>
        <vt:lpwstr>https://help.ubnt.com/hc/en-us/articles/204959834-UniFi-How-to-View-Log-Files</vt:lpwstr>
      </vt:variant>
      <vt:variant>
        <vt:lpwstr>3</vt:lpwstr>
      </vt:variant>
      <vt:variant>
        <vt:i4>8060990</vt:i4>
      </vt:variant>
      <vt:variant>
        <vt:i4>843</vt:i4>
      </vt:variant>
      <vt:variant>
        <vt:i4>0</vt:i4>
      </vt:variant>
      <vt:variant>
        <vt:i4>5</vt:i4>
      </vt:variant>
      <vt:variant>
        <vt:lpwstr>https://ubntwiki.com/products/software/unifi-controller/api</vt:lpwstr>
      </vt:variant>
      <vt:variant>
        <vt:lpwstr/>
      </vt:variant>
      <vt:variant>
        <vt:i4>1245297</vt:i4>
      </vt:variant>
      <vt:variant>
        <vt:i4>840</vt:i4>
      </vt:variant>
      <vt:variant>
        <vt:i4>0</vt:i4>
      </vt:variant>
      <vt:variant>
        <vt:i4>5</vt:i4>
      </vt:variant>
      <vt:variant>
        <vt:lpwstr>https://help.ubnt.com/hc/en-us/articles/204911424-UniFi-How-to-Remove-Prune-Older-Data-and-Adjust-Mongo-Database-Size</vt:lpwstr>
      </vt:variant>
      <vt:variant>
        <vt:lpwstr>4</vt:lpwstr>
      </vt:variant>
      <vt:variant>
        <vt:i4>1310724</vt:i4>
      </vt:variant>
      <vt:variant>
        <vt:i4>837</vt:i4>
      </vt:variant>
      <vt:variant>
        <vt:i4>0</vt:i4>
      </vt:variant>
      <vt:variant>
        <vt:i4>5</vt:i4>
      </vt:variant>
      <vt:variant>
        <vt:lpwstr>https://help.ubnt.com/hc/en-us/articles/115010254227</vt:lpwstr>
      </vt:variant>
      <vt:variant>
        <vt:lpwstr/>
      </vt:variant>
      <vt:variant>
        <vt:i4>7667774</vt:i4>
      </vt:variant>
      <vt:variant>
        <vt:i4>834</vt:i4>
      </vt:variant>
      <vt:variant>
        <vt:i4>0</vt:i4>
      </vt:variant>
      <vt:variant>
        <vt:i4>5</vt:i4>
      </vt:variant>
      <vt:variant>
        <vt:lpwstr>https://help.ubnt.com/hc/en-us/articles/115003173168-UniFi-USG-Firewall-Introduction-to-Firewall-Rules</vt:lpwstr>
      </vt:variant>
      <vt:variant>
        <vt:lpwstr/>
      </vt:variant>
      <vt:variant>
        <vt:i4>4718616</vt:i4>
      </vt:variant>
      <vt:variant>
        <vt:i4>831</vt:i4>
      </vt:variant>
      <vt:variant>
        <vt:i4>0</vt:i4>
      </vt:variant>
      <vt:variant>
        <vt:i4>5</vt:i4>
      </vt:variant>
      <vt:variant>
        <vt:lpwstr>https://www.supportblog.ch/einfache-wlan-optimierungen-mit-unifi-aps/</vt:lpwstr>
      </vt:variant>
      <vt:variant>
        <vt:lpwstr/>
      </vt:variant>
      <vt:variant>
        <vt:i4>1638469</vt:i4>
      </vt:variant>
      <vt:variant>
        <vt:i4>828</vt:i4>
      </vt:variant>
      <vt:variant>
        <vt:i4>0</vt:i4>
      </vt:variant>
      <vt:variant>
        <vt:i4>5</vt:i4>
      </vt:variant>
      <vt:variant>
        <vt:lpwstr>https://www.makes-it-work.de/optimierung-der-wlan-einstellungen-eines-unifi-aps/</vt:lpwstr>
      </vt:variant>
      <vt:variant>
        <vt:lpwstr/>
      </vt:variant>
      <vt:variant>
        <vt:i4>1310740</vt:i4>
      </vt:variant>
      <vt:variant>
        <vt:i4>825</vt:i4>
      </vt:variant>
      <vt:variant>
        <vt:i4>0</vt:i4>
      </vt:variant>
      <vt:variant>
        <vt:i4>5</vt:i4>
      </vt:variant>
      <vt:variant>
        <vt:lpwstr>https://help.ubnt.com/hc/en-us/articles/115013864528-UniFi-RF-Scan-Suggested-Channels-Feature</vt:lpwstr>
      </vt:variant>
      <vt:variant>
        <vt:lpwstr/>
      </vt:variant>
      <vt:variant>
        <vt:i4>3932260</vt:i4>
      </vt:variant>
      <vt:variant>
        <vt:i4>819</vt:i4>
      </vt:variant>
      <vt:variant>
        <vt:i4>0</vt:i4>
      </vt:variant>
      <vt:variant>
        <vt:i4>5</vt:i4>
      </vt:variant>
      <vt:variant>
        <vt:lpwstr>https://privatetechnology.blogspot.com/2015/10/synology-dns-server.html</vt:lpwstr>
      </vt:variant>
      <vt:variant>
        <vt:lpwstr/>
      </vt:variant>
      <vt:variant>
        <vt:i4>2097172</vt:i4>
      </vt:variant>
      <vt:variant>
        <vt:i4>816</vt:i4>
      </vt:variant>
      <vt:variant>
        <vt:i4>0</vt:i4>
      </vt:variant>
      <vt:variant>
        <vt:i4>5</vt:i4>
      </vt:variant>
      <vt:variant>
        <vt:lpwstr>http://dl-origin.ubnt.com/qsg/UDM-Pro/UDM-Pro_DE.html</vt:lpwstr>
      </vt:variant>
      <vt:variant>
        <vt:lpwstr/>
      </vt:variant>
      <vt:variant>
        <vt:i4>1507382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_Toc53032313</vt:lpwstr>
      </vt:variant>
      <vt:variant>
        <vt:i4>1441846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_Toc53032312</vt:lpwstr>
      </vt:variant>
      <vt:variant>
        <vt:i4>1376310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_Toc53032311</vt:lpwstr>
      </vt:variant>
      <vt:variant>
        <vt:i4>1310774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_Toc53032310</vt:lpwstr>
      </vt:variant>
      <vt:variant>
        <vt:i4>1900599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_Toc53032309</vt:lpwstr>
      </vt:variant>
      <vt:variant>
        <vt:i4>1835063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_Toc53032308</vt:lpwstr>
      </vt:variant>
      <vt:variant>
        <vt:i4>1245239</vt:i4>
      </vt:variant>
      <vt:variant>
        <vt:i4>773</vt:i4>
      </vt:variant>
      <vt:variant>
        <vt:i4>0</vt:i4>
      </vt:variant>
      <vt:variant>
        <vt:i4>5</vt:i4>
      </vt:variant>
      <vt:variant>
        <vt:lpwstr/>
      </vt:variant>
      <vt:variant>
        <vt:lpwstr>_Toc53032307</vt:lpwstr>
      </vt:variant>
      <vt:variant>
        <vt:i4>1179703</vt:i4>
      </vt:variant>
      <vt:variant>
        <vt:i4>767</vt:i4>
      </vt:variant>
      <vt:variant>
        <vt:i4>0</vt:i4>
      </vt:variant>
      <vt:variant>
        <vt:i4>5</vt:i4>
      </vt:variant>
      <vt:variant>
        <vt:lpwstr/>
      </vt:variant>
      <vt:variant>
        <vt:lpwstr>_Toc53032306</vt:lpwstr>
      </vt:variant>
      <vt:variant>
        <vt:i4>1114167</vt:i4>
      </vt:variant>
      <vt:variant>
        <vt:i4>761</vt:i4>
      </vt:variant>
      <vt:variant>
        <vt:i4>0</vt:i4>
      </vt:variant>
      <vt:variant>
        <vt:i4>5</vt:i4>
      </vt:variant>
      <vt:variant>
        <vt:lpwstr/>
      </vt:variant>
      <vt:variant>
        <vt:lpwstr>_Toc53032305</vt:lpwstr>
      </vt:variant>
      <vt:variant>
        <vt:i4>3014778</vt:i4>
      </vt:variant>
      <vt:variant>
        <vt:i4>753</vt:i4>
      </vt:variant>
      <vt:variant>
        <vt:i4>0</vt:i4>
      </vt:variant>
      <vt:variant>
        <vt:i4>5</vt:i4>
      </vt:variant>
      <vt:variant>
        <vt:lpwstr>https://support.komoot.com/hc/de/articles/360042166191</vt:lpwstr>
      </vt:variant>
      <vt:variant>
        <vt:lpwstr/>
      </vt:variant>
      <vt:variant>
        <vt:i4>7143469</vt:i4>
      </vt:variant>
      <vt:variant>
        <vt:i4>750</vt:i4>
      </vt:variant>
      <vt:variant>
        <vt:i4>0</vt:i4>
      </vt:variant>
      <vt:variant>
        <vt:i4>5</vt:i4>
      </vt:variant>
      <vt:variant>
        <vt:lpwstr>https://www.mielke.de/blog/Runtastic-Backup-JSON-to-GPX-Converter--509/</vt:lpwstr>
      </vt:variant>
      <vt:variant>
        <vt:lpwstr/>
      </vt:variant>
      <vt:variant>
        <vt:i4>4325401</vt:i4>
      </vt:variant>
      <vt:variant>
        <vt:i4>747</vt:i4>
      </vt:variant>
      <vt:variant>
        <vt:i4>0</vt:i4>
      </vt:variant>
      <vt:variant>
        <vt:i4>5</vt:i4>
      </vt:variant>
      <vt:variant>
        <vt:lpwstr>https://ifttt.com/applets/116357398d</vt:lpwstr>
      </vt:variant>
      <vt:variant>
        <vt:lpwstr/>
      </vt:variant>
      <vt:variant>
        <vt:i4>3276918</vt:i4>
      </vt:variant>
      <vt:variant>
        <vt:i4>744</vt:i4>
      </vt:variant>
      <vt:variant>
        <vt:i4>0</vt:i4>
      </vt:variant>
      <vt:variant>
        <vt:i4>5</vt:i4>
      </vt:variant>
      <vt:variant>
        <vt:lpwstr>https://www.strava.com/</vt:lpwstr>
      </vt:variant>
      <vt:variant>
        <vt:lpwstr/>
      </vt:variant>
      <vt:variant>
        <vt:i4>3538998</vt:i4>
      </vt:variant>
      <vt:variant>
        <vt:i4>741</vt:i4>
      </vt:variant>
      <vt:variant>
        <vt:i4>0</vt:i4>
      </vt:variant>
      <vt:variant>
        <vt:i4>5</vt:i4>
      </vt:variant>
      <vt:variant>
        <vt:lpwstr>http://192.168.1.70:88/cgi-bin/CGIStream.cgi?cmd=GetMJStream&amp;usr=xxxxxxxx&amp;pwd=xxxxxxxx</vt:lpwstr>
      </vt:variant>
      <vt:variant>
        <vt:lpwstr/>
      </vt:variant>
      <vt:variant>
        <vt:i4>7143462</vt:i4>
      </vt:variant>
      <vt:variant>
        <vt:i4>738</vt:i4>
      </vt:variant>
      <vt:variant>
        <vt:i4>0</vt:i4>
      </vt:variant>
      <vt:variant>
        <vt:i4>5</vt:i4>
      </vt:variant>
      <vt:variant>
        <vt:lpwstr>http://192.168.1.70:88/cgi-bin/CGIProxy.fcgi?cmd=setSubStreamFormat&amp;format=1&amp;usr=xxxxxxxx&amp;pwd=xxxxxxxx</vt:lpwstr>
      </vt:variant>
      <vt:variant>
        <vt:lpwstr/>
      </vt:variant>
      <vt:variant>
        <vt:i4>7143484</vt:i4>
      </vt:variant>
      <vt:variant>
        <vt:i4>735</vt:i4>
      </vt:variant>
      <vt:variant>
        <vt:i4>0</vt:i4>
      </vt:variant>
      <vt:variant>
        <vt:i4>5</vt:i4>
      </vt:variant>
      <vt:variant>
        <vt:lpwstr>http://192.168.1.70:88/cgi-bin/CGIProxy.fcgi?cmd=snapPicture2&amp;usr=xxxxxxxx&amp;pwd=xxxxxxxx</vt:lpwstr>
      </vt:variant>
      <vt:variant>
        <vt:lpwstr/>
      </vt:variant>
      <vt:variant>
        <vt:i4>2424864</vt:i4>
      </vt:variant>
      <vt:variant>
        <vt:i4>732</vt:i4>
      </vt:variant>
      <vt:variant>
        <vt:i4>0</vt:i4>
      </vt:variant>
      <vt:variant>
        <vt:i4>5</vt:i4>
      </vt:variant>
      <vt:variant>
        <vt:lpwstr>http://192.168.1.70:88/</vt:lpwstr>
      </vt:variant>
      <vt:variant>
        <vt:lpwstr/>
      </vt:variant>
      <vt:variant>
        <vt:i4>1900631</vt:i4>
      </vt:variant>
      <vt:variant>
        <vt:i4>729</vt:i4>
      </vt:variant>
      <vt:variant>
        <vt:i4>0</vt:i4>
      </vt:variant>
      <vt:variant>
        <vt:i4>5</vt:i4>
      </vt:variant>
      <vt:variant>
        <vt:lpwstr>https://shelly.cloud/product/wifi-smart-home-automation-shelly-flood-sensor/</vt:lpwstr>
      </vt:variant>
      <vt:variant>
        <vt:lpwstr/>
      </vt:variant>
      <vt:variant>
        <vt:i4>16449570</vt:i4>
      </vt:variant>
      <vt:variant>
        <vt:i4>726</vt:i4>
      </vt:variant>
      <vt:variant>
        <vt:i4>0</vt:i4>
      </vt:variant>
      <vt:variant>
        <vt:i4>5</vt:i4>
      </vt:variant>
      <vt:variant>
        <vt:lpwstr>https://www.hardwareluxx.de/community/threads/howto-wir-bauen-uns-schöne-lautsprecherkabel.333894/</vt:lpwstr>
      </vt:variant>
      <vt:variant>
        <vt:lpwstr/>
      </vt:variant>
      <vt:variant>
        <vt:i4>2883616</vt:i4>
      </vt:variant>
      <vt:variant>
        <vt:i4>717</vt:i4>
      </vt:variant>
      <vt:variant>
        <vt:i4>0</vt:i4>
      </vt:variant>
      <vt:variant>
        <vt:i4>5</vt:i4>
      </vt:variant>
      <vt:variant>
        <vt:lpwstr>https://www.youtube.com/watch?v=IONjRamMWZc</vt:lpwstr>
      </vt:variant>
      <vt:variant>
        <vt:lpwstr/>
      </vt:variant>
      <vt:variant>
        <vt:i4>5111816</vt:i4>
      </vt:variant>
      <vt:variant>
        <vt:i4>714</vt:i4>
      </vt:variant>
      <vt:variant>
        <vt:i4>0</vt:i4>
      </vt:variant>
      <vt:variant>
        <vt:i4>5</vt:i4>
      </vt:variant>
      <vt:variant>
        <vt:lpwstr>http://10.3.1.25/YamahaExtendedControl/v1/system/getFeatures</vt:lpwstr>
      </vt:variant>
      <vt:variant>
        <vt:lpwstr/>
      </vt:variant>
      <vt:variant>
        <vt:i4>65545</vt:i4>
      </vt:variant>
      <vt:variant>
        <vt:i4>711</vt:i4>
      </vt:variant>
      <vt:variant>
        <vt:i4>0</vt:i4>
      </vt:variant>
      <vt:variant>
        <vt:i4>5</vt:i4>
      </vt:variant>
      <vt:variant>
        <vt:lpwstr>http://10.3.1.25/</vt:lpwstr>
      </vt:variant>
      <vt:variant>
        <vt:lpwstr/>
      </vt:variant>
      <vt:variant>
        <vt:i4>3276849</vt:i4>
      </vt:variant>
      <vt:variant>
        <vt:i4>708</vt:i4>
      </vt:variant>
      <vt:variant>
        <vt:i4>0</vt:i4>
      </vt:variant>
      <vt:variant>
        <vt:i4>5</vt:i4>
      </vt:variant>
      <vt:variant>
        <vt:lpwstr>http://www.jocala.com=/</vt:lpwstr>
      </vt:variant>
      <vt:variant>
        <vt:lpwstr/>
      </vt:variant>
      <vt:variant>
        <vt:i4>3080288</vt:i4>
      </vt:variant>
      <vt:variant>
        <vt:i4>705</vt:i4>
      </vt:variant>
      <vt:variant>
        <vt:i4>0</vt:i4>
      </vt:variant>
      <vt:variant>
        <vt:i4>5</vt:i4>
      </vt:variant>
      <vt:variant>
        <vt:lpwstr>https://www.heise.de/tipps-tricks/Kodi-auf-dem-Fire-TV-Stick-so-funktioniert-s-4458350.html</vt:lpwstr>
      </vt:variant>
      <vt:variant>
        <vt:lpwstr/>
      </vt:variant>
      <vt:variant>
        <vt:i4>1245189</vt:i4>
      </vt:variant>
      <vt:variant>
        <vt:i4>702</vt:i4>
      </vt:variant>
      <vt:variant>
        <vt:i4>0</vt:i4>
      </vt:variant>
      <vt:variant>
        <vt:i4>5</vt:i4>
      </vt:variant>
      <vt:variant>
        <vt:lpwstr>https://aftvhacks.de/anleitung-wie-man-kodi-18-0-auf-dem-fire-tv-installiert-stand-februar-2019/</vt:lpwstr>
      </vt:variant>
      <vt:variant>
        <vt:lpwstr/>
      </vt:variant>
      <vt:variant>
        <vt:i4>7012413</vt:i4>
      </vt:variant>
      <vt:variant>
        <vt:i4>699</vt:i4>
      </vt:variant>
      <vt:variant>
        <vt:i4>0</vt:i4>
      </vt:variant>
      <vt:variant>
        <vt:i4>5</vt:i4>
      </vt:variant>
      <vt:variant>
        <vt:lpwstr>https://mlohr.com/websockets-for-synology-dsm/</vt:lpwstr>
      </vt:variant>
      <vt:variant>
        <vt:lpwstr/>
      </vt:variant>
      <vt:variant>
        <vt:i4>2031690</vt:i4>
      </vt:variant>
      <vt:variant>
        <vt:i4>696</vt:i4>
      </vt:variant>
      <vt:variant>
        <vt:i4>0</vt:i4>
      </vt:variant>
      <vt:variant>
        <vt:i4>5</vt:i4>
      </vt:variant>
      <vt:variant>
        <vt:lpwstr>https://192.168.1.1/</vt:lpwstr>
      </vt:variant>
      <vt:variant>
        <vt:lpwstr/>
      </vt:variant>
      <vt:variant>
        <vt:i4>5374027</vt:i4>
      </vt:variant>
      <vt:variant>
        <vt:i4>693</vt:i4>
      </vt:variant>
      <vt:variant>
        <vt:i4>0</vt:i4>
      </vt:variant>
      <vt:variant>
        <vt:i4>5</vt:i4>
      </vt:variant>
      <vt:variant>
        <vt:lpwstr>https://unifi.birkenweg.walk-steinweiler.de/</vt:lpwstr>
      </vt:variant>
      <vt:variant>
        <vt:lpwstr/>
      </vt:variant>
      <vt:variant>
        <vt:i4>1179719</vt:i4>
      </vt:variant>
      <vt:variant>
        <vt:i4>690</vt:i4>
      </vt:variant>
      <vt:variant>
        <vt:i4>0</vt:i4>
      </vt:variant>
      <vt:variant>
        <vt:i4>5</vt:i4>
      </vt:variant>
      <vt:variant>
        <vt:lpwstr>https://raw.githubusercontent.com/boostchicken/udm-utilities/master/on-boot-script/packages/udm-boot_1.0.2_all.deb -o udm-boot_1.0.2_all.deb</vt:lpwstr>
      </vt:variant>
      <vt:variant>
        <vt:lpwstr/>
      </vt:variant>
      <vt:variant>
        <vt:i4>7667815</vt:i4>
      </vt:variant>
      <vt:variant>
        <vt:i4>687</vt:i4>
      </vt:variant>
      <vt:variant>
        <vt:i4>0</vt:i4>
      </vt:variant>
      <vt:variant>
        <vt:i4>5</vt:i4>
      </vt:variant>
      <vt:variant>
        <vt:lpwstr>https://github.com/boostchicken/udm-utilities/blob/master/on-boot-script/README.md</vt:lpwstr>
      </vt:variant>
      <vt:variant>
        <vt:lpwstr/>
      </vt:variant>
      <vt:variant>
        <vt:i4>262239</vt:i4>
      </vt:variant>
      <vt:variant>
        <vt:i4>684</vt:i4>
      </vt:variant>
      <vt:variant>
        <vt:i4>0</vt:i4>
      </vt:variant>
      <vt:variant>
        <vt:i4>5</vt:i4>
      </vt:variant>
      <vt:variant>
        <vt:lpwstr>https://github.com/boostchicken/udm-utilities</vt:lpwstr>
      </vt:variant>
      <vt:variant>
        <vt:lpwstr/>
      </vt:variant>
      <vt:variant>
        <vt:i4>3473444</vt:i4>
      </vt:variant>
      <vt:variant>
        <vt:i4>681</vt:i4>
      </vt:variant>
      <vt:variant>
        <vt:i4>0</vt:i4>
      </vt:variant>
      <vt:variant>
        <vt:i4>5</vt:i4>
      </vt:variant>
      <vt:variant>
        <vt:lpwstr>https://community.ui.com/questions/German-FiberHome-Deutsche-Glasfaser/6c99f36e-51a0-47ea-b543-054c20847929</vt:lpwstr>
      </vt:variant>
      <vt:variant>
        <vt:lpwstr/>
      </vt:variant>
      <vt:variant>
        <vt:i4>6029388</vt:i4>
      </vt:variant>
      <vt:variant>
        <vt:i4>675</vt:i4>
      </vt:variant>
      <vt:variant>
        <vt:i4>0</vt:i4>
      </vt:variant>
      <vt:variant>
        <vt:i4>5</vt:i4>
      </vt:variant>
      <vt:variant>
        <vt:lpwstr>https://www.smarthomeassistent.de/token-auslesen-roborock-s6-roborock-s5-xiaomi-mi-robot-xiaowa/</vt:lpwstr>
      </vt:variant>
      <vt:variant>
        <vt:lpwstr/>
      </vt:variant>
      <vt:variant>
        <vt:i4>4784187</vt:i4>
      </vt:variant>
      <vt:variant>
        <vt:i4>672</vt:i4>
      </vt:variant>
      <vt:variant>
        <vt:i4>0</vt:i4>
      </vt:variant>
      <vt:variant>
        <vt:i4>5</vt:i4>
      </vt:variant>
      <vt:variant>
        <vt:lpwstr>https://github.com/iobroker-community-adapters/ioBroker.mihome-vacuum/blob/master/README_de.md</vt:lpwstr>
      </vt:variant>
      <vt:variant>
        <vt:lpwstr>bei-android</vt:lpwstr>
      </vt:variant>
      <vt:variant>
        <vt:i4>524380</vt:i4>
      </vt:variant>
      <vt:variant>
        <vt:i4>669</vt:i4>
      </vt:variant>
      <vt:variant>
        <vt:i4>0</vt:i4>
      </vt:variant>
      <vt:variant>
        <vt:i4>5</vt:i4>
      </vt:variant>
      <vt:variant>
        <vt:lpwstr>https://www.apkmirror.com/apk/xiaomi-inc/mihome/mihome-5-0-19-release/mihome-5-0-19-android-apk-download/</vt:lpwstr>
      </vt:variant>
      <vt:variant>
        <vt:lpwstr/>
      </vt:variant>
      <vt:variant>
        <vt:i4>3342381</vt:i4>
      </vt:variant>
      <vt:variant>
        <vt:i4>666</vt:i4>
      </vt:variant>
      <vt:variant>
        <vt:i4>0</vt:i4>
      </vt:variant>
      <vt:variant>
        <vt:i4>5</vt:i4>
      </vt:variant>
      <vt:variant>
        <vt:lpwstr>\\odin\media\software\windows\Roborock Token auslesen</vt:lpwstr>
      </vt:variant>
      <vt:variant>
        <vt:lpwstr/>
      </vt:variant>
      <vt:variant>
        <vt:i4>6553654</vt:i4>
      </vt:variant>
      <vt:variant>
        <vt:i4>663</vt:i4>
      </vt:variant>
      <vt:variant>
        <vt:i4>0</vt:i4>
      </vt:variant>
      <vt:variant>
        <vt:i4>5</vt:i4>
      </vt:variant>
      <vt:variant>
        <vt:lpwstr>https://www.roboter-forum.com/index.php?thread/19148-info-download-alternative-app/</vt:lpwstr>
      </vt:variant>
      <vt:variant>
        <vt:lpwstr/>
      </vt:variant>
      <vt:variant>
        <vt:i4>7274604</vt:i4>
      </vt:variant>
      <vt:variant>
        <vt:i4>660</vt:i4>
      </vt:variant>
      <vt:variant>
        <vt:i4>0</vt:i4>
      </vt:variant>
      <vt:variant>
        <vt:i4>5</vt:i4>
      </vt:variant>
      <vt:variant>
        <vt:lpwstr>https://wlanthermo.de/threads/erfahrungsbericht-nano-v1-mit-servo.428/</vt:lpwstr>
      </vt:variant>
      <vt:variant>
        <vt:lpwstr/>
      </vt:variant>
      <vt:variant>
        <vt:i4>13303873</vt:i4>
      </vt:variant>
      <vt:variant>
        <vt:i4>657</vt:i4>
      </vt:variant>
      <vt:variant>
        <vt:i4>0</vt:i4>
      </vt:variant>
      <vt:variant>
        <vt:i4>5</vt:i4>
      </vt:variant>
      <vt:variant>
        <vt:lpwstr>https://wlanthermo.de/threads/temperaturfühler-faq-alles-was-man-wissen-muss.364/</vt:lpwstr>
      </vt:variant>
      <vt:variant>
        <vt:lpwstr/>
      </vt:variant>
      <vt:variant>
        <vt:i4>393225</vt:i4>
      </vt:variant>
      <vt:variant>
        <vt:i4>654</vt:i4>
      </vt:variant>
      <vt:variant>
        <vt:i4>0</vt:i4>
      </vt:variant>
      <vt:variant>
        <vt:i4>5</vt:i4>
      </vt:variant>
      <vt:variant>
        <vt:lpwstr>http://wlanthermo.birkenweg.walk-steinweiler.de/settings</vt:lpwstr>
      </vt:variant>
      <vt:variant>
        <vt:lpwstr/>
      </vt:variant>
      <vt:variant>
        <vt:i4>2949216</vt:i4>
      </vt:variant>
      <vt:variant>
        <vt:i4>651</vt:i4>
      </vt:variant>
      <vt:variant>
        <vt:i4>0</vt:i4>
      </vt:variant>
      <vt:variant>
        <vt:i4>5</vt:i4>
      </vt:variant>
      <vt:variant>
        <vt:lpwstr>https://github.com/WLANThermo-nano/WLANThermo_nano_Software/wiki/HTTP</vt:lpwstr>
      </vt:variant>
      <vt:variant>
        <vt:lpwstr/>
      </vt:variant>
      <vt:variant>
        <vt:i4>3735652</vt:i4>
      </vt:variant>
      <vt:variant>
        <vt:i4>648</vt:i4>
      </vt:variant>
      <vt:variant>
        <vt:i4>0</vt:i4>
      </vt:variant>
      <vt:variant>
        <vt:i4>5</vt:i4>
      </vt:variant>
      <vt:variant>
        <vt:lpwstr>https://github.com/WLANThermo-nano/WLANThermo_nano_Software/wiki/API</vt:lpwstr>
      </vt:variant>
      <vt:variant>
        <vt:lpwstr/>
      </vt:variant>
      <vt:variant>
        <vt:i4>655360</vt:i4>
      </vt:variant>
      <vt:variant>
        <vt:i4>645</vt:i4>
      </vt:variant>
      <vt:variant>
        <vt:i4>0</vt:i4>
      </vt:variant>
      <vt:variant>
        <vt:i4>5</vt:i4>
      </vt:variant>
      <vt:variant>
        <vt:lpwstr>http://wlanthermo.birkenweg.walk-steinweiler.de/</vt:lpwstr>
      </vt:variant>
      <vt:variant>
        <vt:lpwstr/>
      </vt:variant>
      <vt:variant>
        <vt:i4>3866744</vt:i4>
      </vt:variant>
      <vt:variant>
        <vt:i4>642</vt:i4>
      </vt:variant>
      <vt:variant>
        <vt:i4>0</vt:i4>
      </vt:variant>
      <vt:variant>
        <vt:i4>5</vt:i4>
      </vt:variant>
      <vt:variant>
        <vt:lpwstr>https://github.com/WLANThermo-nano/WLANThermo_nano_Software/wiki/OLED</vt:lpwstr>
      </vt:variant>
      <vt:variant>
        <vt:lpwstr/>
      </vt:variant>
      <vt:variant>
        <vt:i4>262148</vt:i4>
      </vt:variant>
      <vt:variant>
        <vt:i4>639</vt:i4>
      </vt:variant>
      <vt:variant>
        <vt:i4>0</vt:i4>
      </vt:variant>
      <vt:variant>
        <vt:i4>5</vt:i4>
      </vt:variant>
      <vt:variant>
        <vt:lpwstr>https://wlanthermo.de/pages/modelluebersicht/</vt:lpwstr>
      </vt:variant>
      <vt:variant>
        <vt:lpwstr/>
      </vt:variant>
      <vt:variant>
        <vt:i4>2949217</vt:i4>
      </vt:variant>
      <vt:variant>
        <vt:i4>636</vt:i4>
      </vt:variant>
      <vt:variant>
        <vt:i4>0</vt:i4>
      </vt:variant>
      <vt:variant>
        <vt:i4>5</vt:i4>
      </vt:variant>
      <vt:variant>
        <vt:lpwstr>https://wlanthermo.de/</vt:lpwstr>
      </vt:variant>
      <vt:variant>
        <vt:lpwstr/>
      </vt:variant>
      <vt:variant>
        <vt:i4>3473484</vt:i4>
      </vt:variant>
      <vt:variant>
        <vt:i4>630</vt:i4>
      </vt:variant>
      <vt:variant>
        <vt:i4>0</vt:i4>
      </vt:variant>
      <vt:variant>
        <vt:i4>5</vt:i4>
      </vt:variant>
      <vt:variant>
        <vt:lpwstr>https://www.youtube.com/watch?v=c9V86XiV-7o&amp;feature=youtu.be&amp;fbclid=IwAR0Fl05AokiSUNEIhcW1cNechT55e-gLVQBX6c5yRx6Ix8Qdw_8-svuqirg</vt:lpwstr>
      </vt:variant>
      <vt:variant>
        <vt:lpwstr/>
      </vt:variant>
      <vt:variant>
        <vt:i4>3670065</vt:i4>
      </vt:variant>
      <vt:variant>
        <vt:i4>627</vt:i4>
      </vt:variant>
      <vt:variant>
        <vt:i4>0</vt:i4>
      </vt:variant>
      <vt:variant>
        <vt:i4>5</vt:i4>
      </vt:variant>
      <vt:variant>
        <vt:lpwstr>https://forum.robonect.de/viewtopic.php?f=8&amp;t=6</vt:lpwstr>
      </vt:variant>
      <vt:variant>
        <vt:lpwstr/>
      </vt:variant>
      <vt:variant>
        <vt:i4>6357097</vt:i4>
      </vt:variant>
      <vt:variant>
        <vt:i4>621</vt:i4>
      </vt:variant>
      <vt:variant>
        <vt:i4>0</vt:i4>
      </vt:variant>
      <vt:variant>
        <vt:i4>5</vt:i4>
      </vt:variant>
      <vt:variant>
        <vt:lpwstr>https://www.roboter-forum.com/index.php?thread/47823-r40li-ladestation-macht-probleme/&amp;postID=659304</vt:lpwstr>
      </vt:variant>
      <vt:variant>
        <vt:lpwstr>post659304</vt:lpwstr>
      </vt:variant>
      <vt:variant>
        <vt:i4>3276863</vt:i4>
      </vt:variant>
      <vt:variant>
        <vt:i4>618</vt:i4>
      </vt:variant>
      <vt:variant>
        <vt:i4>0</vt:i4>
      </vt:variant>
      <vt:variant>
        <vt:i4>5</vt:i4>
      </vt:variant>
      <vt:variant>
        <vt:lpwstr>https://fidatex.jimdofree.com/</vt:lpwstr>
      </vt:variant>
      <vt:variant>
        <vt:lpwstr/>
      </vt:variant>
      <vt:variant>
        <vt:i4>917516</vt:i4>
      </vt:variant>
      <vt:variant>
        <vt:i4>615</vt:i4>
      </vt:variant>
      <vt:variant>
        <vt:i4>0</vt:i4>
      </vt:variant>
      <vt:variant>
        <vt:i4>5</vt:i4>
      </vt:variant>
      <vt:variant>
        <vt:lpwstr>https://www.robonect-shop.de/</vt:lpwstr>
      </vt:variant>
      <vt:variant>
        <vt:lpwstr/>
      </vt:variant>
      <vt:variant>
        <vt:i4>5636127</vt:i4>
      </vt:variant>
      <vt:variant>
        <vt:i4>612</vt:i4>
      </vt:variant>
      <vt:variant>
        <vt:i4>0</vt:i4>
      </vt:variant>
      <vt:variant>
        <vt:i4>5</vt:i4>
      </vt:variant>
      <vt:variant>
        <vt:lpwstr>http://fritzbox.birkenweg.walk-steinweiler.de/support.lua</vt:lpwstr>
      </vt:variant>
      <vt:variant>
        <vt:lpwstr/>
      </vt:variant>
      <vt:variant>
        <vt:i4>4653071</vt:i4>
      </vt:variant>
      <vt:variant>
        <vt:i4>609</vt:i4>
      </vt:variant>
      <vt:variant>
        <vt:i4>0</vt:i4>
      </vt:variant>
      <vt:variant>
        <vt:i4>5</vt:i4>
      </vt:variant>
      <vt:variant>
        <vt:lpwstr>https://fritzbox.birkenweg.walk-steinweiler.de:43181/</vt:lpwstr>
      </vt:variant>
      <vt:variant>
        <vt:lpwstr/>
      </vt:variant>
      <vt:variant>
        <vt:i4>1048577</vt:i4>
      </vt:variant>
      <vt:variant>
        <vt:i4>606</vt:i4>
      </vt:variant>
      <vt:variant>
        <vt:i4>0</vt:i4>
      </vt:variant>
      <vt:variant>
        <vt:i4>5</vt:i4>
      </vt:variant>
      <vt:variant>
        <vt:lpwstr>http://pv.birkenweg.walk-steinweiler.de/</vt:lpwstr>
      </vt:variant>
      <vt:variant>
        <vt:lpwstr/>
      </vt:variant>
      <vt:variant>
        <vt:i4>4587608</vt:i4>
      </vt:variant>
      <vt:variant>
        <vt:i4>603</vt:i4>
      </vt:variant>
      <vt:variant>
        <vt:i4>0</vt:i4>
      </vt:variant>
      <vt:variant>
        <vt:i4>5</vt:i4>
      </vt:variant>
      <vt:variant>
        <vt:lpwstr>https://www.kostal-solar-electric.com/de-de/download/archiv</vt:lpwstr>
      </vt:variant>
      <vt:variant>
        <vt:lpwstr>PIKO%203.0-10.1%20%3C%20FW5.00/PIKO%2010.1%20%3C%20FW5.00/Deutschland/</vt:lpwstr>
      </vt:variant>
      <vt:variant>
        <vt:i4>6422591</vt:i4>
      </vt:variant>
      <vt:variant>
        <vt:i4>600</vt:i4>
      </vt:variant>
      <vt:variant>
        <vt:i4>0</vt:i4>
      </vt:variant>
      <vt:variant>
        <vt:i4>5</vt:i4>
      </vt:variant>
      <vt:variant>
        <vt:lpwstr>http://isg.birkenweg.walk-steinweiler.de/reboot.php</vt:lpwstr>
      </vt:variant>
      <vt:variant>
        <vt:lpwstr/>
      </vt:variant>
      <vt:variant>
        <vt:i4>5963806</vt:i4>
      </vt:variant>
      <vt:variant>
        <vt:i4>597</vt:i4>
      </vt:variant>
      <vt:variant>
        <vt:i4>0</vt:i4>
      </vt:variant>
      <vt:variant>
        <vt:i4>5</vt:i4>
      </vt:variant>
      <vt:variant>
        <vt:lpwstr>http://isg.birkenweg.walk-steinweiler.de/</vt:lpwstr>
      </vt:variant>
      <vt:variant>
        <vt:lpwstr/>
      </vt:variant>
      <vt:variant>
        <vt:i4>6815792</vt:i4>
      </vt:variant>
      <vt:variant>
        <vt:i4>594</vt:i4>
      </vt:variant>
      <vt:variant>
        <vt:i4>0</vt:i4>
      </vt:variant>
      <vt:variant>
        <vt:i4>5</vt:i4>
      </vt:variant>
      <vt:variant>
        <vt:lpwstr>https://www.stiebel-eltron.ch/de/home/produkte-loesungen/erneuerbare_energien/regelung_energiemanagement/internet_servicegateway/isg_web.html</vt:lpwstr>
      </vt:variant>
      <vt:variant>
        <vt:lpwstr/>
      </vt:variant>
      <vt:variant>
        <vt:i4>2949156</vt:i4>
      </vt:variant>
      <vt:variant>
        <vt:i4>591</vt:i4>
      </vt:variant>
      <vt:variant>
        <vt:i4>0</vt:i4>
      </vt:variant>
      <vt:variant>
        <vt:i4>5</vt:i4>
      </vt:variant>
      <vt:variant>
        <vt:lpwstr>\\pve-ct-iobroker\iobroker\backups</vt:lpwstr>
      </vt:variant>
      <vt:variant>
        <vt:lpwstr/>
      </vt:variant>
      <vt:variant>
        <vt:i4>7864423</vt:i4>
      </vt:variant>
      <vt:variant>
        <vt:i4>588</vt:i4>
      </vt:variant>
      <vt:variant>
        <vt:i4>0</vt:i4>
      </vt:variant>
      <vt:variant>
        <vt:i4>5</vt:i4>
      </vt:variant>
      <vt:variant>
        <vt:lpwstr>https://github.com/jp112sdl/CCU2GW</vt:lpwstr>
      </vt:variant>
      <vt:variant>
        <vt:lpwstr/>
      </vt:variant>
      <vt:variant>
        <vt:i4>1376338</vt:i4>
      </vt:variant>
      <vt:variant>
        <vt:i4>585</vt:i4>
      </vt:variant>
      <vt:variant>
        <vt:i4>0</vt:i4>
      </vt:variant>
      <vt:variant>
        <vt:i4>5</vt:i4>
      </vt:variant>
      <vt:variant>
        <vt:lpwstr>https://technikkram.net/2018/11/homematic-ccu2-als-lan-gateway-verwenden</vt:lpwstr>
      </vt:variant>
      <vt:variant>
        <vt:lpwstr/>
      </vt:variant>
      <vt:variant>
        <vt:i4>1769553</vt:i4>
      </vt:variant>
      <vt:variant>
        <vt:i4>582</vt:i4>
      </vt:variant>
      <vt:variant>
        <vt:i4>0</vt:i4>
      </vt:variant>
      <vt:variant>
        <vt:i4>5</vt:i4>
      </vt:variant>
      <vt:variant>
        <vt:lpwstr>https://github.com/darkiop/dotfiles/blob/master/bin/iobroker/iobroker-backup-sync-ccu.sh</vt:lpwstr>
      </vt:variant>
      <vt:variant>
        <vt:lpwstr/>
      </vt:variant>
      <vt:variant>
        <vt:i4>2949156</vt:i4>
      </vt:variant>
      <vt:variant>
        <vt:i4>579</vt:i4>
      </vt:variant>
      <vt:variant>
        <vt:i4>0</vt:i4>
      </vt:variant>
      <vt:variant>
        <vt:i4>5</vt:i4>
      </vt:variant>
      <vt:variant>
        <vt:lpwstr>\\pve-ct-iobroker\iobroker\backups</vt:lpwstr>
      </vt:variant>
      <vt:variant>
        <vt:lpwstr/>
      </vt:variant>
      <vt:variant>
        <vt:i4>5963798</vt:i4>
      </vt:variant>
      <vt:variant>
        <vt:i4>576</vt:i4>
      </vt:variant>
      <vt:variant>
        <vt:i4>0</vt:i4>
      </vt:variant>
      <vt:variant>
        <vt:i4>5</vt:i4>
      </vt:variant>
      <vt:variant>
        <vt:lpwstr>http://ccu.birkenweg.walk-steinweiler.de/addons/xmlapi/info.html</vt:lpwstr>
      </vt:variant>
      <vt:variant>
        <vt:lpwstr/>
      </vt:variant>
      <vt:variant>
        <vt:i4>1441858</vt:i4>
      </vt:variant>
      <vt:variant>
        <vt:i4>573</vt:i4>
      </vt:variant>
      <vt:variant>
        <vt:i4>0</vt:i4>
      </vt:variant>
      <vt:variant>
        <vt:i4>5</vt:i4>
      </vt:variant>
      <vt:variant>
        <vt:lpwstr>http://ccu.birkenweg.walk-steinweiler.de/addons/cuxd</vt:lpwstr>
      </vt:variant>
      <vt:variant>
        <vt:lpwstr/>
      </vt:variant>
      <vt:variant>
        <vt:i4>4390926</vt:i4>
      </vt:variant>
      <vt:variant>
        <vt:i4>570</vt:i4>
      </vt:variant>
      <vt:variant>
        <vt:i4>0</vt:i4>
      </vt:variant>
      <vt:variant>
        <vt:i4>5</vt:i4>
      </vt:variant>
      <vt:variant>
        <vt:lpwstr>http://ccu.birkenweg.walk-steinweiler.de/</vt:lpwstr>
      </vt:variant>
      <vt:variant>
        <vt:lpwstr/>
      </vt:variant>
      <vt:variant>
        <vt:i4>7012455</vt:i4>
      </vt:variant>
      <vt:variant>
        <vt:i4>567</vt:i4>
      </vt:variant>
      <vt:variant>
        <vt:i4>0</vt:i4>
      </vt:variant>
      <vt:variant>
        <vt:i4>5</vt:i4>
      </vt:variant>
      <vt:variant>
        <vt:lpwstr>https://github.com/j-a-n/raspberrymatic-addon-rmupdate</vt:lpwstr>
      </vt:variant>
      <vt:variant>
        <vt:lpwstr/>
      </vt:variant>
      <vt:variant>
        <vt:i4>2556022</vt:i4>
      </vt:variant>
      <vt:variant>
        <vt:i4>564</vt:i4>
      </vt:variant>
      <vt:variant>
        <vt:i4>0</vt:i4>
      </vt:variant>
      <vt:variant>
        <vt:i4>5</vt:i4>
      </vt:variant>
      <vt:variant>
        <vt:lpwstr>https://github.com/jens-maus/RaspberryMatic</vt:lpwstr>
      </vt:variant>
      <vt:variant>
        <vt:lpwstr/>
      </vt:variant>
      <vt:variant>
        <vt:i4>3801137</vt:i4>
      </vt:variant>
      <vt:variant>
        <vt:i4>561</vt:i4>
      </vt:variant>
      <vt:variant>
        <vt:i4>0</vt:i4>
      </vt:variant>
      <vt:variant>
        <vt:i4>5</vt:i4>
      </vt:variant>
      <vt:variant>
        <vt:lpwstr>https://www.stall.biz/produkt/wirkungsvolle-stabantenne-fuer-homematic-ccu-und-funkmodule-2</vt:lpwstr>
      </vt:variant>
      <vt:variant>
        <vt:lpwstr/>
      </vt:variant>
      <vt:variant>
        <vt:i4>1441899</vt:i4>
      </vt:variant>
      <vt:variant>
        <vt:i4>558</vt:i4>
      </vt:variant>
      <vt:variant>
        <vt:i4>0</vt:i4>
      </vt:variant>
      <vt:variant>
        <vt:i4>5</vt:i4>
      </vt:variant>
      <vt:variant>
        <vt:lpwstr>https://pve.proxmox.com/wiki/Nested_Virtualization</vt:lpwstr>
      </vt:variant>
      <vt:variant>
        <vt:lpwstr/>
      </vt:variant>
      <vt:variant>
        <vt:i4>2556018</vt:i4>
      </vt:variant>
      <vt:variant>
        <vt:i4>552</vt:i4>
      </vt:variant>
      <vt:variant>
        <vt:i4>0</vt:i4>
      </vt:variant>
      <vt:variant>
        <vt:i4>5</vt:i4>
      </vt:variant>
      <vt:variant>
        <vt:lpwstr>https://192.168.1.50:8006/</vt:lpwstr>
      </vt:variant>
      <vt:variant>
        <vt:lpwstr/>
      </vt:variant>
      <vt:variant>
        <vt:i4>983058</vt:i4>
      </vt:variant>
      <vt:variant>
        <vt:i4>549</vt:i4>
      </vt:variant>
      <vt:variant>
        <vt:i4>0</vt:i4>
      </vt:variant>
      <vt:variant>
        <vt:i4>5</vt:i4>
      </vt:variant>
      <vt:variant>
        <vt:lpwstr>https://pve01.birkenweg.walk-steinweiler.de:8006/</vt:lpwstr>
      </vt:variant>
      <vt:variant>
        <vt:lpwstr/>
      </vt:variant>
      <vt:variant>
        <vt:i4>6881392</vt:i4>
      </vt:variant>
      <vt:variant>
        <vt:i4>546</vt:i4>
      </vt:variant>
      <vt:variant>
        <vt:i4>0</vt:i4>
      </vt:variant>
      <vt:variant>
        <vt:i4>5</vt:i4>
      </vt:variant>
      <vt:variant>
        <vt:lpwstr>https://docs.microsoft.com/de-de/windows-server/administration/openssh/openssh_install_firstuse</vt:lpwstr>
      </vt:variant>
      <vt:variant>
        <vt:lpwstr/>
      </vt:variant>
      <vt:variant>
        <vt:i4>7864375</vt:i4>
      </vt:variant>
      <vt:variant>
        <vt:i4>543</vt:i4>
      </vt:variant>
      <vt:variant>
        <vt:i4>0</vt:i4>
      </vt:variant>
      <vt:variant>
        <vt:i4>5</vt:i4>
      </vt:variant>
      <vt:variant>
        <vt:lpwstr>https://www.samsung.com/semiconductor/minisite/ssd/download/tools/</vt:lpwstr>
      </vt:variant>
      <vt:variant>
        <vt:lpwstr/>
      </vt:variant>
      <vt:variant>
        <vt:i4>7208992</vt:i4>
      </vt:variant>
      <vt:variant>
        <vt:i4>534</vt:i4>
      </vt:variant>
      <vt:variant>
        <vt:i4>0</vt:i4>
      </vt:variant>
      <vt:variant>
        <vt:i4>5</vt:i4>
      </vt:variant>
      <vt:variant>
        <vt:lpwstr>https://ares.birkenweg.walk-steinweiler.de/</vt:lpwstr>
      </vt:variant>
      <vt:variant>
        <vt:lpwstr/>
      </vt:variant>
      <vt:variant>
        <vt:i4>6029389</vt:i4>
      </vt:variant>
      <vt:variant>
        <vt:i4>531</vt:i4>
      </vt:variant>
      <vt:variant>
        <vt:i4>0</vt:i4>
      </vt:variant>
      <vt:variant>
        <vt:i4>5</vt:i4>
      </vt:variant>
      <vt:variant>
        <vt:lpwstr>https://www.synology.com/en-global/knowledgebase/DSM/tutorial/Storage/How_can_I_recover_data_from_my_DiskStation_using_a_PC</vt:lpwstr>
      </vt:variant>
      <vt:variant>
        <vt:lpwstr/>
      </vt:variant>
      <vt:variant>
        <vt:i4>983090</vt:i4>
      </vt:variant>
      <vt:variant>
        <vt:i4>528</vt:i4>
      </vt:variant>
      <vt:variant>
        <vt:i4>0</vt:i4>
      </vt:variant>
      <vt:variant>
        <vt:i4>5</vt:i4>
      </vt:variant>
      <vt:variant>
        <vt:lpwstr>https://wiki.ubuntuusers.de/Befehle_Btrfs-Dateisystem/</vt:lpwstr>
      </vt:variant>
      <vt:variant>
        <vt:lpwstr/>
      </vt:variant>
      <vt:variant>
        <vt:i4>7733334</vt:i4>
      </vt:variant>
      <vt:variant>
        <vt:i4>522</vt:i4>
      </vt:variant>
      <vt:variant>
        <vt:i4>0</vt:i4>
      </vt:variant>
      <vt:variant>
        <vt:i4>5</vt:i4>
      </vt:variant>
      <vt:variant>
        <vt:lpwstr>https://www.synology.com/de-de/knowledgebase/DSM/tutorial/Network/What_network_ports_are_used_by_Synology_services</vt:lpwstr>
      </vt:variant>
      <vt:variant>
        <vt:lpwstr/>
      </vt:variant>
      <vt:variant>
        <vt:i4>3342460</vt:i4>
      </vt:variant>
      <vt:variant>
        <vt:i4>519</vt:i4>
      </vt:variant>
      <vt:variant>
        <vt:i4>0</vt:i4>
      </vt:variant>
      <vt:variant>
        <vt:i4>5</vt:i4>
      </vt:variant>
      <vt:variant>
        <vt:lpwstr>https://nasserver-test.de/absicherung-nas-servers/</vt:lpwstr>
      </vt:variant>
      <vt:variant>
        <vt:lpwstr/>
      </vt:variant>
      <vt:variant>
        <vt:i4>6094872</vt:i4>
      </vt:variant>
      <vt:variant>
        <vt:i4>516</vt:i4>
      </vt:variant>
      <vt:variant>
        <vt:i4>0</vt:i4>
      </vt:variant>
      <vt:variant>
        <vt:i4>5</vt:i4>
      </vt:variant>
      <vt:variant>
        <vt:lpwstr>https://odin.birkenweg.walk-steinweiler.de/activebackup/</vt:lpwstr>
      </vt:variant>
      <vt:variant>
        <vt:lpwstr/>
      </vt:variant>
      <vt:variant>
        <vt:i4>5505031</vt:i4>
      </vt:variant>
      <vt:variant>
        <vt:i4>513</vt:i4>
      </vt:variant>
      <vt:variant>
        <vt:i4>0</vt:i4>
      </vt:variant>
      <vt:variant>
        <vt:i4>5</vt:i4>
      </vt:variant>
      <vt:variant>
        <vt:lpwstr>https://odin.birkenweg.walk-steinweiler.de/download/</vt:lpwstr>
      </vt:variant>
      <vt:variant>
        <vt:lpwstr/>
      </vt:variant>
      <vt:variant>
        <vt:i4>7995502</vt:i4>
      </vt:variant>
      <vt:variant>
        <vt:i4>510</vt:i4>
      </vt:variant>
      <vt:variant>
        <vt:i4>0</vt:i4>
      </vt:variant>
      <vt:variant>
        <vt:i4>5</vt:i4>
      </vt:variant>
      <vt:variant>
        <vt:lpwstr>https://odin.birkenweg.walk-steinweiler.de/filestation/</vt:lpwstr>
      </vt:variant>
      <vt:variant>
        <vt:lpwstr/>
      </vt:variant>
      <vt:variant>
        <vt:i4>2490410</vt:i4>
      </vt:variant>
      <vt:variant>
        <vt:i4>507</vt:i4>
      </vt:variant>
      <vt:variant>
        <vt:i4>0</vt:i4>
      </vt:variant>
      <vt:variant>
        <vt:i4>5</vt:i4>
      </vt:variant>
      <vt:variant>
        <vt:lpwstr>https://odin.birkenweg.walk-steinweiler.de/cam/webman/3rdparty/SurveillanceStation/</vt:lpwstr>
      </vt:variant>
      <vt:variant>
        <vt:lpwstr/>
      </vt:variant>
      <vt:variant>
        <vt:i4>851977</vt:i4>
      </vt:variant>
      <vt:variant>
        <vt:i4>504</vt:i4>
      </vt:variant>
      <vt:variant>
        <vt:i4>0</vt:i4>
      </vt:variant>
      <vt:variant>
        <vt:i4>5</vt:i4>
      </vt:variant>
      <vt:variant>
        <vt:lpwstr>https://odin.birkenweg.walk-steinweiler.de/drive/</vt:lpwstr>
      </vt:variant>
      <vt:variant>
        <vt:lpwstr/>
      </vt:variant>
      <vt:variant>
        <vt:i4>7864435</vt:i4>
      </vt:variant>
      <vt:variant>
        <vt:i4>501</vt:i4>
      </vt:variant>
      <vt:variant>
        <vt:i4>0</vt:i4>
      </vt:variant>
      <vt:variant>
        <vt:i4>5</vt:i4>
      </vt:variant>
      <vt:variant>
        <vt:lpwstr>https://odin.birkenweg.walk-steinweiler.de/moments/</vt:lpwstr>
      </vt:variant>
      <vt:variant>
        <vt:lpwstr/>
      </vt:variant>
      <vt:variant>
        <vt:i4>4194375</vt:i4>
      </vt:variant>
      <vt:variant>
        <vt:i4>498</vt:i4>
      </vt:variant>
      <vt:variant>
        <vt:i4>0</vt:i4>
      </vt:variant>
      <vt:variant>
        <vt:i4>5</vt:i4>
      </vt:variant>
      <vt:variant>
        <vt:lpwstr>https://unifi.birkenweg.walk-steinweiler.de:8443/</vt:lpwstr>
      </vt:variant>
      <vt:variant>
        <vt:lpwstr/>
      </vt:variant>
      <vt:variant>
        <vt:i4>7209074</vt:i4>
      </vt:variant>
      <vt:variant>
        <vt:i4>495</vt:i4>
      </vt:variant>
      <vt:variant>
        <vt:i4>0</vt:i4>
      </vt:variant>
      <vt:variant>
        <vt:i4>5</vt:i4>
      </vt:variant>
      <vt:variant>
        <vt:lpwstr>https://pihole.birkenweg.walk-steinweiler.de/admin/</vt:lpwstr>
      </vt:variant>
      <vt:variant>
        <vt:lpwstr/>
      </vt:variant>
      <vt:variant>
        <vt:i4>5832772</vt:i4>
      </vt:variant>
      <vt:variant>
        <vt:i4>492</vt:i4>
      </vt:variant>
      <vt:variant>
        <vt:i4>0</vt:i4>
      </vt:variant>
      <vt:variant>
        <vt:i4>5</vt:i4>
      </vt:variant>
      <vt:variant>
        <vt:lpwstr>https://portainer.birkenweg.walk-steinweiler.de:5001/</vt:lpwstr>
      </vt:variant>
      <vt:variant>
        <vt:lpwstr/>
      </vt:variant>
      <vt:variant>
        <vt:i4>5177355</vt:i4>
      </vt:variant>
      <vt:variant>
        <vt:i4>489</vt:i4>
      </vt:variant>
      <vt:variant>
        <vt:i4>0</vt:i4>
      </vt:variant>
      <vt:variant>
        <vt:i4>5</vt:i4>
      </vt:variant>
      <vt:variant>
        <vt:lpwstr>http://iobroker-master.birkenweg.walk-steinweiler.de:8082/vis/index.html?main-2020</vt:lpwstr>
      </vt:variant>
      <vt:variant>
        <vt:lpwstr>0_page_Startseite</vt:lpwstr>
      </vt:variant>
      <vt:variant>
        <vt:i4>3211305</vt:i4>
      </vt:variant>
      <vt:variant>
        <vt:i4>486</vt:i4>
      </vt:variant>
      <vt:variant>
        <vt:i4>0</vt:i4>
      </vt:variant>
      <vt:variant>
        <vt:i4>5</vt:i4>
      </vt:variant>
      <vt:variant>
        <vt:lpwstr>http://iobroker-master.birkenweg.walk-steinweiler.de:8081/</vt:lpwstr>
      </vt:variant>
      <vt:variant>
        <vt:lpwstr/>
      </vt:variant>
      <vt:variant>
        <vt:i4>5177369</vt:i4>
      </vt:variant>
      <vt:variant>
        <vt:i4>483</vt:i4>
      </vt:variant>
      <vt:variant>
        <vt:i4>0</vt:i4>
      </vt:variant>
      <vt:variant>
        <vt:i4>5</vt:i4>
      </vt:variant>
      <vt:variant>
        <vt:lpwstr>https://odin.birkenweg.walk-steinweiler.de:5001/</vt:lpwstr>
      </vt:variant>
      <vt:variant>
        <vt:lpwstr/>
      </vt:variant>
      <vt:variant>
        <vt:i4>7536760</vt:i4>
      </vt:variant>
      <vt:variant>
        <vt:i4>480</vt:i4>
      </vt:variant>
      <vt:variant>
        <vt:i4>0</vt:i4>
      </vt:variant>
      <vt:variant>
        <vt:i4>5</vt:i4>
      </vt:variant>
      <vt:variant>
        <vt:lpwstr>http://odin.birkenweg.walk-steinweiler.de:5000/</vt:lpwstr>
      </vt:variant>
      <vt:variant>
        <vt:lpwstr/>
      </vt:variant>
      <vt:variant>
        <vt:i4>6619170</vt:i4>
      </vt:variant>
      <vt:variant>
        <vt:i4>477</vt:i4>
      </vt:variant>
      <vt:variant>
        <vt:i4>0</vt:i4>
      </vt:variant>
      <vt:variant>
        <vt:i4>5</vt:i4>
      </vt:variant>
      <vt:variant>
        <vt:lpwstr>https://odin.birkenweg.walk-steinweiler.de/</vt:lpwstr>
      </vt:variant>
      <vt:variant>
        <vt:lpwstr/>
      </vt:variant>
      <vt:variant>
        <vt:i4>7471205</vt:i4>
      </vt:variant>
      <vt:variant>
        <vt:i4>474</vt:i4>
      </vt:variant>
      <vt:variant>
        <vt:i4>0</vt:i4>
      </vt:variant>
      <vt:variant>
        <vt:i4>5</vt:i4>
      </vt:variant>
      <vt:variant>
        <vt:lpwstr>https://eu.c2.synology.com/de-de/backupservice/</vt:lpwstr>
      </vt:variant>
      <vt:variant>
        <vt:lpwstr/>
      </vt:variant>
      <vt:variant>
        <vt:i4>2424905</vt:i4>
      </vt:variant>
      <vt:variant>
        <vt:i4>471</vt:i4>
      </vt:variant>
      <vt:variant>
        <vt:i4>0</vt:i4>
      </vt:variant>
      <vt:variant>
        <vt:i4>5</vt:i4>
      </vt:variant>
      <vt:variant>
        <vt:lpwstr>C:\Users\darkiop\OneDrive\Dokumentation SmartHome\Backup Konzept 2018.xlsx</vt:lpwstr>
      </vt:variant>
      <vt:variant>
        <vt:lpwstr/>
      </vt:variant>
      <vt:variant>
        <vt:i4>1310768</vt:i4>
      </vt:variant>
      <vt:variant>
        <vt:i4>468</vt:i4>
      </vt:variant>
      <vt:variant>
        <vt:i4>0</vt:i4>
      </vt:variant>
      <vt:variant>
        <vt:i4>5</vt:i4>
      </vt:variant>
      <vt:variant>
        <vt:lpwstr>C:\Users\darkiop\OneDrive\Dokumentation SmartHome\Netzwerk Birkenweg.vsdx</vt:lpwstr>
      </vt:variant>
      <vt:variant>
        <vt:lpwstr/>
      </vt:variant>
      <vt:variant>
        <vt:i4>852015</vt:i4>
      </vt:variant>
      <vt:variant>
        <vt:i4>465</vt:i4>
      </vt:variant>
      <vt:variant>
        <vt:i4>0</vt:i4>
      </vt:variant>
      <vt:variant>
        <vt:i4>5</vt:i4>
      </vt:variant>
      <vt:variant>
        <vt:lpwstr>C:\Users\darkiop\OneDrive\Dokumentation SmartHome\Netzwerk Birkenweg.xlsx</vt:lpwstr>
      </vt:variant>
      <vt:variant>
        <vt:lpwstr/>
      </vt:variant>
      <vt:variant>
        <vt:i4>1114162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_Toc59808976</vt:lpwstr>
      </vt:variant>
      <vt:variant>
        <vt:i4>1179698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_Toc59808975</vt:lpwstr>
      </vt:variant>
      <vt:variant>
        <vt:i4>1245234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_Toc59808974</vt:lpwstr>
      </vt:variant>
      <vt:variant>
        <vt:i4>1310770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_Toc59808973</vt:lpwstr>
      </vt:variant>
      <vt:variant>
        <vt:i4>1376306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_Toc59808972</vt:lpwstr>
      </vt:variant>
      <vt:variant>
        <vt:i4>1441842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_Toc59808971</vt:lpwstr>
      </vt:variant>
      <vt:variant>
        <vt:i4>1507378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_Toc59808970</vt:lpwstr>
      </vt:variant>
      <vt:variant>
        <vt:i4>1966131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_Toc59808969</vt:lpwstr>
      </vt:variant>
      <vt:variant>
        <vt:i4>2031667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_Toc59808968</vt:lpwstr>
      </vt:variant>
      <vt:variant>
        <vt:i4>1048627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_Toc59808967</vt:lpwstr>
      </vt:variant>
      <vt:variant>
        <vt:i4>1114163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_Toc59808966</vt:lpwstr>
      </vt:variant>
      <vt:variant>
        <vt:i4>1179699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_Toc59808965</vt:lpwstr>
      </vt:variant>
      <vt:variant>
        <vt:i4>1245235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_Toc59808964</vt:lpwstr>
      </vt:variant>
      <vt:variant>
        <vt:i4>1310771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_Toc59808963</vt:lpwstr>
      </vt:variant>
      <vt:variant>
        <vt:i4>1376307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_Toc59808962</vt:lpwstr>
      </vt:variant>
      <vt:variant>
        <vt:i4>1441843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_Toc59808961</vt:lpwstr>
      </vt:variant>
      <vt:variant>
        <vt:i4>1507379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_Toc59808960</vt:lpwstr>
      </vt:variant>
      <vt:variant>
        <vt:i4>1966128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_Toc59808959</vt:lpwstr>
      </vt:variant>
      <vt:variant>
        <vt:i4>2031664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_Toc59808958</vt:lpwstr>
      </vt:variant>
      <vt:variant>
        <vt:i4>1048624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_Toc59808957</vt:lpwstr>
      </vt:variant>
      <vt:variant>
        <vt:i4>1114160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_Toc59808956</vt:lpwstr>
      </vt:variant>
      <vt:variant>
        <vt:i4>1179696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_Toc59808955</vt:lpwstr>
      </vt:variant>
      <vt:variant>
        <vt:i4>1245232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_Toc59808954</vt:lpwstr>
      </vt:variant>
      <vt:variant>
        <vt:i4>1310768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_Toc59808953</vt:lpwstr>
      </vt:variant>
      <vt:variant>
        <vt:i4>1376304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_Toc59808952</vt:lpwstr>
      </vt:variant>
      <vt:variant>
        <vt:i4>1441840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_Toc59808951</vt:lpwstr>
      </vt:variant>
      <vt:variant>
        <vt:i4>1507376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_Toc59808950</vt:lpwstr>
      </vt:variant>
      <vt:variant>
        <vt:i4>1966129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_Toc59808949</vt:lpwstr>
      </vt:variant>
      <vt:variant>
        <vt:i4>2031665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_Toc59808948</vt:lpwstr>
      </vt:variant>
      <vt:variant>
        <vt:i4>1048625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_Toc59808947</vt:lpwstr>
      </vt:variant>
      <vt:variant>
        <vt:i4>1114161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_Toc59808946</vt:lpwstr>
      </vt:variant>
      <vt:variant>
        <vt:i4>1179697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_Toc59808945</vt:lpwstr>
      </vt:variant>
      <vt:variant>
        <vt:i4>1245233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_Toc59808944</vt:lpwstr>
      </vt:variant>
      <vt:variant>
        <vt:i4>1310769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_Toc59808943</vt:lpwstr>
      </vt:variant>
      <vt:variant>
        <vt:i4>1376305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_Toc59808942</vt:lpwstr>
      </vt:variant>
      <vt:variant>
        <vt:i4>1441841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_Toc59808941</vt:lpwstr>
      </vt:variant>
      <vt:variant>
        <vt:i4>1507377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_Toc59808940</vt:lpwstr>
      </vt:variant>
      <vt:variant>
        <vt:i4>1966134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_Toc59808939</vt:lpwstr>
      </vt:variant>
      <vt:variant>
        <vt:i4>2031670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_Toc59808938</vt:lpwstr>
      </vt:variant>
      <vt:variant>
        <vt:i4>1048630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_Toc59808937</vt:lpwstr>
      </vt:variant>
      <vt:variant>
        <vt:i4>1114166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_Toc59808936</vt:lpwstr>
      </vt:variant>
      <vt:variant>
        <vt:i4>1179702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_Toc59808935</vt:lpwstr>
      </vt:variant>
      <vt:variant>
        <vt:i4>1245238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_Toc59808934</vt:lpwstr>
      </vt:variant>
      <vt:variant>
        <vt:i4>1310774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_Toc59808933</vt:lpwstr>
      </vt:variant>
      <vt:variant>
        <vt:i4>1376310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_Toc59808932</vt:lpwstr>
      </vt:variant>
      <vt:variant>
        <vt:i4>1441846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_Toc59808931</vt:lpwstr>
      </vt:variant>
      <vt:variant>
        <vt:i4>1507382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_Toc59808930</vt:lpwstr>
      </vt:variant>
      <vt:variant>
        <vt:i4>1966135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_Toc59808929</vt:lpwstr>
      </vt:variant>
      <vt:variant>
        <vt:i4>2031671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_Toc59808928</vt:lpwstr>
      </vt:variant>
      <vt:variant>
        <vt:i4>1048631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_Toc59808927</vt:lpwstr>
      </vt:variant>
      <vt:variant>
        <vt:i4>1114167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_Toc59808926</vt:lpwstr>
      </vt:variant>
      <vt:variant>
        <vt:i4>1179703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_Toc59808925</vt:lpwstr>
      </vt:variant>
      <vt:variant>
        <vt:i4>1245239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_Toc59808924</vt:lpwstr>
      </vt:variant>
      <vt:variant>
        <vt:i4>1310775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_Toc59808923</vt:lpwstr>
      </vt:variant>
      <vt:variant>
        <vt:i4>1376311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_Toc59808922</vt:lpwstr>
      </vt:variant>
      <vt:variant>
        <vt:i4>1441847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_Toc59808921</vt:lpwstr>
      </vt:variant>
      <vt:variant>
        <vt:i4>1507383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_Toc59808920</vt:lpwstr>
      </vt:variant>
      <vt:variant>
        <vt:i4>1966132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_Toc59808919</vt:lpwstr>
      </vt:variant>
      <vt:variant>
        <vt:i4>2031668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_Toc59808918</vt:lpwstr>
      </vt:variant>
      <vt:variant>
        <vt:i4>1048628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_Toc59808917</vt:lpwstr>
      </vt:variant>
      <vt:variant>
        <vt:i4>1114164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_Toc59808916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_Toc59808915</vt:lpwstr>
      </vt:variant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_Toc59808914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_Toc59808913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_Toc59808912</vt:lpwstr>
      </vt:variant>
      <vt:variant>
        <vt:i4>1441844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_Toc59808911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_Toc59808910</vt:lpwstr>
      </vt:variant>
      <vt:variant>
        <vt:i4>1966133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_Toc59808909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_Toc59808908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_Toc59808907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_Toc59808906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_Toc59808905</vt:lpwstr>
      </vt:variant>
      <vt:variant>
        <vt:i4>1245237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_Toc59808904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_Toc59808903</vt:lpwstr>
      </vt:variant>
      <vt:variant>
        <vt:i4>1376309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_Toc59808902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_Toc59808901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_Toc59808900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AVAILABILITY Umgebung</dc:title>
  <dc:subject>IOBROKER AUF PROXMOX</dc:subject>
  <dc:creator>darkiop</dc:creator>
  <cp:keywords/>
  <dc:description/>
  <cp:lastModifiedBy>Thorsten Walk</cp:lastModifiedBy>
  <cp:revision>10</cp:revision>
  <cp:lastPrinted>2021-09-12T07:59:00Z</cp:lastPrinted>
  <dcterms:created xsi:type="dcterms:W3CDTF">2021-09-12T06:24:00Z</dcterms:created>
  <dcterms:modified xsi:type="dcterms:W3CDTF">2021-09-12T07:59:00Z</dcterms:modified>
</cp:coreProperties>
</file>